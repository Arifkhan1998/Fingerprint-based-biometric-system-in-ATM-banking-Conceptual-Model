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F36A7" w14:textId="59B4E557" w:rsidR="000A6B58" w:rsidRDefault="001F7C4E" w:rsidP="001F7C4E">
      <w:pPr>
        <w:pStyle w:val="BodyText"/>
        <w:rPr>
          <w:sz w:val="20"/>
        </w:rPr>
      </w:pPr>
      <w:r>
        <w:rPr>
          <w:sz w:val="20"/>
        </w:rPr>
        <w:t xml:space="preserve">                                                       </w:t>
      </w:r>
      <w:r w:rsidR="000610D0">
        <w:rPr>
          <w:noProof/>
          <w:sz w:val="20"/>
        </w:rPr>
        <w:drawing>
          <wp:inline distT="0" distB="0" distL="0" distR="0" wp14:anchorId="50EDD070" wp14:editId="4E62379F">
            <wp:extent cx="2145640" cy="2143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5640" cy="2143125"/>
                    </a:xfrm>
                    <a:prstGeom prst="rect">
                      <a:avLst/>
                    </a:prstGeom>
                  </pic:spPr>
                </pic:pic>
              </a:graphicData>
            </a:graphic>
          </wp:inline>
        </w:drawing>
      </w:r>
    </w:p>
    <w:p w14:paraId="0C006CFA" w14:textId="77777777" w:rsidR="000A6B58" w:rsidRDefault="000A6B58">
      <w:pPr>
        <w:pStyle w:val="BodyText"/>
        <w:spacing w:before="10"/>
        <w:rPr>
          <w:sz w:val="7"/>
        </w:rPr>
      </w:pPr>
    </w:p>
    <w:p w14:paraId="0761712A" w14:textId="77777777" w:rsidR="000A6B58" w:rsidRPr="00F015D9" w:rsidRDefault="000610D0">
      <w:pPr>
        <w:spacing w:before="104"/>
        <w:ind w:left="1376" w:right="1384"/>
        <w:jc w:val="center"/>
        <w:rPr>
          <w:sz w:val="28"/>
          <w:szCs w:val="28"/>
        </w:rPr>
      </w:pPr>
      <w:r w:rsidRPr="00F015D9">
        <w:rPr>
          <w:sz w:val="28"/>
          <w:szCs w:val="28"/>
        </w:rPr>
        <w:t>American</w:t>
      </w:r>
      <w:r w:rsidRPr="00F015D9">
        <w:rPr>
          <w:spacing w:val="32"/>
          <w:sz w:val="28"/>
          <w:szCs w:val="28"/>
        </w:rPr>
        <w:t xml:space="preserve"> </w:t>
      </w:r>
      <w:r w:rsidRPr="00F015D9">
        <w:rPr>
          <w:sz w:val="28"/>
          <w:szCs w:val="28"/>
        </w:rPr>
        <w:t>International</w:t>
      </w:r>
      <w:r w:rsidRPr="00F015D9">
        <w:rPr>
          <w:spacing w:val="32"/>
          <w:sz w:val="28"/>
          <w:szCs w:val="28"/>
        </w:rPr>
        <w:t xml:space="preserve"> </w:t>
      </w:r>
      <w:r w:rsidRPr="00F015D9">
        <w:rPr>
          <w:sz w:val="28"/>
          <w:szCs w:val="28"/>
        </w:rPr>
        <w:t>University-Bangladesh</w:t>
      </w:r>
      <w:r w:rsidRPr="00F015D9">
        <w:rPr>
          <w:spacing w:val="33"/>
          <w:sz w:val="28"/>
          <w:szCs w:val="28"/>
        </w:rPr>
        <w:t xml:space="preserve"> </w:t>
      </w:r>
      <w:r w:rsidRPr="00F015D9">
        <w:rPr>
          <w:sz w:val="28"/>
          <w:szCs w:val="28"/>
        </w:rPr>
        <w:t>(AIUB)</w:t>
      </w:r>
    </w:p>
    <w:p w14:paraId="403F1087" w14:textId="3EB7AC43" w:rsidR="000A6B58" w:rsidRDefault="002B4EF0">
      <w:pPr>
        <w:pStyle w:val="BodyText"/>
        <w:rPr>
          <w:sz w:val="34"/>
        </w:rPr>
      </w:pPr>
      <w:r>
        <w:rPr>
          <w:sz w:val="34"/>
        </w:rPr>
        <w:t xml:space="preserve">                        </w:t>
      </w:r>
    </w:p>
    <w:p w14:paraId="51DD087C" w14:textId="68BE89C2" w:rsidR="000A6B58" w:rsidRDefault="000A6B58">
      <w:pPr>
        <w:pStyle w:val="BodyText"/>
        <w:spacing w:before="7"/>
        <w:rPr>
          <w:sz w:val="39"/>
        </w:rPr>
      </w:pPr>
    </w:p>
    <w:p w14:paraId="73B09C10" w14:textId="010BCAD4" w:rsidR="000A6B58" w:rsidRPr="003340DA" w:rsidRDefault="002B4EF0" w:rsidP="003340DA">
      <w:pPr>
        <w:spacing w:after="56" w:line="238" w:lineRule="auto"/>
        <w:ind w:left="2247" w:right="2147"/>
        <w:jc w:val="center"/>
        <w:rPr>
          <w:sz w:val="44"/>
          <w:szCs w:val="44"/>
        </w:rPr>
      </w:pPr>
      <w:bookmarkStart w:id="0" w:name="_Toc76225891"/>
      <w:r w:rsidRPr="00E7266A">
        <w:rPr>
          <w:b/>
          <w:sz w:val="44"/>
          <w:szCs w:val="44"/>
        </w:rPr>
        <w:t>Fingerprint-based biometric system in ATM banking</w:t>
      </w:r>
      <w:r w:rsidR="00F015D9" w:rsidRPr="00E7266A">
        <w:rPr>
          <w:b/>
          <w:sz w:val="44"/>
          <w:szCs w:val="44"/>
        </w:rPr>
        <w:t xml:space="preserve"> (Conceptual Model)</w:t>
      </w:r>
      <w:bookmarkEnd w:id="0"/>
    </w:p>
    <w:p w14:paraId="566CEE61" w14:textId="77777777" w:rsidR="00427901" w:rsidRDefault="00427901" w:rsidP="002B4EF0">
      <w:pPr>
        <w:pStyle w:val="BodyText"/>
        <w:jc w:val="center"/>
        <w:rPr>
          <w:sz w:val="40"/>
        </w:rPr>
      </w:pPr>
    </w:p>
    <w:p w14:paraId="5D8A2A97" w14:textId="77777777" w:rsidR="00427901" w:rsidRDefault="00427901" w:rsidP="002B4EF0">
      <w:pPr>
        <w:pStyle w:val="BodyText"/>
        <w:jc w:val="center"/>
        <w:rPr>
          <w:sz w:val="40"/>
        </w:rPr>
      </w:pPr>
    </w:p>
    <w:p w14:paraId="51A662FB" w14:textId="2C01D662" w:rsidR="000A6B58" w:rsidRDefault="002B4EF0" w:rsidP="002B4EF0">
      <w:pPr>
        <w:pStyle w:val="BodyText"/>
        <w:jc w:val="center"/>
        <w:rPr>
          <w:sz w:val="40"/>
        </w:rPr>
      </w:pPr>
      <w:proofErr w:type="spellStart"/>
      <w:r>
        <w:rPr>
          <w:sz w:val="40"/>
        </w:rPr>
        <w:t>Ariful</w:t>
      </w:r>
      <w:proofErr w:type="spellEnd"/>
      <w:r>
        <w:rPr>
          <w:sz w:val="40"/>
        </w:rPr>
        <w:t xml:space="preserve"> Islam (18-37545-1)</w:t>
      </w:r>
    </w:p>
    <w:p w14:paraId="3CA794E1" w14:textId="4173FDEE" w:rsidR="002B4EF0" w:rsidRDefault="002B4EF0" w:rsidP="002B4EF0">
      <w:pPr>
        <w:pStyle w:val="BodyText"/>
        <w:jc w:val="center"/>
        <w:rPr>
          <w:sz w:val="40"/>
        </w:rPr>
      </w:pPr>
      <w:proofErr w:type="spellStart"/>
      <w:r>
        <w:rPr>
          <w:sz w:val="40"/>
        </w:rPr>
        <w:t>Fardin</w:t>
      </w:r>
      <w:proofErr w:type="spellEnd"/>
      <w:r>
        <w:rPr>
          <w:sz w:val="40"/>
        </w:rPr>
        <w:t xml:space="preserve"> Ahmed (18-39264-3)</w:t>
      </w:r>
    </w:p>
    <w:p w14:paraId="19E17A57" w14:textId="113F6B08" w:rsidR="002B4EF0" w:rsidRDefault="002B4EF0" w:rsidP="00427901">
      <w:pPr>
        <w:pStyle w:val="BodyText"/>
        <w:jc w:val="center"/>
        <w:rPr>
          <w:sz w:val="40"/>
        </w:rPr>
      </w:pPr>
      <w:r>
        <w:rPr>
          <w:sz w:val="40"/>
        </w:rPr>
        <w:t xml:space="preserve">Hossain Ahmed </w:t>
      </w:r>
      <w:proofErr w:type="spellStart"/>
      <w:r>
        <w:rPr>
          <w:sz w:val="40"/>
        </w:rPr>
        <w:t>Patwary</w:t>
      </w:r>
      <w:proofErr w:type="spellEnd"/>
      <w:r>
        <w:rPr>
          <w:sz w:val="40"/>
        </w:rPr>
        <w:t xml:space="preserve"> (18-39266</w:t>
      </w:r>
      <w:r w:rsidR="00427901">
        <w:rPr>
          <w:sz w:val="40"/>
        </w:rPr>
        <w:t>-3)</w:t>
      </w:r>
    </w:p>
    <w:p w14:paraId="6D86B03E" w14:textId="54E5867E" w:rsidR="00427901" w:rsidRDefault="00427901" w:rsidP="00427901">
      <w:pPr>
        <w:pStyle w:val="BodyText"/>
        <w:jc w:val="center"/>
        <w:rPr>
          <w:sz w:val="40"/>
        </w:rPr>
      </w:pPr>
      <w:proofErr w:type="spellStart"/>
      <w:r>
        <w:rPr>
          <w:sz w:val="40"/>
        </w:rPr>
        <w:t>Nawab</w:t>
      </w:r>
      <w:proofErr w:type="spellEnd"/>
      <w:r>
        <w:rPr>
          <w:sz w:val="40"/>
        </w:rPr>
        <w:t xml:space="preserve"> </w:t>
      </w:r>
      <w:proofErr w:type="spellStart"/>
      <w:r>
        <w:rPr>
          <w:sz w:val="40"/>
        </w:rPr>
        <w:t>Sakiul</w:t>
      </w:r>
      <w:proofErr w:type="spellEnd"/>
      <w:r>
        <w:rPr>
          <w:sz w:val="40"/>
        </w:rPr>
        <w:t xml:space="preserve"> </w:t>
      </w:r>
      <w:proofErr w:type="spellStart"/>
      <w:r>
        <w:rPr>
          <w:sz w:val="40"/>
        </w:rPr>
        <w:t>Alam</w:t>
      </w:r>
      <w:proofErr w:type="spellEnd"/>
      <w:r>
        <w:rPr>
          <w:sz w:val="40"/>
        </w:rPr>
        <w:t xml:space="preserve"> (16-33035-3)</w:t>
      </w:r>
    </w:p>
    <w:p w14:paraId="77301896" w14:textId="77777777" w:rsidR="000A6B58" w:rsidRDefault="000A6B58">
      <w:pPr>
        <w:pStyle w:val="BodyText"/>
        <w:rPr>
          <w:sz w:val="40"/>
        </w:rPr>
      </w:pPr>
    </w:p>
    <w:p w14:paraId="547AC511" w14:textId="3877800B" w:rsidR="000A6B58" w:rsidRDefault="000A6B58">
      <w:pPr>
        <w:pStyle w:val="BodyText"/>
        <w:rPr>
          <w:sz w:val="40"/>
        </w:rPr>
      </w:pPr>
    </w:p>
    <w:p w14:paraId="04E700C2" w14:textId="5F7CFFE9" w:rsidR="000A6B58" w:rsidRDefault="000610D0">
      <w:pPr>
        <w:spacing w:before="325" w:line="348" w:lineRule="auto"/>
        <w:ind w:left="1385" w:right="1384"/>
        <w:jc w:val="center"/>
        <w:rPr>
          <w:i/>
          <w:sz w:val="28"/>
        </w:rPr>
      </w:pPr>
      <w:r>
        <w:rPr>
          <w:i/>
          <w:sz w:val="28"/>
        </w:rPr>
        <w:t>A</w:t>
      </w:r>
      <w:r>
        <w:rPr>
          <w:i/>
          <w:spacing w:val="13"/>
          <w:sz w:val="28"/>
        </w:rPr>
        <w:t xml:space="preserve"> </w:t>
      </w:r>
      <w:r w:rsidR="00427901">
        <w:rPr>
          <w:i/>
          <w:spacing w:val="13"/>
          <w:sz w:val="28"/>
        </w:rPr>
        <w:t>Thesis</w:t>
      </w:r>
      <w:r w:rsidRPr="00D23E88">
        <w:rPr>
          <w:i/>
          <w:color w:val="FF0000"/>
          <w:spacing w:val="14"/>
          <w:sz w:val="28"/>
        </w:rPr>
        <w:t xml:space="preserve"> </w:t>
      </w:r>
      <w:r>
        <w:rPr>
          <w:i/>
          <w:sz w:val="28"/>
        </w:rPr>
        <w:t>submitted</w:t>
      </w:r>
      <w:r>
        <w:rPr>
          <w:i/>
          <w:spacing w:val="14"/>
          <w:sz w:val="28"/>
        </w:rPr>
        <w:t xml:space="preserve"> </w:t>
      </w:r>
      <w:r>
        <w:rPr>
          <w:i/>
          <w:sz w:val="28"/>
        </w:rPr>
        <w:t>for</w:t>
      </w:r>
      <w:r>
        <w:rPr>
          <w:i/>
          <w:spacing w:val="13"/>
          <w:sz w:val="28"/>
        </w:rPr>
        <w:t xml:space="preserve"> </w:t>
      </w:r>
      <w:r>
        <w:rPr>
          <w:i/>
          <w:sz w:val="28"/>
        </w:rPr>
        <w:t>the</w:t>
      </w:r>
      <w:r>
        <w:rPr>
          <w:i/>
          <w:spacing w:val="14"/>
          <w:sz w:val="28"/>
        </w:rPr>
        <w:t xml:space="preserve"> </w:t>
      </w:r>
      <w:r>
        <w:rPr>
          <w:i/>
          <w:sz w:val="28"/>
        </w:rPr>
        <w:t>degree</w:t>
      </w:r>
      <w:r>
        <w:rPr>
          <w:i/>
          <w:spacing w:val="14"/>
          <w:sz w:val="28"/>
        </w:rPr>
        <w:t xml:space="preserve"> </w:t>
      </w:r>
      <w:r>
        <w:rPr>
          <w:i/>
          <w:sz w:val="28"/>
        </w:rPr>
        <w:t>of</w:t>
      </w:r>
      <w:r>
        <w:rPr>
          <w:i/>
          <w:spacing w:val="13"/>
          <w:sz w:val="28"/>
        </w:rPr>
        <w:t xml:space="preserve"> </w:t>
      </w:r>
      <w:r w:rsidR="00427901">
        <w:rPr>
          <w:i/>
          <w:spacing w:val="13"/>
          <w:sz w:val="28"/>
        </w:rPr>
        <w:t xml:space="preserve">Bachelor of Science (BSC) </w:t>
      </w:r>
      <w:r>
        <w:rPr>
          <w:i/>
          <w:sz w:val="28"/>
        </w:rPr>
        <w:t>in</w:t>
      </w:r>
      <w:r w:rsidR="00427901">
        <w:rPr>
          <w:i/>
          <w:sz w:val="28"/>
        </w:rPr>
        <w:t xml:space="preserve"> Computer Science and Engineering (CSE)</w:t>
      </w:r>
      <w:r>
        <w:rPr>
          <w:i/>
          <w:spacing w:val="4"/>
          <w:sz w:val="28"/>
        </w:rPr>
        <w:t xml:space="preserve"> </w:t>
      </w:r>
      <w:r>
        <w:rPr>
          <w:i/>
          <w:sz w:val="28"/>
        </w:rPr>
        <w:t>at</w:t>
      </w:r>
    </w:p>
    <w:p w14:paraId="2D14D550" w14:textId="37344A14" w:rsidR="000A6B58" w:rsidRDefault="000610D0">
      <w:pPr>
        <w:spacing w:line="321" w:lineRule="exact"/>
        <w:ind w:left="1364" w:right="1384"/>
        <w:jc w:val="center"/>
        <w:rPr>
          <w:i/>
          <w:sz w:val="28"/>
        </w:rPr>
      </w:pPr>
      <w:r>
        <w:rPr>
          <w:i/>
          <w:sz w:val="28"/>
        </w:rPr>
        <w:t>American</w:t>
      </w:r>
      <w:r>
        <w:rPr>
          <w:i/>
          <w:spacing w:val="18"/>
          <w:sz w:val="28"/>
        </w:rPr>
        <w:t xml:space="preserve"> </w:t>
      </w:r>
      <w:r>
        <w:rPr>
          <w:i/>
          <w:sz w:val="28"/>
        </w:rPr>
        <w:t>International</w:t>
      </w:r>
      <w:r>
        <w:rPr>
          <w:i/>
          <w:spacing w:val="19"/>
          <w:sz w:val="28"/>
        </w:rPr>
        <w:t xml:space="preserve"> </w:t>
      </w:r>
      <w:r>
        <w:rPr>
          <w:i/>
          <w:sz w:val="28"/>
        </w:rPr>
        <w:t>University</w:t>
      </w:r>
      <w:r>
        <w:rPr>
          <w:i/>
          <w:spacing w:val="18"/>
          <w:sz w:val="28"/>
        </w:rPr>
        <w:t xml:space="preserve"> </w:t>
      </w:r>
      <w:r>
        <w:rPr>
          <w:i/>
          <w:sz w:val="28"/>
        </w:rPr>
        <w:t>Bangladesh</w:t>
      </w:r>
      <w:r>
        <w:rPr>
          <w:i/>
          <w:spacing w:val="19"/>
          <w:sz w:val="28"/>
        </w:rPr>
        <w:t xml:space="preserve"> </w:t>
      </w:r>
      <w:r>
        <w:rPr>
          <w:i/>
          <w:sz w:val="28"/>
        </w:rPr>
        <w:t>in</w:t>
      </w:r>
      <w:r>
        <w:rPr>
          <w:i/>
          <w:spacing w:val="18"/>
          <w:sz w:val="28"/>
        </w:rPr>
        <w:t xml:space="preserve"> </w:t>
      </w:r>
      <w:r w:rsidR="0071153E">
        <w:rPr>
          <w:i/>
          <w:spacing w:val="18"/>
          <w:sz w:val="28"/>
        </w:rPr>
        <w:t>Jan</w:t>
      </w:r>
      <w:r w:rsidR="00427901">
        <w:rPr>
          <w:i/>
          <w:spacing w:val="18"/>
          <w:sz w:val="28"/>
        </w:rPr>
        <w:t>,202</w:t>
      </w:r>
      <w:r w:rsidR="0071153E">
        <w:rPr>
          <w:i/>
          <w:spacing w:val="18"/>
          <w:sz w:val="28"/>
        </w:rPr>
        <w:t>3</w:t>
      </w:r>
    </w:p>
    <w:p w14:paraId="134838CE" w14:textId="77777777" w:rsidR="000A6B58" w:rsidRDefault="000610D0">
      <w:pPr>
        <w:spacing w:before="192"/>
        <w:ind w:left="1385" w:right="1382"/>
        <w:jc w:val="center"/>
        <w:rPr>
          <w:sz w:val="34"/>
        </w:rPr>
      </w:pPr>
      <w:r>
        <w:rPr>
          <w:sz w:val="34"/>
        </w:rPr>
        <w:t>Faculty</w:t>
      </w:r>
      <w:r>
        <w:rPr>
          <w:spacing w:val="6"/>
          <w:sz w:val="34"/>
        </w:rPr>
        <w:t xml:space="preserve"> </w:t>
      </w:r>
      <w:r>
        <w:rPr>
          <w:sz w:val="34"/>
        </w:rPr>
        <w:t>of</w:t>
      </w:r>
      <w:r>
        <w:rPr>
          <w:spacing w:val="7"/>
          <w:sz w:val="34"/>
        </w:rPr>
        <w:t xml:space="preserve"> </w:t>
      </w:r>
      <w:r>
        <w:rPr>
          <w:sz w:val="34"/>
        </w:rPr>
        <w:t>Science</w:t>
      </w:r>
      <w:r>
        <w:rPr>
          <w:spacing w:val="7"/>
          <w:sz w:val="34"/>
        </w:rPr>
        <w:t xml:space="preserve"> </w:t>
      </w:r>
      <w:r>
        <w:rPr>
          <w:sz w:val="34"/>
        </w:rPr>
        <w:t>and</w:t>
      </w:r>
      <w:r>
        <w:rPr>
          <w:spacing w:val="7"/>
          <w:sz w:val="34"/>
        </w:rPr>
        <w:t xml:space="preserve"> </w:t>
      </w:r>
      <w:r>
        <w:rPr>
          <w:sz w:val="34"/>
        </w:rPr>
        <w:t>Technology</w:t>
      </w:r>
      <w:r>
        <w:rPr>
          <w:spacing w:val="6"/>
          <w:sz w:val="34"/>
        </w:rPr>
        <w:t xml:space="preserve"> </w:t>
      </w:r>
      <w:r>
        <w:rPr>
          <w:sz w:val="34"/>
        </w:rPr>
        <w:t>(FST)</w:t>
      </w:r>
    </w:p>
    <w:p w14:paraId="54B7E909" w14:textId="77777777" w:rsidR="000A6B58" w:rsidRDefault="000A6B58">
      <w:pPr>
        <w:jc w:val="center"/>
        <w:rPr>
          <w:sz w:val="34"/>
        </w:rPr>
        <w:sectPr w:rsidR="000A6B58" w:rsidSect="00961853">
          <w:footerReference w:type="even" r:id="rId9"/>
          <w:footerReference w:type="default" r:id="rId10"/>
          <w:type w:val="continuous"/>
          <w:pgSz w:w="11910" w:h="16840" w:code="9"/>
          <w:pgMar w:top="1440" w:right="1440" w:bottom="1440" w:left="1440" w:header="720" w:footer="720" w:gutter="0"/>
          <w:pgNumType w:fmt="lowerRoman" w:start="1"/>
          <w:cols w:space="720"/>
          <w:docGrid w:linePitch="299"/>
        </w:sectPr>
      </w:pPr>
    </w:p>
    <w:p w14:paraId="2E73F2EF" w14:textId="77777777" w:rsidR="000A6B58" w:rsidRDefault="000610D0">
      <w:pPr>
        <w:pStyle w:val="Heading2"/>
      </w:pPr>
      <w:bookmarkStart w:id="1" w:name="Abstract"/>
      <w:bookmarkStart w:id="2" w:name="_bookmark0"/>
      <w:bookmarkStart w:id="3" w:name="_Toc76225892"/>
      <w:bookmarkEnd w:id="1"/>
      <w:bookmarkEnd w:id="2"/>
      <w:r>
        <w:lastRenderedPageBreak/>
        <w:t>Abstract</w:t>
      </w:r>
      <w:bookmarkEnd w:id="3"/>
    </w:p>
    <w:p w14:paraId="54B1FBB7" w14:textId="77777777" w:rsidR="000A6B58" w:rsidRDefault="000A6B58">
      <w:pPr>
        <w:pStyle w:val="BodyText"/>
        <w:spacing w:before="4"/>
        <w:rPr>
          <w:i/>
          <w:sz w:val="41"/>
        </w:rPr>
      </w:pPr>
    </w:p>
    <w:p w14:paraId="01EE4B1E" w14:textId="54776BB4" w:rsidR="000A6B58" w:rsidRDefault="00427901" w:rsidP="00AE396F">
      <w:pPr>
        <w:pStyle w:val="BodyText"/>
        <w:spacing w:line="326" w:lineRule="auto"/>
        <w:ind w:left="161" w:right="178"/>
        <w:jc w:val="both"/>
      </w:pPr>
      <w:r>
        <w:t>Quick and accurate user identification and verification are required as the volume of electronic transactions increases. The banking industry has already started using ATMs to process payments and provide consumers financial services. The main issue with employing these systems, however, is security. For security and identification permits in bank accounts and computer systems, personal identification numbers (PINs) and SMS verification are often employed. However, the reliability of these conventional systems is poor. On the other hand, a password or SMS verification security system won't provide as much protection as a biometric security system. Because this security method uses a person's physical or behavioral features to validate their identity</w:t>
      </w:r>
      <w:r w:rsidR="00AE396F">
        <w:t xml:space="preserve">. </w:t>
      </w:r>
      <w:r w:rsidR="00AE396F" w:rsidRPr="00AE396F">
        <w:t>Fingerprint recognition technology may be used in tandem with ATMs for human identification to boost security. In this work, we presented a fingerprint-based biometric approach for ATM banking.</w:t>
      </w:r>
      <w:r>
        <w:t xml:space="preserve"> The outcome is an enhanced fingerprint-based biometric verified ATM system that guarantees greater security and boosts customer trust in the banking sector. </w:t>
      </w:r>
    </w:p>
    <w:p w14:paraId="2DC47CD7" w14:textId="77777777" w:rsidR="000A6B58" w:rsidRDefault="000A6B58">
      <w:pPr>
        <w:spacing w:line="326" w:lineRule="auto"/>
        <w:jc w:val="both"/>
        <w:sectPr w:rsidR="000A6B58" w:rsidSect="00961853">
          <w:pgSz w:w="11910" w:h="16840" w:code="9"/>
          <w:pgMar w:top="1440" w:right="1440" w:bottom="1440" w:left="1440" w:header="720" w:footer="720" w:gutter="0"/>
          <w:pgNumType w:fmt="lowerRoman"/>
          <w:cols w:space="720"/>
          <w:docGrid w:linePitch="299"/>
        </w:sectPr>
      </w:pPr>
    </w:p>
    <w:p w14:paraId="65F60DC3" w14:textId="77777777" w:rsidR="000A6B58" w:rsidRDefault="000610D0">
      <w:pPr>
        <w:pStyle w:val="Heading2"/>
      </w:pPr>
      <w:bookmarkStart w:id="4" w:name="_Toc76225893"/>
      <w:r>
        <w:lastRenderedPageBreak/>
        <w:t>Declaration</w:t>
      </w:r>
      <w:r>
        <w:rPr>
          <w:spacing w:val="12"/>
        </w:rPr>
        <w:t xml:space="preserve"> </w:t>
      </w:r>
      <w:r>
        <w:t>by</w:t>
      </w:r>
      <w:r>
        <w:rPr>
          <w:spacing w:val="13"/>
        </w:rPr>
        <w:t xml:space="preserve"> </w:t>
      </w:r>
      <w:r>
        <w:t>author</w:t>
      </w:r>
      <w:bookmarkEnd w:id="4"/>
    </w:p>
    <w:p w14:paraId="2B7AD186" w14:textId="5510D67B" w:rsidR="000A6B58" w:rsidRPr="001F5E9B" w:rsidRDefault="000A6B58" w:rsidP="001F5E9B">
      <w:pPr>
        <w:pStyle w:val="Heading2"/>
      </w:pPr>
    </w:p>
    <w:p w14:paraId="21C4D9CC" w14:textId="77777777" w:rsidR="000A6B58" w:rsidRDefault="000A6B58">
      <w:pPr>
        <w:pStyle w:val="BodyText"/>
        <w:spacing w:before="4"/>
        <w:rPr>
          <w:i/>
          <w:sz w:val="41"/>
        </w:rPr>
      </w:pPr>
    </w:p>
    <w:p w14:paraId="17E431F7" w14:textId="2A334CA9" w:rsidR="000A6B58" w:rsidRPr="00D23E88" w:rsidRDefault="000610D0" w:rsidP="00D23E88">
      <w:pPr>
        <w:pStyle w:val="BodyText"/>
        <w:spacing w:line="326" w:lineRule="auto"/>
        <w:ind w:left="161" w:right="178" w:hanging="8"/>
        <w:jc w:val="both"/>
      </w:pPr>
      <w:r>
        <w:t>This</w:t>
      </w:r>
      <w:r>
        <w:rPr>
          <w:spacing w:val="-14"/>
        </w:rPr>
        <w:t xml:space="preserve"> </w:t>
      </w:r>
      <w:r w:rsidR="007A135E">
        <w:rPr>
          <w:spacing w:val="-14"/>
        </w:rPr>
        <w:t>t</w:t>
      </w:r>
      <w:r>
        <w:t>hesis</w:t>
      </w:r>
      <w:r w:rsidR="007A135E">
        <w:t xml:space="preserve"> has never been completed for another degree or certificate at any university or other higher educational institution. The book presents a reference list and acknowledges content gathered from other published and unpublished works.</w:t>
      </w:r>
      <w:r>
        <w:rPr>
          <w:spacing w:val="-14"/>
        </w:rPr>
        <w:t xml:space="preserve"> </w:t>
      </w:r>
    </w:p>
    <w:p w14:paraId="285D95D1" w14:textId="77777777" w:rsidR="000A6B58" w:rsidRDefault="000A6B58">
      <w:pPr>
        <w:pStyle w:val="BodyText"/>
        <w:spacing w:before="8"/>
        <w:rPr>
          <w:sz w:val="32"/>
        </w:rPr>
      </w:pPr>
    </w:p>
    <w:p w14:paraId="29493889" w14:textId="77777777" w:rsidR="000A6B58" w:rsidRDefault="000610D0">
      <w:pPr>
        <w:pStyle w:val="BodyText"/>
        <w:spacing w:line="326" w:lineRule="auto"/>
        <w:ind w:left="161" w:right="174" w:hanging="12"/>
        <w:jc w:val="both"/>
      </w:pPr>
      <w:r>
        <w:t>We acknowledge that copyright of all material contained in my thesis resides with the copyright</w:t>
      </w:r>
      <w:r>
        <w:rPr>
          <w:spacing w:val="1"/>
        </w:rPr>
        <w:t xml:space="preserve"> </w:t>
      </w:r>
      <w:r>
        <w:t>holder(s) of that material.</w:t>
      </w:r>
      <w:r>
        <w:rPr>
          <w:spacing w:val="1"/>
        </w:rPr>
        <w:t xml:space="preserve"> </w:t>
      </w:r>
      <w:r>
        <w:t>Where appropriate we have obtained copyright permission from the</w:t>
      </w:r>
      <w:r>
        <w:rPr>
          <w:spacing w:val="1"/>
        </w:rPr>
        <w:t xml:space="preserve"> </w:t>
      </w:r>
      <w:r>
        <w:t>copyright</w:t>
      </w:r>
      <w:r>
        <w:rPr>
          <w:spacing w:val="-2"/>
        </w:rPr>
        <w:t xml:space="preserve"> </w:t>
      </w:r>
      <w:r>
        <w:t>holder</w:t>
      </w:r>
      <w:r>
        <w:rPr>
          <w:spacing w:val="-1"/>
        </w:rPr>
        <w:t xml:space="preserve"> </w:t>
      </w:r>
      <w:r>
        <w:t>to</w:t>
      </w:r>
      <w:r>
        <w:rPr>
          <w:spacing w:val="-2"/>
        </w:rPr>
        <w:t xml:space="preserve"> </w:t>
      </w:r>
      <w:r>
        <w:t>reproduce</w:t>
      </w:r>
      <w:r>
        <w:rPr>
          <w:spacing w:val="-1"/>
        </w:rPr>
        <w:t xml:space="preserve"> </w:t>
      </w:r>
      <w:r>
        <w:t>material</w:t>
      </w:r>
      <w:r>
        <w:rPr>
          <w:spacing w:val="-1"/>
        </w:rPr>
        <w:t xml:space="preserve"> </w:t>
      </w:r>
      <w:r>
        <w:t>in</w:t>
      </w:r>
      <w:r>
        <w:rPr>
          <w:spacing w:val="-2"/>
        </w:rPr>
        <w:t xml:space="preserve"> </w:t>
      </w:r>
      <w:r>
        <w:t>this</w:t>
      </w:r>
      <w:r>
        <w:rPr>
          <w:spacing w:val="-1"/>
        </w:rPr>
        <w:t xml:space="preserve"> </w:t>
      </w:r>
      <w:r>
        <w:t>thesis</w:t>
      </w:r>
      <w:r>
        <w:rPr>
          <w:spacing w:val="-2"/>
        </w:rPr>
        <w:t xml:space="preserve"> </w:t>
      </w:r>
      <w:r>
        <w:t>and</w:t>
      </w:r>
      <w:r>
        <w:rPr>
          <w:spacing w:val="-1"/>
        </w:rPr>
        <w:t xml:space="preserve"> </w:t>
      </w:r>
      <w:r>
        <w:t>have</w:t>
      </w:r>
      <w:r>
        <w:rPr>
          <w:spacing w:val="-1"/>
        </w:rPr>
        <w:t xml:space="preserve"> </w:t>
      </w:r>
      <w:r>
        <w:t>sought</w:t>
      </w:r>
      <w:r>
        <w:rPr>
          <w:spacing w:val="-1"/>
        </w:rPr>
        <w:t xml:space="preserve"> </w:t>
      </w:r>
      <w:r>
        <w:t>permission</w:t>
      </w:r>
      <w:r>
        <w:rPr>
          <w:spacing w:val="-1"/>
        </w:rPr>
        <w:t xml:space="preserve"> </w:t>
      </w:r>
      <w:r>
        <w:t>from</w:t>
      </w:r>
      <w:r>
        <w:rPr>
          <w:spacing w:val="-1"/>
        </w:rPr>
        <w:t xml:space="preserve"> </w:t>
      </w:r>
      <w:r>
        <w:t>co-authors</w:t>
      </w:r>
      <w:r>
        <w:rPr>
          <w:spacing w:val="-2"/>
        </w:rPr>
        <w:t xml:space="preserve"> </w:t>
      </w:r>
      <w:r>
        <w:t>for</w:t>
      </w:r>
      <w:r>
        <w:rPr>
          <w:spacing w:val="-58"/>
        </w:rPr>
        <w:t xml:space="preserve"> </w:t>
      </w:r>
      <w:r>
        <w:t>any</w:t>
      </w:r>
      <w:r>
        <w:rPr>
          <w:spacing w:val="-2"/>
        </w:rPr>
        <w:t xml:space="preserve"> </w:t>
      </w:r>
      <w:r>
        <w:t>jointly</w:t>
      </w:r>
      <w:r>
        <w:rPr>
          <w:spacing w:val="-1"/>
        </w:rPr>
        <w:t xml:space="preserve"> </w:t>
      </w:r>
      <w:r>
        <w:t>authored</w:t>
      </w:r>
      <w:r>
        <w:rPr>
          <w:spacing w:val="-1"/>
        </w:rPr>
        <w:t xml:space="preserve"> </w:t>
      </w:r>
      <w:r>
        <w:t>works</w:t>
      </w:r>
      <w:r>
        <w:rPr>
          <w:spacing w:val="-1"/>
        </w:rPr>
        <w:t xml:space="preserve"> </w:t>
      </w:r>
      <w:r>
        <w:t>included</w:t>
      </w:r>
      <w:r>
        <w:rPr>
          <w:spacing w:val="-2"/>
        </w:rPr>
        <w:t xml:space="preserve"> </w:t>
      </w:r>
      <w:r>
        <w:t>in</w:t>
      </w:r>
      <w:r>
        <w:rPr>
          <w:spacing w:val="-1"/>
        </w:rPr>
        <w:t xml:space="preserve"> </w:t>
      </w:r>
      <w:r>
        <w:t>the</w:t>
      </w:r>
      <w:r>
        <w:rPr>
          <w:spacing w:val="-1"/>
        </w:rPr>
        <w:t xml:space="preserve"> </w:t>
      </w:r>
      <w:r>
        <w:t>thesis.</w:t>
      </w:r>
    </w:p>
    <w:p w14:paraId="41FA2431" w14:textId="77777777" w:rsidR="000A6B58" w:rsidRDefault="000A6B58">
      <w:pPr>
        <w:spacing w:line="326" w:lineRule="auto"/>
        <w:jc w:val="both"/>
      </w:pPr>
    </w:p>
    <w:p w14:paraId="077E4563" w14:textId="6635506B" w:rsidR="00D03374" w:rsidRDefault="00D03374">
      <w:pPr>
        <w:spacing w:line="326" w:lineRule="auto"/>
        <w:jc w:val="both"/>
      </w:pPr>
    </w:p>
    <w:p w14:paraId="265B07EB" w14:textId="77777777" w:rsidR="00986270" w:rsidRDefault="00986270">
      <w:pPr>
        <w:spacing w:line="326" w:lineRule="auto"/>
        <w:jc w:val="both"/>
      </w:pPr>
    </w:p>
    <w:p w14:paraId="1E9E28D7" w14:textId="77777777" w:rsidR="00D03374" w:rsidRDefault="00D03374">
      <w:pPr>
        <w:spacing w:line="326" w:lineRule="auto"/>
        <w:jc w:val="both"/>
      </w:pPr>
    </w:p>
    <w:p w14:paraId="167DB6F3" w14:textId="77777777" w:rsidR="00D03374" w:rsidRDefault="00D03374">
      <w:pPr>
        <w:spacing w:line="326" w:lineRule="auto"/>
        <w:jc w:val="both"/>
      </w:pPr>
      <w:r>
        <w:t xml:space="preserve">   </w:t>
      </w:r>
    </w:p>
    <w:p w14:paraId="0F1EC68C" w14:textId="3270619E" w:rsidR="00D03374" w:rsidRDefault="00D7607B">
      <w:pPr>
        <w:spacing w:line="326" w:lineRule="auto"/>
        <w:jc w:val="both"/>
      </w:pPr>
      <w:r>
        <w:t xml:space="preserve"> ………</w:t>
      </w:r>
      <w:r w:rsidR="003340DA">
        <w:t>………………………………</w:t>
      </w:r>
      <w:r w:rsidR="00BA7CAE">
        <w:t>…</w:t>
      </w:r>
      <w:r w:rsidR="003340DA">
        <w:tab/>
      </w:r>
      <w:r w:rsidR="003340DA">
        <w:tab/>
      </w:r>
      <w:r w:rsidR="00BA7CAE">
        <w:t xml:space="preserve">         ….</w:t>
      </w:r>
      <w:r w:rsidR="00AF7C48">
        <w:t>…………………………………………</w:t>
      </w:r>
    </w:p>
    <w:p w14:paraId="67AADE9F" w14:textId="6C30D244" w:rsidR="00D03374" w:rsidRDefault="00D03374">
      <w:pPr>
        <w:spacing w:line="326" w:lineRule="auto"/>
        <w:jc w:val="both"/>
      </w:pPr>
      <w:proofErr w:type="spellStart"/>
      <w:r w:rsidRPr="008E3D96">
        <w:rPr>
          <w:b/>
        </w:rPr>
        <w:t>Ariful</w:t>
      </w:r>
      <w:proofErr w:type="spellEnd"/>
      <w:r w:rsidRPr="008E3D96">
        <w:rPr>
          <w:b/>
        </w:rPr>
        <w:t xml:space="preserve"> Islam </w:t>
      </w:r>
      <w:r w:rsidR="00D7607B" w:rsidRPr="008E3D96">
        <w:rPr>
          <w:b/>
        </w:rPr>
        <w:t xml:space="preserve">                                      </w:t>
      </w:r>
      <w:r w:rsidR="00BA7CAE">
        <w:rPr>
          <w:b/>
        </w:rPr>
        <w:t xml:space="preserve">                            </w:t>
      </w:r>
      <w:proofErr w:type="spellStart"/>
      <w:r w:rsidR="00D7607B" w:rsidRPr="008E3D96">
        <w:rPr>
          <w:b/>
        </w:rPr>
        <w:t>Fardin</w:t>
      </w:r>
      <w:proofErr w:type="spellEnd"/>
      <w:r w:rsidR="00D7607B" w:rsidRPr="008E3D96">
        <w:rPr>
          <w:b/>
        </w:rPr>
        <w:t xml:space="preserve"> Ahmed</w:t>
      </w:r>
      <w:r w:rsidR="00D7607B">
        <w:t xml:space="preserve"> </w:t>
      </w:r>
    </w:p>
    <w:p w14:paraId="52A71F73" w14:textId="04DBEC43" w:rsidR="00D03374" w:rsidRDefault="00D03374">
      <w:pPr>
        <w:spacing w:line="326" w:lineRule="auto"/>
        <w:jc w:val="both"/>
      </w:pPr>
      <w:r>
        <w:t>18-37545-1</w:t>
      </w:r>
      <w:r w:rsidR="00D7607B">
        <w:t xml:space="preserve">                                       </w:t>
      </w:r>
      <w:r w:rsidR="00BA7CAE">
        <w:t xml:space="preserve">                              </w:t>
      </w:r>
      <w:r w:rsidR="00D7607B">
        <w:t>18-39264-3</w:t>
      </w:r>
    </w:p>
    <w:p w14:paraId="2DBA2735" w14:textId="078667AE" w:rsidR="00D03374" w:rsidRDefault="00D03374">
      <w:pPr>
        <w:spacing w:line="326" w:lineRule="auto"/>
        <w:jc w:val="both"/>
      </w:pPr>
      <w:r>
        <w:t xml:space="preserve">Department of Computer Science &amp; Engineering </w:t>
      </w:r>
      <w:r w:rsidR="00D7607B">
        <w:t xml:space="preserve">            Department of Computer Science &amp; Engineering </w:t>
      </w:r>
    </w:p>
    <w:p w14:paraId="22A8B808" w14:textId="2C238898" w:rsidR="00D03374" w:rsidRDefault="00D03374">
      <w:pPr>
        <w:spacing w:line="326" w:lineRule="auto"/>
        <w:jc w:val="both"/>
      </w:pPr>
    </w:p>
    <w:p w14:paraId="6A3BFA4B" w14:textId="77F906F9" w:rsidR="00986270" w:rsidRDefault="00986270">
      <w:pPr>
        <w:spacing w:line="326" w:lineRule="auto"/>
        <w:jc w:val="both"/>
      </w:pPr>
    </w:p>
    <w:p w14:paraId="278D7A51" w14:textId="77777777" w:rsidR="00986270" w:rsidRDefault="00986270">
      <w:pPr>
        <w:spacing w:line="326" w:lineRule="auto"/>
        <w:jc w:val="both"/>
      </w:pPr>
    </w:p>
    <w:p w14:paraId="694C8040" w14:textId="77777777" w:rsidR="00986270" w:rsidRDefault="00986270">
      <w:pPr>
        <w:spacing w:line="326" w:lineRule="auto"/>
        <w:jc w:val="both"/>
      </w:pPr>
    </w:p>
    <w:p w14:paraId="1110EFAF" w14:textId="51E439EA" w:rsidR="00D03374" w:rsidRDefault="00BA7CAE" w:rsidP="00D03374">
      <w:pPr>
        <w:spacing w:line="326" w:lineRule="auto"/>
        <w:jc w:val="both"/>
      </w:pPr>
      <w:r>
        <w:t>…………………………………………                       …</w:t>
      </w:r>
      <w:r w:rsidR="00D7607B">
        <w:t>…………………………………………</w:t>
      </w:r>
      <w:r w:rsidR="008E3D96">
        <w:t>.</w:t>
      </w:r>
    </w:p>
    <w:p w14:paraId="125990B3" w14:textId="50031404" w:rsidR="00D03374" w:rsidRDefault="00D03374">
      <w:pPr>
        <w:spacing w:line="326" w:lineRule="auto"/>
        <w:jc w:val="both"/>
      </w:pPr>
      <w:r w:rsidRPr="008E3D96">
        <w:rPr>
          <w:b/>
        </w:rPr>
        <w:t xml:space="preserve">Hossain Ahmed </w:t>
      </w:r>
      <w:proofErr w:type="spellStart"/>
      <w:r w:rsidRPr="008E3D96">
        <w:rPr>
          <w:b/>
        </w:rPr>
        <w:t>Patwary</w:t>
      </w:r>
      <w:proofErr w:type="spellEnd"/>
      <w:r w:rsidR="00D7607B">
        <w:t xml:space="preserve">                  </w:t>
      </w:r>
      <w:r w:rsidR="008E3D96">
        <w:t xml:space="preserve">            </w:t>
      </w:r>
      <w:r w:rsidR="00BA7CAE">
        <w:t xml:space="preserve">               </w:t>
      </w:r>
      <w:proofErr w:type="spellStart"/>
      <w:r w:rsidR="00915601" w:rsidRPr="008E3D96">
        <w:rPr>
          <w:b/>
        </w:rPr>
        <w:t>Nawab</w:t>
      </w:r>
      <w:proofErr w:type="spellEnd"/>
      <w:r w:rsidR="00915601" w:rsidRPr="008E3D96">
        <w:rPr>
          <w:b/>
        </w:rPr>
        <w:t xml:space="preserve"> </w:t>
      </w:r>
      <w:proofErr w:type="spellStart"/>
      <w:r w:rsidR="00915601" w:rsidRPr="008E3D96">
        <w:rPr>
          <w:b/>
        </w:rPr>
        <w:t>Saki</w:t>
      </w:r>
      <w:r w:rsidR="00D7607B" w:rsidRPr="008E3D96">
        <w:rPr>
          <w:b/>
        </w:rPr>
        <w:t>ul</w:t>
      </w:r>
      <w:proofErr w:type="spellEnd"/>
      <w:r w:rsidR="00D7607B" w:rsidRPr="008E3D96">
        <w:rPr>
          <w:b/>
        </w:rPr>
        <w:t xml:space="preserve"> </w:t>
      </w:r>
      <w:proofErr w:type="spellStart"/>
      <w:r w:rsidR="00D7607B" w:rsidRPr="008E3D96">
        <w:rPr>
          <w:b/>
        </w:rPr>
        <w:t>Alam</w:t>
      </w:r>
      <w:proofErr w:type="spellEnd"/>
    </w:p>
    <w:p w14:paraId="3AD6A31C" w14:textId="085483D4" w:rsidR="00D03374" w:rsidRDefault="00D03374" w:rsidP="00D03374">
      <w:pPr>
        <w:spacing w:line="326" w:lineRule="auto"/>
        <w:jc w:val="both"/>
      </w:pPr>
      <w:r>
        <w:t>18-39266-3</w:t>
      </w:r>
      <w:r w:rsidR="00D7607B">
        <w:t xml:space="preserve">                                      </w:t>
      </w:r>
      <w:r w:rsidR="00BA7CAE">
        <w:t xml:space="preserve">                               </w:t>
      </w:r>
      <w:r w:rsidR="00D7607B">
        <w:t>16-33035-3</w:t>
      </w:r>
    </w:p>
    <w:p w14:paraId="3AC0D623" w14:textId="36C0B2E8" w:rsidR="00D7607B" w:rsidRDefault="00D03374" w:rsidP="00D7607B">
      <w:pPr>
        <w:spacing w:line="326" w:lineRule="auto"/>
        <w:jc w:val="both"/>
      </w:pPr>
      <w:r>
        <w:t xml:space="preserve">Department of Computer Science &amp; Engineering </w:t>
      </w:r>
      <w:r w:rsidR="008E3D96">
        <w:t xml:space="preserve">            </w:t>
      </w:r>
      <w:r w:rsidR="00D7607B">
        <w:t xml:space="preserve">Department of Computer Science &amp; Engineering </w:t>
      </w:r>
    </w:p>
    <w:p w14:paraId="695E6615" w14:textId="68F671EF" w:rsidR="00D03374" w:rsidRDefault="00D03374" w:rsidP="00D03374">
      <w:pPr>
        <w:spacing w:line="326" w:lineRule="auto"/>
        <w:jc w:val="both"/>
      </w:pPr>
    </w:p>
    <w:p w14:paraId="726DAE9E" w14:textId="144FD3CB" w:rsidR="00D03374" w:rsidRDefault="00D03374">
      <w:pPr>
        <w:spacing w:line="326" w:lineRule="auto"/>
        <w:jc w:val="both"/>
      </w:pPr>
    </w:p>
    <w:p w14:paraId="4F974E7A" w14:textId="77777777" w:rsidR="00D03374" w:rsidRDefault="00D03374">
      <w:pPr>
        <w:spacing w:line="326" w:lineRule="auto"/>
        <w:jc w:val="both"/>
      </w:pPr>
    </w:p>
    <w:p w14:paraId="790AAFCA" w14:textId="23D65B39" w:rsidR="00D03374" w:rsidRDefault="00D03374">
      <w:pPr>
        <w:spacing w:line="326" w:lineRule="auto"/>
        <w:jc w:val="both"/>
        <w:sectPr w:rsidR="00D03374" w:rsidSect="00961853">
          <w:pgSz w:w="11910" w:h="16840" w:code="9"/>
          <w:pgMar w:top="1440" w:right="1440" w:bottom="1440" w:left="1440" w:header="720" w:footer="720" w:gutter="0"/>
          <w:pgNumType w:fmt="lowerRoman"/>
          <w:cols w:space="720"/>
          <w:docGrid w:linePitch="299"/>
        </w:sectPr>
      </w:pPr>
    </w:p>
    <w:p w14:paraId="1C8BB268" w14:textId="77777777" w:rsidR="00EE45BA" w:rsidRDefault="00EE45BA" w:rsidP="001F5E9B">
      <w:pPr>
        <w:pStyle w:val="Heading2"/>
      </w:pPr>
      <w:bookmarkStart w:id="5" w:name="_Toc76225894"/>
    </w:p>
    <w:p w14:paraId="2FEE90F5" w14:textId="78F39D77" w:rsidR="000A6B58" w:rsidRPr="001F5E9B" w:rsidRDefault="000610D0" w:rsidP="001F5E9B">
      <w:pPr>
        <w:pStyle w:val="Heading2"/>
        <w:jc w:val="center"/>
        <w:rPr>
          <w:rFonts w:asciiTheme="minorHAnsi" w:hAnsiTheme="minorHAnsi" w:cstheme="minorHAnsi"/>
          <w:sz w:val="40"/>
          <w:szCs w:val="40"/>
        </w:rPr>
      </w:pPr>
      <w:r w:rsidRPr="00EE45BA">
        <w:rPr>
          <w:rFonts w:asciiTheme="minorHAnsi" w:hAnsiTheme="minorHAnsi" w:cstheme="minorHAnsi"/>
          <w:sz w:val="40"/>
          <w:szCs w:val="40"/>
        </w:rPr>
        <w:t>Approval</w:t>
      </w:r>
      <w:bookmarkEnd w:id="5"/>
    </w:p>
    <w:p w14:paraId="58B1E747" w14:textId="77777777" w:rsidR="00EE45BA" w:rsidRDefault="00EE45BA">
      <w:pPr>
        <w:pStyle w:val="BodyText"/>
        <w:spacing w:line="326" w:lineRule="auto"/>
        <w:ind w:left="161" w:right="178" w:hanging="8"/>
        <w:jc w:val="both"/>
      </w:pPr>
    </w:p>
    <w:p w14:paraId="6E3BCF9B" w14:textId="36B77E9F" w:rsidR="000A6B58" w:rsidRDefault="000610D0" w:rsidP="00450E9A">
      <w:pPr>
        <w:pStyle w:val="BodyText"/>
        <w:spacing w:line="360" w:lineRule="auto"/>
        <w:ind w:left="161" w:right="178" w:hanging="8"/>
        <w:jc w:val="both"/>
      </w:pPr>
      <w:r>
        <w:t xml:space="preserve">The thesis titled </w:t>
      </w:r>
      <w:r>
        <w:rPr>
          <w:b/>
        </w:rPr>
        <w:t>“</w:t>
      </w:r>
      <w:r w:rsidR="007A135E">
        <w:rPr>
          <w:b/>
        </w:rPr>
        <w:t>Fingerprint-based biometric system in ATM banking</w:t>
      </w:r>
      <w:r w:rsidR="0006520E">
        <w:rPr>
          <w:b/>
        </w:rPr>
        <w:t xml:space="preserve"> (Conceptual Model)</w:t>
      </w:r>
      <w:r>
        <w:rPr>
          <w:b/>
        </w:rPr>
        <w:t xml:space="preserve">” </w:t>
      </w:r>
      <w:r>
        <w:t>has been submitted to the following respected members of</w:t>
      </w:r>
      <w:r>
        <w:rPr>
          <w:spacing w:val="-57"/>
        </w:rPr>
        <w:t xml:space="preserve"> </w:t>
      </w:r>
      <w:r w:rsidR="00450E9A">
        <w:rPr>
          <w:spacing w:val="-57"/>
        </w:rPr>
        <w:t xml:space="preserve">         </w:t>
      </w:r>
      <w:r>
        <w:t>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sidR="00EE45BA">
        <w:rPr>
          <w:spacing w:val="-5"/>
        </w:rPr>
        <w:t xml:space="preserve"> </w:t>
      </w:r>
      <w:r w:rsidR="007A135E">
        <w:rPr>
          <w:spacing w:val="-5"/>
        </w:rPr>
        <w:t xml:space="preserve">Bachelor of Science </w:t>
      </w:r>
      <w:r w:rsidR="00EE45BA">
        <w:rPr>
          <w:spacing w:val="-5"/>
        </w:rPr>
        <w:t>in Computer Science</w:t>
      </w:r>
      <w:r w:rsidR="00450E9A">
        <w:rPr>
          <w:spacing w:val="-5"/>
        </w:rPr>
        <w:t xml:space="preserve"> and Engineering</w:t>
      </w:r>
      <w:r w:rsidR="00EE45BA">
        <w:rPr>
          <w:color w:val="FF0000"/>
        </w:rPr>
        <w:t xml:space="preserve"> </w:t>
      </w:r>
      <w:r>
        <w:t>on</w:t>
      </w:r>
      <w:r>
        <w:rPr>
          <w:spacing w:val="-6"/>
        </w:rPr>
        <w:t xml:space="preserve"> </w:t>
      </w:r>
      <w:r w:rsidR="00450E9A">
        <w:rPr>
          <w:spacing w:val="-6"/>
        </w:rPr>
        <w:t xml:space="preserve">dated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07986DE4" w14:textId="77777777" w:rsidR="000A6B58" w:rsidRDefault="000A6B58" w:rsidP="00450E9A">
      <w:pPr>
        <w:pStyle w:val="BodyText"/>
        <w:spacing w:line="360" w:lineRule="auto"/>
        <w:jc w:val="both"/>
        <w:rPr>
          <w:sz w:val="20"/>
        </w:rPr>
      </w:pPr>
    </w:p>
    <w:p w14:paraId="4EE8A70F" w14:textId="5D7C8487" w:rsidR="000A6B58" w:rsidRDefault="000A6B58">
      <w:pPr>
        <w:pStyle w:val="BodyText"/>
        <w:rPr>
          <w:sz w:val="20"/>
        </w:rPr>
      </w:pPr>
    </w:p>
    <w:p w14:paraId="4E5DD080" w14:textId="77777777" w:rsidR="000A6B58" w:rsidRDefault="000A6B58">
      <w:pPr>
        <w:pStyle w:val="BodyText"/>
        <w:spacing w:before="6"/>
        <w:rPr>
          <w:sz w:val="22"/>
        </w:rPr>
      </w:pPr>
    </w:p>
    <w:p w14:paraId="0014A77B" w14:textId="77777777" w:rsidR="000A6B58" w:rsidRDefault="000A6B58">
      <w:pPr>
        <w:sectPr w:rsidR="000A6B58" w:rsidSect="00961853">
          <w:pgSz w:w="11910" w:h="16840" w:code="9"/>
          <w:pgMar w:top="1440" w:right="1440" w:bottom="1440" w:left="1440" w:header="720" w:footer="720" w:gutter="0"/>
          <w:pgNumType w:fmt="lowerRoman"/>
          <w:cols w:space="720"/>
          <w:docGrid w:linePitch="299"/>
        </w:sectPr>
      </w:pPr>
    </w:p>
    <w:p w14:paraId="3369B928" w14:textId="33FC3383" w:rsidR="000A6B58" w:rsidRDefault="000610D0">
      <w:pPr>
        <w:spacing w:before="101"/>
        <w:ind w:left="337"/>
        <w:rPr>
          <w:sz w:val="24"/>
        </w:rPr>
      </w:pPr>
      <w:r>
        <w:rPr>
          <w:sz w:val="24"/>
        </w:rPr>
        <w:lastRenderedPageBreak/>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p>
    <w:p w14:paraId="79F0F218" w14:textId="22D33CA9" w:rsidR="000A6B58" w:rsidRPr="00D23E88" w:rsidRDefault="00CC6CB2">
      <w:pPr>
        <w:pStyle w:val="Heading4"/>
        <w:ind w:left="283"/>
        <w:rPr>
          <w:color w:val="000000" w:themeColor="text1"/>
        </w:rPr>
      </w:pPr>
      <w:r>
        <w:rPr>
          <w:color w:val="000000" w:themeColor="text1"/>
        </w:rPr>
        <w:t xml:space="preserve">Dr. </w:t>
      </w:r>
      <w:proofErr w:type="spellStart"/>
      <w:r w:rsidR="00450E9A">
        <w:rPr>
          <w:color w:val="000000" w:themeColor="text1"/>
        </w:rPr>
        <w:t>Akinul</w:t>
      </w:r>
      <w:proofErr w:type="spellEnd"/>
      <w:r w:rsidR="00450E9A">
        <w:rPr>
          <w:color w:val="000000" w:themeColor="text1"/>
        </w:rPr>
        <w:t xml:space="preserve"> Islam </w:t>
      </w:r>
      <w:proofErr w:type="spellStart"/>
      <w:r w:rsidR="00450E9A">
        <w:rPr>
          <w:color w:val="000000" w:themeColor="text1"/>
        </w:rPr>
        <w:t>Jony</w:t>
      </w:r>
      <w:proofErr w:type="spellEnd"/>
      <w:r w:rsidR="00986270">
        <w:rPr>
          <w:color w:val="000000" w:themeColor="text1"/>
        </w:rPr>
        <w:t xml:space="preserve"> (Supervisor)</w:t>
      </w:r>
    </w:p>
    <w:p w14:paraId="2B8483E6" w14:textId="381AB113" w:rsidR="000A6B58" w:rsidRPr="00D23E88" w:rsidRDefault="00037F8F">
      <w:pPr>
        <w:spacing w:before="19"/>
        <w:ind w:left="283"/>
        <w:rPr>
          <w:i/>
          <w:color w:val="000000" w:themeColor="text1"/>
          <w:sz w:val="24"/>
        </w:rPr>
      </w:pPr>
      <w:r>
        <w:rPr>
          <w:i/>
          <w:color w:val="000000" w:themeColor="text1"/>
          <w:sz w:val="24"/>
        </w:rPr>
        <w:t xml:space="preserve">Associate Professor </w:t>
      </w:r>
    </w:p>
    <w:p w14:paraId="15C4C7BA" w14:textId="77777777" w:rsidR="000A6B58" w:rsidRDefault="000610D0">
      <w:pPr>
        <w:pStyle w:val="BodyText"/>
        <w:spacing w:before="18"/>
        <w:ind w:left="283"/>
      </w:pPr>
      <w:r>
        <w:t>Department</w:t>
      </w:r>
      <w:r>
        <w:rPr>
          <w:spacing w:val="11"/>
        </w:rPr>
        <w:t xml:space="preserve"> </w:t>
      </w:r>
      <w:r>
        <w:t>of</w:t>
      </w:r>
      <w:r>
        <w:rPr>
          <w:spacing w:val="11"/>
        </w:rPr>
        <w:t xml:space="preserve"> </w:t>
      </w:r>
      <w:r>
        <w:t>Computer</w:t>
      </w:r>
      <w:r>
        <w:rPr>
          <w:spacing w:val="12"/>
        </w:rPr>
        <w:t xml:space="preserve"> </w:t>
      </w:r>
      <w:r>
        <w:t>Science</w:t>
      </w:r>
    </w:p>
    <w:p w14:paraId="392EF4C0" w14:textId="77777777" w:rsidR="000A6B58" w:rsidRDefault="000610D0">
      <w:pPr>
        <w:pStyle w:val="BodyText"/>
        <w:spacing w:before="19"/>
        <w:ind w:left="283"/>
      </w:pPr>
      <w:r>
        <w:t>American</w:t>
      </w:r>
      <w:r>
        <w:rPr>
          <w:spacing w:val="18"/>
        </w:rPr>
        <w:t xml:space="preserve"> </w:t>
      </w:r>
      <w:r>
        <w:t>International</w:t>
      </w:r>
      <w:r>
        <w:rPr>
          <w:spacing w:val="18"/>
        </w:rPr>
        <w:t xml:space="preserve"> </w:t>
      </w:r>
      <w:r>
        <w:t>University-Bangladesh</w:t>
      </w:r>
    </w:p>
    <w:p w14:paraId="59703CD8" w14:textId="349F0F79" w:rsidR="000A6B58" w:rsidRDefault="000610D0">
      <w:pPr>
        <w:spacing w:before="101"/>
        <w:ind w:left="257"/>
        <w:rPr>
          <w:sz w:val="24"/>
        </w:rPr>
      </w:pPr>
      <w:r>
        <w:br w:type="column"/>
      </w:r>
      <w:r>
        <w:rPr>
          <w:sz w:val="24"/>
        </w:rPr>
        <w:lastRenderedPageBreak/>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41DB152B" w14:textId="44C369A0" w:rsidR="000A6B58" w:rsidRPr="00D23E88" w:rsidRDefault="00450E9A">
      <w:pPr>
        <w:pStyle w:val="Heading4"/>
        <w:ind w:left="203"/>
        <w:rPr>
          <w:color w:val="000000" w:themeColor="text1"/>
        </w:rPr>
      </w:pPr>
      <w:proofErr w:type="spellStart"/>
      <w:r>
        <w:rPr>
          <w:color w:val="000000" w:themeColor="text1"/>
        </w:rPr>
        <w:t>Kawser</w:t>
      </w:r>
      <w:proofErr w:type="spellEnd"/>
      <w:r>
        <w:rPr>
          <w:color w:val="000000" w:themeColor="text1"/>
        </w:rPr>
        <w:t xml:space="preserve"> </w:t>
      </w:r>
      <w:proofErr w:type="spellStart"/>
      <w:r>
        <w:rPr>
          <w:color w:val="000000" w:themeColor="text1"/>
        </w:rPr>
        <w:t>Irom</w:t>
      </w:r>
      <w:proofErr w:type="spellEnd"/>
      <w:r>
        <w:rPr>
          <w:color w:val="000000" w:themeColor="text1"/>
        </w:rPr>
        <w:t xml:space="preserve"> </w:t>
      </w:r>
      <w:proofErr w:type="spellStart"/>
      <w:r>
        <w:rPr>
          <w:color w:val="000000" w:themeColor="text1"/>
        </w:rPr>
        <w:t>Rushee</w:t>
      </w:r>
      <w:proofErr w:type="spellEnd"/>
      <w:r w:rsidR="00986270">
        <w:rPr>
          <w:color w:val="000000" w:themeColor="text1"/>
        </w:rPr>
        <w:t xml:space="preserve"> (External)</w:t>
      </w:r>
    </w:p>
    <w:p w14:paraId="0CC7DF47" w14:textId="6EEEE9AE" w:rsidR="000A6B58" w:rsidRPr="00D23E88" w:rsidRDefault="000A3B8D">
      <w:pPr>
        <w:spacing w:before="19"/>
        <w:ind w:left="203"/>
        <w:rPr>
          <w:i/>
          <w:color w:val="000000" w:themeColor="text1"/>
          <w:sz w:val="24"/>
        </w:rPr>
      </w:pPr>
      <w:r>
        <w:rPr>
          <w:i/>
          <w:color w:val="000000" w:themeColor="text1"/>
          <w:sz w:val="24"/>
        </w:rPr>
        <w:t>Assistant Professor</w:t>
      </w:r>
    </w:p>
    <w:p w14:paraId="6ACD534C" w14:textId="77777777" w:rsidR="000A6B58" w:rsidRDefault="000610D0">
      <w:pPr>
        <w:pStyle w:val="BodyText"/>
        <w:spacing w:before="18"/>
        <w:ind w:left="203"/>
      </w:pPr>
      <w:r>
        <w:t>Department</w:t>
      </w:r>
      <w:r>
        <w:rPr>
          <w:spacing w:val="11"/>
        </w:rPr>
        <w:t xml:space="preserve"> </w:t>
      </w:r>
      <w:r>
        <w:t>of</w:t>
      </w:r>
      <w:r>
        <w:rPr>
          <w:spacing w:val="11"/>
        </w:rPr>
        <w:t xml:space="preserve"> </w:t>
      </w:r>
      <w:r>
        <w:t>Computer</w:t>
      </w:r>
      <w:r>
        <w:rPr>
          <w:spacing w:val="12"/>
        </w:rPr>
        <w:t xml:space="preserve"> </w:t>
      </w:r>
      <w:r>
        <w:t>Science</w:t>
      </w:r>
    </w:p>
    <w:p w14:paraId="6F9BE64A" w14:textId="770FC3C1" w:rsidR="000A6B58" w:rsidRDefault="000610D0" w:rsidP="00961853">
      <w:pPr>
        <w:pStyle w:val="BodyText"/>
        <w:spacing w:before="19"/>
        <w:ind w:left="203"/>
        <w:sectPr w:rsidR="000A6B58" w:rsidSect="00961853">
          <w:type w:val="continuous"/>
          <w:pgSz w:w="11910" w:h="16840"/>
          <w:pgMar w:top="1440" w:right="1440" w:bottom="1440" w:left="1440" w:header="720" w:footer="720" w:gutter="0"/>
          <w:cols w:num="2" w:space="720" w:equalWidth="0">
            <w:col w:w="4392" w:space="40"/>
            <w:col w:w="4598"/>
          </w:cols>
        </w:sectPr>
      </w:pPr>
      <w:r>
        <w:t>American</w:t>
      </w:r>
      <w:r>
        <w:rPr>
          <w:spacing w:val="17"/>
        </w:rPr>
        <w:t xml:space="preserve"> </w:t>
      </w:r>
      <w:r>
        <w:t>International</w:t>
      </w:r>
      <w:r>
        <w:rPr>
          <w:spacing w:val="18"/>
        </w:rPr>
        <w:t xml:space="preserve"> </w:t>
      </w:r>
      <w:r>
        <w:t>University-Bangladesh</w:t>
      </w:r>
    </w:p>
    <w:p w14:paraId="21CF34CA" w14:textId="342E5896" w:rsidR="000A6B58" w:rsidRDefault="000A6B58">
      <w:pPr>
        <w:pStyle w:val="BodyText"/>
        <w:rPr>
          <w:sz w:val="20"/>
        </w:rPr>
      </w:pPr>
    </w:p>
    <w:p w14:paraId="77E9C513" w14:textId="02A9300D" w:rsidR="000A6B58" w:rsidRDefault="000A6B58">
      <w:pPr>
        <w:pStyle w:val="BodyText"/>
        <w:rPr>
          <w:sz w:val="20"/>
        </w:rPr>
      </w:pPr>
    </w:p>
    <w:p w14:paraId="5E3A605D" w14:textId="77777777" w:rsidR="000A6B58" w:rsidRDefault="000A6B58">
      <w:pPr>
        <w:pStyle w:val="BodyText"/>
        <w:rPr>
          <w:sz w:val="20"/>
        </w:rPr>
      </w:pPr>
    </w:p>
    <w:p w14:paraId="236DE529" w14:textId="3BC23C6B" w:rsidR="000A6B58" w:rsidRDefault="000A6B58">
      <w:pPr>
        <w:rPr>
          <w:sz w:val="26"/>
        </w:rPr>
        <w:sectPr w:rsidR="000A6B58" w:rsidSect="00961853">
          <w:type w:val="continuous"/>
          <w:pgSz w:w="11910" w:h="16840"/>
          <w:pgMar w:top="1440" w:right="1440" w:bottom="1440" w:left="1440" w:header="720" w:footer="720" w:gutter="0"/>
          <w:cols w:space="720"/>
        </w:sectPr>
      </w:pPr>
    </w:p>
    <w:p w14:paraId="49FD15A9" w14:textId="0882537A" w:rsidR="000A6B58" w:rsidRDefault="000610D0">
      <w:pPr>
        <w:spacing w:before="101"/>
        <w:ind w:left="367"/>
        <w:rPr>
          <w:sz w:val="24"/>
        </w:rPr>
      </w:pPr>
      <w:r>
        <w:rPr>
          <w:sz w:val="24"/>
        </w:rPr>
        <w:lastRenderedPageBreak/>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p>
    <w:p w14:paraId="0D34C97B" w14:textId="790ACB2B" w:rsidR="000A6B58" w:rsidRPr="00D23E88" w:rsidRDefault="00450E9A">
      <w:pPr>
        <w:pStyle w:val="Heading4"/>
        <w:ind w:left="283"/>
        <w:rPr>
          <w:color w:val="000000" w:themeColor="text1"/>
        </w:rPr>
      </w:pPr>
      <w:r>
        <w:rPr>
          <w:color w:val="000000" w:themeColor="text1"/>
        </w:rPr>
        <w:t>Dr. Md. Abdullah-</w:t>
      </w:r>
      <w:r w:rsidR="00B347E5">
        <w:rPr>
          <w:color w:val="000000" w:themeColor="text1"/>
        </w:rPr>
        <w:t xml:space="preserve"> </w:t>
      </w:r>
      <w:r>
        <w:rPr>
          <w:color w:val="000000" w:themeColor="text1"/>
        </w:rPr>
        <w:t>Al-</w:t>
      </w:r>
      <w:r w:rsidR="00B347E5">
        <w:rPr>
          <w:color w:val="000000" w:themeColor="text1"/>
        </w:rPr>
        <w:t xml:space="preserve"> </w:t>
      </w:r>
      <w:proofErr w:type="spellStart"/>
      <w:r>
        <w:rPr>
          <w:color w:val="000000" w:themeColor="text1"/>
        </w:rPr>
        <w:t>Jubair</w:t>
      </w:r>
      <w:proofErr w:type="spellEnd"/>
    </w:p>
    <w:p w14:paraId="3D221DA5" w14:textId="0C3FB863" w:rsidR="000A6B58" w:rsidRPr="00D23E88" w:rsidRDefault="00B347E5">
      <w:pPr>
        <w:spacing w:before="18"/>
        <w:ind w:left="283"/>
        <w:rPr>
          <w:i/>
          <w:color w:val="FF0000"/>
          <w:sz w:val="24"/>
        </w:rPr>
      </w:pPr>
      <w:r>
        <w:rPr>
          <w:i/>
          <w:color w:val="000000" w:themeColor="text1"/>
          <w:sz w:val="24"/>
        </w:rPr>
        <w:t xml:space="preserve">Assistant Professor </w:t>
      </w:r>
      <w:r w:rsidR="000610D0" w:rsidRPr="00D23E88">
        <w:rPr>
          <w:i/>
          <w:color w:val="000000" w:themeColor="text1"/>
          <w:sz w:val="24"/>
        </w:rPr>
        <w:t>&amp;</w:t>
      </w:r>
      <w:r w:rsidR="000610D0" w:rsidRPr="00D23E88">
        <w:rPr>
          <w:i/>
          <w:color w:val="000000" w:themeColor="text1"/>
          <w:spacing w:val="7"/>
          <w:sz w:val="24"/>
        </w:rPr>
        <w:t xml:space="preserve"> </w:t>
      </w:r>
      <w:r w:rsidR="000610D0" w:rsidRPr="00D23E88">
        <w:rPr>
          <w:i/>
          <w:color w:val="000000" w:themeColor="text1"/>
          <w:sz w:val="24"/>
        </w:rPr>
        <w:t>Head</w:t>
      </w:r>
      <w:r w:rsidR="000A3B8D">
        <w:rPr>
          <w:i/>
          <w:color w:val="000000" w:themeColor="text1"/>
          <w:spacing w:val="7"/>
          <w:sz w:val="24"/>
        </w:rPr>
        <w:t xml:space="preserve"> </w:t>
      </w:r>
      <w:r w:rsidR="000610D0" w:rsidRPr="00D23E88">
        <w:rPr>
          <w:i/>
          <w:color w:val="000000" w:themeColor="text1"/>
          <w:sz w:val="24"/>
        </w:rPr>
        <w:t>(</w:t>
      </w:r>
      <w:r>
        <w:rPr>
          <w:i/>
          <w:color w:val="000000" w:themeColor="text1"/>
          <w:sz w:val="24"/>
        </w:rPr>
        <w:t>Undergraduate)</w:t>
      </w:r>
    </w:p>
    <w:p w14:paraId="60D811FD" w14:textId="77777777" w:rsidR="000A6B58" w:rsidRDefault="000610D0">
      <w:pPr>
        <w:pStyle w:val="BodyText"/>
        <w:spacing w:before="19"/>
        <w:ind w:left="283"/>
      </w:pPr>
      <w:r>
        <w:t>Department</w:t>
      </w:r>
      <w:r>
        <w:rPr>
          <w:spacing w:val="11"/>
        </w:rPr>
        <w:t xml:space="preserve"> </w:t>
      </w:r>
      <w:r>
        <w:t>of</w:t>
      </w:r>
      <w:r>
        <w:rPr>
          <w:spacing w:val="11"/>
        </w:rPr>
        <w:t xml:space="preserve"> </w:t>
      </w:r>
      <w:r>
        <w:t>Computer</w:t>
      </w:r>
      <w:r>
        <w:rPr>
          <w:spacing w:val="12"/>
        </w:rPr>
        <w:t xml:space="preserve"> </w:t>
      </w:r>
      <w:r>
        <w:t>Science</w:t>
      </w:r>
    </w:p>
    <w:p w14:paraId="5C3708F3" w14:textId="77777777" w:rsidR="000A6B58" w:rsidRDefault="000610D0">
      <w:pPr>
        <w:pStyle w:val="BodyText"/>
        <w:spacing w:before="19"/>
        <w:ind w:left="283"/>
      </w:pPr>
      <w:r>
        <w:t>American</w:t>
      </w:r>
      <w:r>
        <w:rPr>
          <w:spacing w:val="18"/>
        </w:rPr>
        <w:t xml:space="preserve"> </w:t>
      </w:r>
      <w:r>
        <w:t>International</w:t>
      </w:r>
      <w:r>
        <w:rPr>
          <w:spacing w:val="18"/>
        </w:rPr>
        <w:t xml:space="preserve"> </w:t>
      </w:r>
      <w:r>
        <w:t>University-Bangladesh</w:t>
      </w:r>
    </w:p>
    <w:p w14:paraId="465F3DA6" w14:textId="40F497CC" w:rsidR="000A6B58" w:rsidRDefault="000610D0" w:rsidP="00961853">
      <w:pPr>
        <w:spacing w:before="101"/>
        <w:rPr>
          <w:sz w:val="24"/>
        </w:rPr>
      </w:pPr>
      <w:r>
        <w:br w:type="column"/>
      </w:r>
      <w:r w:rsidR="00961853">
        <w:lastRenderedPageBreak/>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4ECCEE4F" w14:textId="786CAE70" w:rsidR="000A6B58" w:rsidRPr="001F2AA6" w:rsidRDefault="00CF73D4">
      <w:pPr>
        <w:pStyle w:val="Heading4"/>
        <w:ind w:left="203"/>
      </w:pPr>
      <w:r w:rsidRPr="001F2AA6">
        <w:t xml:space="preserve">Dr. Dip Nandi </w:t>
      </w:r>
    </w:p>
    <w:p w14:paraId="26DF20D8" w14:textId="69506A8B" w:rsidR="000A6B58" w:rsidRPr="00CF73D4" w:rsidRDefault="00CF73D4">
      <w:pPr>
        <w:spacing w:before="18"/>
        <w:ind w:left="203"/>
        <w:rPr>
          <w:i/>
          <w:sz w:val="24"/>
        </w:rPr>
      </w:pPr>
      <w:r w:rsidRPr="00CF73D4">
        <w:rPr>
          <w:i/>
          <w:sz w:val="24"/>
        </w:rPr>
        <w:t>Professor and Director</w:t>
      </w:r>
    </w:p>
    <w:p w14:paraId="167C0C19" w14:textId="473DA215" w:rsidR="00CF73D4" w:rsidRDefault="00CF73D4">
      <w:pPr>
        <w:pStyle w:val="BodyText"/>
        <w:spacing w:before="19" w:line="256" w:lineRule="auto"/>
        <w:ind w:left="203"/>
      </w:pPr>
      <w:r>
        <w:t>Faculty of Science and Technology</w:t>
      </w:r>
    </w:p>
    <w:p w14:paraId="58FBD7A2" w14:textId="2FE8D993" w:rsidR="000A6B58" w:rsidRDefault="000610D0">
      <w:pPr>
        <w:pStyle w:val="BodyText"/>
        <w:spacing w:before="19" w:line="256" w:lineRule="auto"/>
        <w:ind w:left="203"/>
      </w:pPr>
      <w:r>
        <w:t>American</w:t>
      </w:r>
      <w:r>
        <w:rPr>
          <w:spacing w:val="19"/>
        </w:rPr>
        <w:t xml:space="preserve"> </w:t>
      </w:r>
      <w:r>
        <w:t>International</w:t>
      </w:r>
      <w:r>
        <w:rPr>
          <w:spacing w:val="19"/>
        </w:rPr>
        <w:t xml:space="preserve"> </w:t>
      </w:r>
      <w:r>
        <w:t>University-Bangladesh</w:t>
      </w:r>
    </w:p>
    <w:p w14:paraId="508C4189" w14:textId="77777777" w:rsidR="000A6B58" w:rsidRDefault="000A6B58">
      <w:pPr>
        <w:spacing w:line="256" w:lineRule="auto"/>
        <w:sectPr w:rsidR="000A6B58" w:rsidSect="00961853">
          <w:type w:val="continuous"/>
          <w:pgSz w:w="11910" w:h="16840"/>
          <w:pgMar w:top="1440" w:right="1440" w:bottom="1440" w:left="1440" w:header="720" w:footer="720" w:gutter="0"/>
          <w:cols w:num="2" w:space="720" w:equalWidth="0">
            <w:col w:w="4392" w:space="40"/>
            <w:col w:w="4598"/>
          </w:cols>
        </w:sectPr>
      </w:pPr>
    </w:p>
    <w:p w14:paraId="77B01DDF" w14:textId="28569399" w:rsidR="000A6B58" w:rsidRDefault="000A6B58">
      <w:pPr>
        <w:pStyle w:val="BodyText"/>
        <w:rPr>
          <w:sz w:val="20"/>
        </w:rPr>
      </w:pPr>
    </w:p>
    <w:p w14:paraId="3A76DFFC" w14:textId="76F3DF17" w:rsidR="000A6B58" w:rsidRDefault="000A6B58">
      <w:pPr>
        <w:pStyle w:val="BodyText"/>
        <w:rPr>
          <w:sz w:val="20"/>
        </w:rPr>
      </w:pPr>
    </w:p>
    <w:p w14:paraId="2537B5BD" w14:textId="1CDBCE02" w:rsidR="00986270" w:rsidRDefault="00986270">
      <w:pPr>
        <w:pStyle w:val="BodyText"/>
        <w:rPr>
          <w:sz w:val="20"/>
        </w:rPr>
      </w:pPr>
    </w:p>
    <w:p w14:paraId="7D7B96A4" w14:textId="77777777" w:rsidR="000A6B58" w:rsidRDefault="000A6B58">
      <w:pPr>
        <w:pStyle w:val="BodyText"/>
        <w:rPr>
          <w:sz w:val="20"/>
        </w:rPr>
      </w:pPr>
    </w:p>
    <w:p w14:paraId="094F1874" w14:textId="77777777" w:rsidR="000A6B58" w:rsidRDefault="000A6B58">
      <w:pPr>
        <w:pStyle w:val="BodyText"/>
        <w:rPr>
          <w:sz w:val="20"/>
        </w:rPr>
      </w:pPr>
    </w:p>
    <w:p w14:paraId="3A69CBD2" w14:textId="0D8D0224" w:rsidR="000A6B58" w:rsidRDefault="001F2AA6" w:rsidP="00961853">
      <w:pPr>
        <w:pStyle w:val="BodyText"/>
        <w:jc w:val="center"/>
        <w:rPr>
          <w:sz w:val="20"/>
        </w:rPr>
      </w:pPr>
      <w:r>
        <w:rPr>
          <w:sz w:val="20"/>
        </w:rPr>
        <w:t>………………………………………………</w:t>
      </w:r>
    </w:p>
    <w:p w14:paraId="161B8DD6" w14:textId="7597DB51" w:rsidR="000A6B58" w:rsidRPr="00CF73D4" w:rsidRDefault="00CF73D4" w:rsidP="00961853">
      <w:pPr>
        <w:pStyle w:val="Heading4"/>
        <w:spacing w:before="18"/>
        <w:ind w:left="1367" w:right="1384"/>
        <w:jc w:val="center"/>
      </w:pPr>
      <w:proofErr w:type="spellStart"/>
      <w:r w:rsidRPr="00CF73D4">
        <w:t>Mashiour</w:t>
      </w:r>
      <w:proofErr w:type="spellEnd"/>
      <w:r w:rsidRPr="00CF73D4">
        <w:t xml:space="preserve"> Rahman</w:t>
      </w:r>
    </w:p>
    <w:p w14:paraId="70A1CC70" w14:textId="2FABC8A0" w:rsidR="00CF73D4" w:rsidRDefault="00265316">
      <w:pPr>
        <w:pStyle w:val="BodyText"/>
        <w:spacing w:before="19"/>
        <w:ind w:left="1367" w:right="1384"/>
        <w:jc w:val="center"/>
      </w:pPr>
      <w:r>
        <w:t xml:space="preserve">Sr. </w:t>
      </w:r>
      <w:r w:rsidR="00CF73D4" w:rsidRPr="00CF73D4">
        <w:t>A</w:t>
      </w:r>
      <w:r w:rsidR="00CF73D4">
        <w:t>ssociate</w:t>
      </w:r>
      <w:r>
        <w:t xml:space="preserve"> Professor and Associate</w:t>
      </w:r>
      <w:r w:rsidR="00CF73D4">
        <w:t xml:space="preserve"> Dean in Charge </w:t>
      </w:r>
    </w:p>
    <w:p w14:paraId="3A1D1286" w14:textId="045C3D23" w:rsidR="000A6B58" w:rsidRPr="00CF73D4" w:rsidRDefault="001F2AA6">
      <w:pPr>
        <w:pStyle w:val="BodyText"/>
        <w:spacing w:before="19"/>
        <w:ind w:left="1367" w:right="1384"/>
        <w:jc w:val="center"/>
      </w:pPr>
      <w:r>
        <w:t>Faculty of Science and Technology</w:t>
      </w:r>
      <w:r w:rsidR="00CF73D4">
        <w:t xml:space="preserve"> </w:t>
      </w:r>
    </w:p>
    <w:p w14:paraId="5E999736" w14:textId="595F310F" w:rsidR="000A6B58" w:rsidRDefault="00B347E5" w:rsidP="001F5E9B">
      <w:pPr>
        <w:pStyle w:val="BodyText"/>
        <w:spacing w:before="19"/>
        <w:ind w:right="1384"/>
        <w:jc w:val="center"/>
        <w:sectPr w:rsidR="000A6B58" w:rsidSect="00961853">
          <w:type w:val="continuous"/>
          <w:pgSz w:w="11910" w:h="16840"/>
          <w:pgMar w:top="1440" w:right="1440" w:bottom="1440" w:left="1440" w:header="720" w:footer="720" w:gutter="0"/>
          <w:cols w:space="720"/>
        </w:sectPr>
      </w:pPr>
      <w:r w:rsidRPr="00CF73D4">
        <w:t xml:space="preserve">                     </w:t>
      </w:r>
      <w:r w:rsidR="000610D0">
        <w:t>American</w:t>
      </w:r>
      <w:r w:rsidR="000610D0">
        <w:rPr>
          <w:spacing w:val="17"/>
        </w:rPr>
        <w:t xml:space="preserve"> </w:t>
      </w:r>
      <w:r w:rsidR="000610D0">
        <w:t>International</w:t>
      </w:r>
      <w:r w:rsidR="000610D0">
        <w:rPr>
          <w:spacing w:val="18"/>
        </w:rPr>
        <w:t xml:space="preserve"> </w:t>
      </w:r>
      <w:r w:rsidR="001F5E9B">
        <w:t>University-Bangladesh</w:t>
      </w:r>
    </w:p>
    <w:p w14:paraId="55C6B94B" w14:textId="68745FE6" w:rsidR="000A6B58" w:rsidRPr="00DC39FC" w:rsidRDefault="00DC39FC" w:rsidP="00DC39FC">
      <w:pPr>
        <w:rPr>
          <w:b/>
          <w:bCs/>
          <w:sz w:val="34"/>
          <w:szCs w:val="34"/>
        </w:rPr>
      </w:pPr>
      <w:bookmarkStart w:id="6" w:name="_Toc76225901"/>
      <w:r>
        <w:rPr>
          <w:b/>
          <w:bCs/>
          <w:sz w:val="34"/>
          <w:szCs w:val="34"/>
        </w:rPr>
        <w:lastRenderedPageBreak/>
        <w:t xml:space="preserve"> </w:t>
      </w:r>
      <w:r w:rsidR="000610D0" w:rsidRPr="00DC39FC">
        <w:rPr>
          <w:b/>
          <w:bCs/>
          <w:sz w:val="34"/>
          <w:szCs w:val="34"/>
        </w:rPr>
        <w:t>Contributions</w:t>
      </w:r>
      <w:r w:rsidR="000610D0" w:rsidRPr="00DC39FC">
        <w:rPr>
          <w:b/>
          <w:bCs/>
          <w:spacing w:val="10"/>
          <w:sz w:val="34"/>
          <w:szCs w:val="34"/>
        </w:rPr>
        <w:t xml:space="preserve"> </w:t>
      </w:r>
      <w:r w:rsidR="000610D0" w:rsidRPr="00DC39FC">
        <w:rPr>
          <w:b/>
          <w:bCs/>
          <w:sz w:val="34"/>
          <w:szCs w:val="34"/>
        </w:rPr>
        <w:t>by</w:t>
      </w:r>
      <w:r w:rsidR="000610D0" w:rsidRPr="00DC39FC">
        <w:rPr>
          <w:b/>
          <w:bCs/>
          <w:spacing w:val="9"/>
          <w:sz w:val="34"/>
          <w:szCs w:val="34"/>
        </w:rPr>
        <w:t xml:space="preserve"> </w:t>
      </w:r>
      <w:r w:rsidR="000610D0" w:rsidRPr="00DC39FC">
        <w:rPr>
          <w:b/>
          <w:bCs/>
          <w:sz w:val="34"/>
          <w:szCs w:val="34"/>
        </w:rPr>
        <w:t>authors</w:t>
      </w:r>
      <w:r w:rsidR="000610D0" w:rsidRPr="00DC39FC">
        <w:rPr>
          <w:b/>
          <w:bCs/>
          <w:spacing w:val="10"/>
          <w:sz w:val="34"/>
          <w:szCs w:val="34"/>
        </w:rPr>
        <w:t xml:space="preserve"> </w:t>
      </w:r>
      <w:r w:rsidR="000610D0" w:rsidRPr="00DC39FC">
        <w:rPr>
          <w:b/>
          <w:bCs/>
          <w:sz w:val="34"/>
          <w:szCs w:val="34"/>
        </w:rPr>
        <w:t>to</w:t>
      </w:r>
      <w:r w:rsidR="000610D0" w:rsidRPr="00DC39FC">
        <w:rPr>
          <w:b/>
          <w:bCs/>
          <w:spacing w:val="10"/>
          <w:sz w:val="34"/>
          <w:szCs w:val="34"/>
        </w:rPr>
        <w:t xml:space="preserve"> </w:t>
      </w:r>
      <w:r w:rsidR="000610D0" w:rsidRPr="00DC39FC">
        <w:rPr>
          <w:b/>
          <w:bCs/>
          <w:sz w:val="34"/>
          <w:szCs w:val="34"/>
        </w:rPr>
        <w:t>the</w:t>
      </w:r>
      <w:r w:rsidR="000610D0" w:rsidRPr="00DC39FC">
        <w:rPr>
          <w:b/>
          <w:bCs/>
          <w:spacing w:val="10"/>
          <w:sz w:val="34"/>
          <w:szCs w:val="34"/>
        </w:rPr>
        <w:t xml:space="preserve"> </w:t>
      </w:r>
      <w:r w:rsidR="000610D0" w:rsidRPr="00DC39FC">
        <w:rPr>
          <w:b/>
          <w:bCs/>
          <w:sz w:val="34"/>
          <w:szCs w:val="34"/>
        </w:rPr>
        <w:t>thesis</w:t>
      </w:r>
      <w:bookmarkEnd w:id="6"/>
    </w:p>
    <w:p w14:paraId="43BF597F" w14:textId="4897FFA1" w:rsidR="000A6B58" w:rsidRDefault="000610D0">
      <w:pPr>
        <w:pStyle w:val="BodyText"/>
        <w:spacing w:before="315" w:line="326" w:lineRule="auto"/>
        <w:ind w:left="161" w:right="138"/>
        <w:jc w:val="both"/>
      </w:pPr>
      <w:r>
        <w:t xml:space="preserve">List the significant and substantial inputs made by </w:t>
      </w:r>
      <w:r w:rsidR="007D28BC">
        <w:t>different</w:t>
      </w:r>
      <w:r>
        <w:t xml:space="preserve"> authors to this research, work and writing</w:t>
      </w:r>
      <w:r>
        <w:rPr>
          <w:spacing w:val="-57"/>
        </w:rPr>
        <w:t xml:space="preserve"> </w:t>
      </w:r>
      <w:r>
        <w:t>represented and/or reported in the thesis. These could include significant contributions to: the conception and design of the project; non-routine technical work; analysis and interpretation of research</w:t>
      </w:r>
      <w:r>
        <w:rPr>
          <w:spacing w:val="-57"/>
        </w:rPr>
        <w:t xml:space="preserve"> </w:t>
      </w:r>
      <w:r>
        <w:rPr>
          <w:w w:val="95"/>
        </w:rPr>
        <w:t>data;</w:t>
      </w:r>
      <w:r>
        <w:rPr>
          <w:spacing w:val="6"/>
          <w:w w:val="95"/>
        </w:rPr>
        <w:t xml:space="preserve"> </w:t>
      </w:r>
      <w:r>
        <w:rPr>
          <w:w w:val="95"/>
        </w:rPr>
        <w:t>drafting</w:t>
      </w:r>
      <w:r>
        <w:rPr>
          <w:spacing w:val="2"/>
          <w:w w:val="95"/>
        </w:rPr>
        <w:t xml:space="preserve"> </w:t>
      </w:r>
      <w:r>
        <w:rPr>
          <w:w w:val="95"/>
        </w:rPr>
        <w:t>significant</w:t>
      </w:r>
      <w:r>
        <w:rPr>
          <w:spacing w:val="2"/>
          <w:w w:val="95"/>
        </w:rPr>
        <w:t xml:space="preserve"> </w:t>
      </w:r>
      <w:r>
        <w:rPr>
          <w:w w:val="95"/>
        </w:rPr>
        <w:t>parts</w:t>
      </w:r>
      <w:r>
        <w:rPr>
          <w:spacing w:val="1"/>
          <w:w w:val="95"/>
        </w:rPr>
        <w:t xml:space="preserve"> </w:t>
      </w:r>
      <w:r>
        <w:rPr>
          <w:w w:val="95"/>
        </w:rPr>
        <w:t>of</w:t>
      </w:r>
      <w:r>
        <w:rPr>
          <w:spacing w:val="2"/>
          <w:w w:val="95"/>
        </w:rPr>
        <w:t xml:space="preserve"> </w:t>
      </w:r>
      <w:r>
        <w:rPr>
          <w:w w:val="95"/>
        </w:rPr>
        <w:t>the</w:t>
      </w:r>
      <w:r>
        <w:rPr>
          <w:spacing w:val="2"/>
          <w:w w:val="95"/>
        </w:rPr>
        <w:t xml:space="preserve"> </w:t>
      </w:r>
      <w:r>
        <w:rPr>
          <w:w w:val="95"/>
        </w:rPr>
        <w:t>work</w:t>
      </w:r>
      <w:r>
        <w:rPr>
          <w:spacing w:val="2"/>
          <w:w w:val="95"/>
        </w:rPr>
        <w:t xml:space="preserve"> </w:t>
      </w:r>
      <w:r>
        <w:rPr>
          <w:w w:val="95"/>
        </w:rPr>
        <w:t>or</w:t>
      </w:r>
      <w:r>
        <w:rPr>
          <w:spacing w:val="1"/>
          <w:w w:val="95"/>
        </w:rPr>
        <w:t xml:space="preserve"> </w:t>
      </w:r>
      <w:r>
        <w:rPr>
          <w:w w:val="95"/>
        </w:rPr>
        <w:t>critically</w:t>
      </w:r>
      <w:r>
        <w:rPr>
          <w:spacing w:val="2"/>
          <w:w w:val="95"/>
        </w:rPr>
        <w:t xml:space="preserve"> </w:t>
      </w:r>
      <w:r>
        <w:rPr>
          <w:w w:val="95"/>
        </w:rPr>
        <w:t>revising</w:t>
      </w:r>
      <w:r>
        <w:rPr>
          <w:spacing w:val="2"/>
          <w:w w:val="95"/>
        </w:rPr>
        <w:t xml:space="preserve"> </w:t>
      </w:r>
      <w:r>
        <w:rPr>
          <w:w w:val="95"/>
        </w:rPr>
        <w:t>it</w:t>
      </w:r>
      <w:r>
        <w:rPr>
          <w:spacing w:val="2"/>
          <w:w w:val="95"/>
        </w:rPr>
        <w:t xml:space="preserve"> </w:t>
      </w:r>
      <w:r>
        <w:rPr>
          <w:w w:val="95"/>
        </w:rPr>
        <w:t>so</w:t>
      </w:r>
      <w:r>
        <w:rPr>
          <w:spacing w:val="1"/>
          <w:w w:val="95"/>
        </w:rPr>
        <w:t xml:space="preserve"> </w:t>
      </w:r>
      <w:r>
        <w:rPr>
          <w:w w:val="95"/>
        </w:rPr>
        <w:t>as</w:t>
      </w:r>
      <w:r>
        <w:rPr>
          <w:spacing w:val="2"/>
          <w:w w:val="95"/>
        </w:rPr>
        <w:t xml:space="preserve"> </w:t>
      </w:r>
      <w:r>
        <w:rPr>
          <w:w w:val="95"/>
        </w:rPr>
        <w:t>to</w:t>
      </w:r>
      <w:r>
        <w:rPr>
          <w:spacing w:val="2"/>
          <w:w w:val="95"/>
        </w:rPr>
        <w:t xml:space="preserve"> </w:t>
      </w:r>
      <w:r>
        <w:rPr>
          <w:w w:val="95"/>
        </w:rPr>
        <w:t>contribute</w:t>
      </w:r>
      <w:r>
        <w:rPr>
          <w:spacing w:val="2"/>
          <w:w w:val="95"/>
        </w:rPr>
        <w:t xml:space="preserve"> </w:t>
      </w:r>
      <w:r>
        <w:rPr>
          <w:w w:val="95"/>
        </w:rPr>
        <w:t>to</w:t>
      </w:r>
      <w:r>
        <w:rPr>
          <w:spacing w:val="1"/>
          <w:w w:val="95"/>
        </w:rPr>
        <w:t xml:space="preserve"> </w:t>
      </w:r>
      <w:r>
        <w:rPr>
          <w:w w:val="95"/>
        </w:rPr>
        <w:t>the</w:t>
      </w:r>
      <w:r>
        <w:rPr>
          <w:spacing w:val="2"/>
          <w:w w:val="95"/>
        </w:rPr>
        <w:t xml:space="preserve"> </w:t>
      </w:r>
      <w:r>
        <w:rPr>
          <w:w w:val="95"/>
        </w:rPr>
        <w:t>interpretation.</w:t>
      </w:r>
    </w:p>
    <w:tbl>
      <w:tblPr>
        <w:tblStyle w:val="TableGrid"/>
        <w:tblW w:w="0" w:type="auto"/>
        <w:jc w:val="center"/>
        <w:tblLook w:val="04A0" w:firstRow="1" w:lastRow="0" w:firstColumn="1" w:lastColumn="0" w:noHBand="0" w:noVBand="1"/>
      </w:tblPr>
      <w:tblGrid>
        <w:gridCol w:w="2611"/>
        <w:gridCol w:w="1243"/>
        <w:gridCol w:w="1377"/>
        <w:gridCol w:w="1500"/>
        <w:gridCol w:w="1344"/>
        <w:gridCol w:w="785"/>
      </w:tblGrid>
      <w:tr w:rsidR="00AB76D8" w14:paraId="75A42496" w14:textId="77777777" w:rsidTr="007D28BC">
        <w:trPr>
          <w:cantSplit/>
          <w:trHeight w:val="1895"/>
          <w:jc w:val="center"/>
        </w:trPr>
        <w:tc>
          <w:tcPr>
            <w:tcW w:w="0" w:type="auto"/>
            <w:tcBorders>
              <w:top w:val="nil"/>
              <w:left w:val="nil"/>
              <w:bottom w:val="nil"/>
              <w:right w:val="nil"/>
            </w:tcBorders>
          </w:tcPr>
          <w:p w14:paraId="3140158A" w14:textId="77777777" w:rsidR="007D28BC" w:rsidRDefault="007D28BC" w:rsidP="00C470F6">
            <w:pPr>
              <w:spacing w:line="326" w:lineRule="auto"/>
              <w:jc w:val="both"/>
            </w:pPr>
          </w:p>
        </w:tc>
        <w:tc>
          <w:tcPr>
            <w:tcW w:w="0" w:type="auto"/>
            <w:tcBorders>
              <w:top w:val="nil"/>
              <w:left w:val="nil"/>
              <w:bottom w:val="single" w:sz="4" w:space="0" w:color="auto"/>
              <w:right w:val="nil"/>
            </w:tcBorders>
            <w:textDirection w:val="btLr"/>
            <w:vAlign w:val="center"/>
          </w:tcPr>
          <w:p w14:paraId="02872BAC" w14:textId="7ABD65F8" w:rsidR="007D28BC" w:rsidRPr="00637F8B" w:rsidRDefault="00B347E5" w:rsidP="007D28BC">
            <w:pPr>
              <w:spacing w:line="326" w:lineRule="auto"/>
              <w:ind w:left="113" w:right="113"/>
              <w:rPr>
                <w:b/>
                <w:bCs/>
              </w:rPr>
            </w:pPr>
            <w:proofErr w:type="spellStart"/>
            <w:r>
              <w:rPr>
                <w:b/>
                <w:bCs/>
              </w:rPr>
              <w:t>Ariful</w:t>
            </w:r>
            <w:proofErr w:type="spellEnd"/>
            <w:r>
              <w:rPr>
                <w:b/>
                <w:bCs/>
              </w:rPr>
              <w:t xml:space="preserve"> Islam</w:t>
            </w:r>
          </w:p>
        </w:tc>
        <w:tc>
          <w:tcPr>
            <w:tcW w:w="0" w:type="auto"/>
            <w:tcBorders>
              <w:top w:val="nil"/>
              <w:left w:val="nil"/>
              <w:bottom w:val="single" w:sz="4" w:space="0" w:color="auto"/>
              <w:right w:val="nil"/>
            </w:tcBorders>
            <w:textDirection w:val="btLr"/>
            <w:vAlign w:val="center"/>
          </w:tcPr>
          <w:p w14:paraId="16A3257A" w14:textId="5FC366A6" w:rsidR="007D28BC" w:rsidRPr="00637F8B" w:rsidRDefault="00745DED" w:rsidP="007D28BC">
            <w:pPr>
              <w:spacing w:line="326" w:lineRule="auto"/>
              <w:ind w:left="113" w:right="113"/>
              <w:rPr>
                <w:b/>
                <w:bCs/>
              </w:rPr>
            </w:pPr>
            <w:proofErr w:type="spellStart"/>
            <w:r>
              <w:rPr>
                <w:b/>
                <w:bCs/>
              </w:rPr>
              <w:t>Fardin</w:t>
            </w:r>
            <w:proofErr w:type="spellEnd"/>
            <w:r>
              <w:rPr>
                <w:b/>
                <w:bCs/>
              </w:rPr>
              <w:t xml:space="preserve"> Ahmed</w:t>
            </w:r>
          </w:p>
        </w:tc>
        <w:tc>
          <w:tcPr>
            <w:tcW w:w="0" w:type="auto"/>
            <w:tcBorders>
              <w:top w:val="nil"/>
              <w:left w:val="nil"/>
              <w:bottom w:val="single" w:sz="4" w:space="0" w:color="auto"/>
              <w:right w:val="nil"/>
            </w:tcBorders>
            <w:textDirection w:val="btLr"/>
            <w:vAlign w:val="center"/>
          </w:tcPr>
          <w:p w14:paraId="0BE17173" w14:textId="5ED9CF1C" w:rsidR="007D28BC" w:rsidRPr="00637F8B" w:rsidRDefault="00745DED" w:rsidP="007D28BC">
            <w:pPr>
              <w:spacing w:line="326" w:lineRule="auto"/>
              <w:ind w:left="113" w:right="113"/>
              <w:rPr>
                <w:b/>
                <w:bCs/>
              </w:rPr>
            </w:pPr>
            <w:r>
              <w:rPr>
                <w:b/>
                <w:bCs/>
              </w:rPr>
              <w:t xml:space="preserve">Hossain Ahmed </w:t>
            </w:r>
            <w:proofErr w:type="spellStart"/>
            <w:r>
              <w:rPr>
                <w:b/>
                <w:bCs/>
              </w:rPr>
              <w:t>Patwary</w:t>
            </w:r>
            <w:proofErr w:type="spellEnd"/>
          </w:p>
        </w:tc>
        <w:tc>
          <w:tcPr>
            <w:tcW w:w="0" w:type="auto"/>
            <w:tcBorders>
              <w:top w:val="nil"/>
              <w:left w:val="nil"/>
              <w:bottom w:val="single" w:sz="4" w:space="0" w:color="auto"/>
              <w:right w:val="nil"/>
            </w:tcBorders>
            <w:textDirection w:val="btLr"/>
            <w:vAlign w:val="center"/>
          </w:tcPr>
          <w:p w14:paraId="62C9EEC4" w14:textId="21D9CE15" w:rsidR="007D28BC" w:rsidRPr="00637F8B" w:rsidRDefault="00745DED" w:rsidP="007D28BC">
            <w:pPr>
              <w:spacing w:line="326" w:lineRule="auto"/>
              <w:ind w:left="113" w:right="113"/>
              <w:rPr>
                <w:b/>
                <w:bCs/>
              </w:rPr>
            </w:pPr>
            <w:proofErr w:type="spellStart"/>
            <w:r>
              <w:rPr>
                <w:b/>
                <w:bCs/>
              </w:rPr>
              <w:t>Nawab</w:t>
            </w:r>
            <w:proofErr w:type="spellEnd"/>
            <w:r>
              <w:rPr>
                <w:b/>
                <w:bCs/>
              </w:rPr>
              <w:t xml:space="preserve"> </w:t>
            </w:r>
            <w:proofErr w:type="spellStart"/>
            <w:r>
              <w:rPr>
                <w:b/>
                <w:bCs/>
              </w:rPr>
              <w:t>Sakiul</w:t>
            </w:r>
            <w:proofErr w:type="spellEnd"/>
            <w:r>
              <w:rPr>
                <w:b/>
                <w:bCs/>
              </w:rPr>
              <w:t xml:space="preserve"> </w:t>
            </w:r>
            <w:proofErr w:type="spellStart"/>
            <w:r>
              <w:rPr>
                <w:b/>
                <w:bCs/>
              </w:rPr>
              <w:t>Alam</w:t>
            </w:r>
            <w:proofErr w:type="spellEnd"/>
            <w:r>
              <w:rPr>
                <w:b/>
                <w:bCs/>
              </w:rPr>
              <w:t xml:space="preserve"> </w:t>
            </w:r>
          </w:p>
        </w:tc>
        <w:tc>
          <w:tcPr>
            <w:tcW w:w="0" w:type="auto"/>
            <w:vMerge w:val="restart"/>
            <w:tcBorders>
              <w:top w:val="nil"/>
              <w:left w:val="nil"/>
              <w:bottom w:val="nil"/>
              <w:right w:val="nil"/>
            </w:tcBorders>
            <w:textDirection w:val="btLr"/>
            <w:vAlign w:val="center"/>
          </w:tcPr>
          <w:p w14:paraId="77D9B290" w14:textId="0CD03E1B" w:rsidR="007D28BC" w:rsidRPr="00637F8B" w:rsidRDefault="007D28BC" w:rsidP="007D28BC">
            <w:pPr>
              <w:spacing w:line="326" w:lineRule="auto"/>
              <w:ind w:left="113" w:right="113"/>
              <w:rPr>
                <w:b/>
                <w:bCs/>
              </w:rPr>
            </w:pPr>
            <w:r w:rsidRPr="00637F8B">
              <w:rPr>
                <w:b/>
                <w:bCs/>
              </w:rPr>
              <w:t>Contribution (%)</w:t>
            </w:r>
          </w:p>
        </w:tc>
      </w:tr>
      <w:tr w:rsidR="00AB76D8" w14:paraId="65FF55E6" w14:textId="77777777" w:rsidTr="007D28BC">
        <w:trPr>
          <w:jc w:val="center"/>
        </w:trPr>
        <w:tc>
          <w:tcPr>
            <w:tcW w:w="0" w:type="auto"/>
            <w:tcBorders>
              <w:top w:val="nil"/>
              <w:left w:val="nil"/>
              <w:bottom w:val="nil"/>
              <w:right w:val="single" w:sz="4" w:space="0" w:color="auto"/>
            </w:tcBorders>
          </w:tcPr>
          <w:p w14:paraId="351C8C73" w14:textId="77777777" w:rsidR="007D28BC" w:rsidRDefault="007D28BC" w:rsidP="007D28BC">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2344D84B" w14:textId="6A0F272C" w:rsidR="007D28BC" w:rsidRPr="00B736D5" w:rsidRDefault="00745DED" w:rsidP="007D28BC">
            <w:pPr>
              <w:spacing w:line="326" w:lineRule="auto"/>
              <w:jc w:val="center"/>
              <w:rPr>
                <w:i/>
                <w:iCs/>
              </w:rPr>
            </w:pPr>
            <w:r>
              <w:rPr>
                <w:i/>
                <w:iCs/>
              </w:rPr>
              <w:t>18</w:t>
            </w:r>
            <w:r w:rsidR="007D28BC" w:rsidRPr="00B736D5">
              <w:rPr>
                <w:i/>
                <w:iCs/>
              </w:rPr>
              <w:t>-</w:t>
            </w:r>
            <w:r>
              <w:rPr>
                <w:i/>
                <w:iCs/>
              </w:rPr>
              <w:t>37545</w:t>
            </w:r>
            <w:r w:rsidR="007D28BC" w:rsidRPr="00B736D5">
              <w:rPr>
                <w:i/>
                <w:iCs/>
              </w:rPr>
              <w:t>-</w:t>
            </w:r>
            <w:r>
              <w:rPr>
                <w:i/>
                <w:iCs/>
              </w:rPr>
              <w:t>1</w:t>
            </w:r>
          </w:p>
        </w:tc>
        <w:tc>
          <w:tcPr>
            <w:tcW w:w="0" w:type="auto"/>
            <w:tcBorders>
              <w:top w:val="single" w:sz="4" w:space="0" w:color="auto"/>
              <w:left w:val="single" w:sz="4" w:space="0" w:color="auto"/>
              <w:bottom w:val="single" w:sz="4" w:space="0" w:color="auto"/>
              <w:right w:val="single" w:sz="4" w:space="0" w:color="auto"/>
            </w:tcBorders>
            <w:vAlign w:val="center"/>
          </w:tcPr>
          <w:p w14:paraId="232A77C9" w14:textId="17CB0B93" w:rsidR="007D28BC" w:rsidRPr="00B736D5" w:rsidRDefault="00745DED" w:rsidP="007D28BC">
            <w:pPr>
              <w:spacing w:line="326" w:lineRule="auto"/>
              <w:jc w:val="center"/>
              <w:rPr>
                <w:i/>
                <w:iCs/>
              </w:rPr>
            </w:pPr>
            <w:r>
              <w:rPr>
                <w:i/>
                <w:iCs/>
              </w:rPr>
              <w:t>18</w:t>
            </w:r>
            <w:r w:rsidR="007D28BC" w:rsidRPr="00B736D5">
              <w:rPr>
                <w:i/>
                <w:iCs/>
              </w:rPr>
              <w:t>-</w:t>
            </w:r>
            <w:r>
              <w:rPr>
                <w:i/>
                <w:iCs/>
              </w:rPr>
              <w:t>39264</w:t>
            </w:r>
            <w:r w:rsidR="007D28BC" w:rsidRPr="00B736D5">
              <w:rPr>
                <w:i/>
                <w:iCs/>
              </w:rPr>
              <w:t>-</w:t>
            </w:r>
            <w:r>
              <w:rPr>
                <w:i/>
                <w:iCs/>
              </w:rPr>
              <w:t>3</w:t>
            </w:r>
          </w:p>
        </w:tc>
        <w:tc>
          <w:tcPr>
            <w:tcW w:w="0" w:type="auto"/>
            <w:tcBorders>
              <w:top w:val="single" w:sz="4" w:space="0" w:color="auto"/>
              <w:left w:val="single" w:sz="4" w:space="0" w:color="auto"/>
              <w:bottom w:val="single" w:sz="4" w:space="0" w:color="auto"/>
              <w:right w:val="single" w:sz="4" w:space="0" w:color="auto"/>
            </w:tcBorders>
            <w:vAlign w:val="center"/>
          </w:tcPr>
          <w:p w14:paraId="2F4218E3" w14:textId="0BDF86ED" w:rsidR="007D28BC" w:rsidRPr="00B736D5" w:rsidRDefault="00745DED" w:rsidP="007D28BC">
            <w:pPr>
              <w:spacing w:line="326" w:lineRule="auto"/>
              <w:jc w:val="center"/>
              <w:rPr>
                <w:i/>
                <w:iCs/>
              </w:rPr>
            </w:pPr>
            <w:r>
              <w:rPr>
                <w:i/>
                <w:iCs/>
              </w:rPr>
              <w:t>18</w:t>
            </w:r>
            <w:r w:rsidR="007D28BC" w:rsidRPr="00B736D5">
              <w:rPr>
                <w:i/>
                <w:iCs/>
              </w:rPr>
              <w:t>-</w:t>
            </w:r>
            <w:r>
              <w:rPr>
                <w:i/>
                <w:iCs/>
              </w:rPr>
              <w:t>39266</w:t>
            </w:r>
            <w:r w:rsidR="007D28BC" w:rsidRPr="00B736D5">
              <w:rPr>
                <w:i/>
                <w:iCs/>
              </w:rPr>
              <w:t>-</w:t>
            </w:r>
            <w:r>
              <w:rPr>
                <w:i/>
                <w:iCs/>
              </w:rPr>
              <w:t>3</w:t>
            </w:r>
          </w:p>
        </w:tc>
        <w:tc>
          <w:tcPr>
            <w:tcW w:w="0" w:type="auto"/>
            <w:tcBorders>
              <w:top w:val="single" w:sz="4" w:space="0" w:color="auto"/>
              <w:left w:val="single" w:sz="4" w:space="0" w:color="auto"/>
              <w:bottom w:val="single" w:sz="4" w:space="0" w:color="auto"/>
              <w:right w:val="single" w:sz="4" w:space="0" w:color="auto"/>
            </w:tcBorders>
            <w:vAlign w:val="center"/>
          </w:tcPr>
          <w:p w14:paraId="15C17F27" w14:textId="72870156" w:rsidR="007D28BC" w:rsidRPr="00B736D5" w:rsidRDefault="00745DED" w:rsidP="007D28BC">
            <w:pPr>
              <w:spacing w:line="326" w:lineRule="auto"/>
              <w:jc w:val="center"/>
              <w:rPr>
                <w:i/>
                <w:iCs/>
              </w:rPr>
            </w:pPr>
            <w:r>
              <w:rPr>
                <w:i/>
                <w:iCs/>
              </w:rPr>
              <w:t>16</w:t>
            </w:r>
            <w:r w:rsidR="007D28BC" w:rsidRPr="00B736D5">
              <w:rPr>
                <w:i/>
                <w:iCs/>
              </w:rPr>
              <w:t>-</w:t>
            </w:r>
            <w:r>
              <w:rPr>
                <w:i/>
                <w:iCs/>
              </w:rPr>
              <w:t>33035</w:t>
            </w:r>
            <w:r w:rsidR="007D28BC" w:rsidRPr="00B736D5">
              <w:rPr>
                <w:i/>
                <w:iCs/>
              </w:rPr>
              <w:t>-</w:t>
            </w:r>
            <w:r>
              <w:rPr>
                <w:i/>
                <w:iCs/>
              </w:rPr>
              <w:t>3</w:t>
            </w:r>
          </w:p>
        </w:tc>
        <w:tc>
          <w:tcPr>
            <w:tcW w:w="0" w:type="auto"/>
            <w:vMerge/>
            <w:tcBorders>
              <w:top w:val="nil"/>
              <w:left w:val="single" w:sz="4" w:space="0" w:color="auto"/>
              <w:bottom w:val="single" w:sz="4" w:space="0" w:color="auto"/>
              <w:right w:val="nil"/>
            </w:tcBorders>
          </w:tcPr>
          <w:p w14:paraId="3B37C7F8" w14:textId="77777777" w:rsidR="007D28BC" w:rsidRDefault="007D28BC" w:rsidP="007D28BC">
            <w:pPr>
              <w:spacing w:line="326" w:lineRule="auto"/>
              <w:jc w:val="both"/>
            </w:pPr>
          </w:p>
        </w:tc>
      </w:tr>
      <w:tr w:rsidR="00AB76D8" w14:paraId="046F3A04" w14:textId="77777777" w:rsidTr="007D28BC">
        <w:trPr>
          <w:jc w:val="center"/>
        </w:trPr>
        <w:tc>
          <w:tcPr>
            <w:tcW w:w="0" w:type="auto"/>
            <w:tcBorders>
              <w:top w:val="nil"/>
              <w:left w:val="nil"/>
              <w:bottom w:val="nil"/>
              <w:right w:val="single" w:sz="4" w:space="0" w:color="auto"/>
            </w:tcBorders>
            <w:vAlign w:val="center"/>
          </w:tcPr>
          <w:p w14:paraId="0F8F4C79" w14:textId="444ED8AE" w:rsidR="007D28BC" w:rsidRDefault="007D28BC" w:rsidP="007D28BC">
            <w:pPr>
              <w:spacing w:line="326" w:lineRule="auto"/>
              <w:jc w:val="right"/>
            </w:pPr>
            <w:r w:rsidRPr="001845AF">
              <w:t>Conceptualization</w:t>
            </w:r>
          </w:p>
        </w:tc>
        <w:tc>
          <w:tcPr>
            <w:tcW w:w="0" w:type="auto"/>
            <w:tcBorders>
              <w:top w:val="single" w:sz="4" w:space="0" w:color="auto"/>
              <w:left w:val="single" w:sz="4" w:space="0" w:color="auto"/>
            </w:tcBorders>
          </w:tcPr>
          <w:p w14:paraId="0775715D" w14:textId="242DD5C9" w:rsidR="007D28BC" w:rsidRPr="00AB76D8" w:rsidRDefault="00AB76D8" w:rsidP="00AB76D8">
            <w:pPr>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Borders>
              <w:top w:val="single" w:sz="4" w:space="0" w:color="auto"/>
            </w:tcBorders>
          </w:tcPr>
          <w:p w14:paraId="3F8AA120" w14:textId="04DBC373" w:rsidR="007D28BC" w:rsidRPr="00AB76D8" w:rsidRDefault="00AB76D8" w:rsidP="007D28BC">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Borders>
              <w:top w:val="single" w:sz="4" w:space="0" w:color="auto"/>
            </w:tcBorders>
          </w:tcPr>
          <w:p w14:paraId="792C0EDC" w14:textId="3DDCF9C7" w:rsidR="00AB76D8" w:rsidRPr="00AB76D8" w:rsidRDefault="00AB76D8" w:rsidP="00AB76D8">
            <w:pPr>
              <w:jc w:val="center"/>
              <w:rPr>
                <w:sz w:val="20"/>
                <w:szCs w:val="20"/>
              </w:rPr>
            </w:pPr>
            <w:r w:rsidRPr="00AB76D8">
              <w:rPr>
                <w:sz w:val="20"/>
                <w:szCs w:val="20"/>
              </w:rPr>
              <w:t>Hossain Ahmed</w:t>
            </w:r>
          </w:p>
          <w:p w14:paraId="44542623" w14:textId="7075FB06" w:rsidR="007D28BC" w:rsidRDefault="00AB76D8" w:rsidP="00AB76D8">
            <w:pPr>
              <w:jc w:val="center"/>
            </w:pPr>
            <w:proofErr w:type="spellStart"/>
            <w:r w:rsidRPr="00AB76D8">
              <w:rPr>
                <w:sz w:val="20"/>
                <w:szCs w:val="20"/>
              </w:rPr>
              <w:t>Patwary</w:t>
            </w:r>
            <w:proofErr w:type="spellEnd"/>
          </w:p>
        </w:tc>
        <w:tc>
          <w:tcPr>
            <w:tcW w:w="0" w:type="auto"/>
            <w:tcBorders>
              <w:top w:val="single" w:sz="4" w:space="0" w:color="auto"/>
            </w:tcBorders>
          </w:tcPr>
          <w:p w14:paraId="43495EA7" w14:textId="22E559CD" w:rsidR="007D28BC"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6B47DA90" w14:textId="0C22230E"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Borders>
              <w:top w:val="single" w:sz="4" w:space="0" w:color="auto"/>
            </w:tcBorders>
          </w:tcPr>
          <w:p w14:paraId="3E98BBF3" w14:textId="2AC4F755" w:rsidR="007D28BC" w:rsidRDefault="007D28BC" w:rsidP="007D28BC">
            <w:pPr>
              <w:spacing w:line="326" w:lineRule="auto"/>
              <w:jc w:val="both"/>
            </w:pPr>
            <w:r>
              <w:t>100 %</w:t>
            </w:r>
          </w:p>
        </w:tc>
      </w:tr>
      <w:tr w:rsidR="00AB76D8" w14:paraId="5E77C5CB" w14:textId="77777777" w:rsidTr="007D28BC">
        <w:trPr>
          <w:jc w:val="center"/>
        </w:trPr>
        <w:tc>
          <w:tcPr>
            <w:tcW w:w="0" w:type="auto"/>
            <w:tcBorders>
              <w:top w:val="nil"/>
              <w:left w:val="nil"/>
              <w:bottom w:val="nil"/>
              <w:right w:val="single" w:sz="4" w:space="0" w:color="auto"/>
            </w:tcBorders>
            <w:vAlign w:val="center"/>
          </w:tcPr>
          <w:p w14:paraId="3A114BAC" w14:textId="1FDB6594" w:rsidR="00AB76D8" w:rsidRDefault="00AB76D8" w:rsidP="00AB76D8">
            <w:pPr>
              <w:spacing w:line="326" w:lineRule="auto"/>
              <w:jc w:val="right"/>
            </w:pPr>
            <w:r w:rsidRPr="001845AF">
              <w:t>Data curation</w:t>
            </w:r>
          </w:p>
        </w:tc>
        <w:tc>
          <w:tcPr>
            <w:tcW w:w="0" w:type="auto"/>
            <w:tcBorders>
              <w:left w:val="single" w:sz="4" w:space="0" w:color="auto"/>
            </w:tcBorders>
          </w:tcPr>
          <w:p w14:paraId="4490E35F" w14:textId="266DAA4A"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056F7DD8" w14:textId="10A45A0C"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3517E54A" w14:textId="77777777" w:rsidR="00AB76D8" w:rsidRPr="00AB76D8" w:rsidRDefault="00AB76D8" w:rsidP="00AB76D8">
            <w:pPr>
              <w:jc w:val="center"/>
              <w:rPr>
                <w:sz w:val="20"/>
                <w:szCs w:val="20"/>
              </w:rPr>
            </w:pPr>
            <w:r w:rsidRPr="00AB76D8">
              <w:rPr>
                <w:sz w:val="20"/>
                <w:szCs w:val="20"/>
              </w:rPr>
              <w:t>Hossain Ahmed</w:t>
            </w:r>
          </w:p>
          <w:p w14:paraId="213B8224" w14:textId="70C42325" w:rsidR="00AB76D8" w:rsidRDefault="00AB76D8" w:rsidP="00AB76D8">
            <w:pPr>
              <w:spacing w:line="326" w:lineRule="auto"/>
              <w:jc w:val="center"/>
            </w:pPr>
            <w:proofErr w:type="spellStart"/>
            <w:r w:rsidRPr="00AB76D8">
              <w:rPr>
                <w:sz w:val="20"/>
                <w:szCs w:val="20"/>
              </w:rPr>
              <w:t>Patwary</w:t>
            </w:r>
            <w:proofErr w:type="spellEnd"/>
          </w:p>
        </w:tc>
        <w:tc>
          <w:tcPr>
            <w:tcW w:w="0" w:type="auto"/>
          </w:tcPr>
          <w:p w14:paraId="472803A7"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02FC5B2D" w14:textId="6521019F"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26427463" w14:textId="33675986" w:rsidR="00AB76D8" w:rsidRDefault="00AB76D8" w:rsidP="00AB76D8">
            <w:pPr>
              <w:spacing w:line="326" w:lineRule="auto"/>
              <w:jc w:val="both"/>
            </w:pPr>
            <w:r w:rsidRPr="009A4429">
              <w:t>100 %</w:t>
            </w:r>
          </w:p>
        </w:tc>
      </w:tr>
      <w:tr w:rsidR="00AB76D8" w14:paraId="3E903E1A" w14:textId="77777777" w:rsidTr="007D28BC">
        <w:trPr>
          <w:jc w:val="center"/>
        </w:trPr>
        <w:tc>
          <w:tcPr>
            <w:tcW w:w="0" w:type="auto"/>
            <w:tcBorders>
              <w:top w:val="nil"/>
              <w:left w:val="nil"/>
              <w:bottom w:val="nil"/>
              <w:right w:val="single" w:sz="4" w:space="0" w:color="auto"/>
            </w:tcBorders>
            <w:vAlign w:val="center"/>
          </w:tcPr>
          <w:p w14:paraId="33EBE6B2" w14:textId="3ED4947D" w:rsidR="00AB76D8" w:rsidRDefault="00AB76D8" w:rsidP="00AB76D8">
            <w:pPr>
              <w:spacing w:line="326" w:lineRule="auto"/>
              <w:jc w:val="right"/>
            </w:pPr>
            <w:r w:rsidRPr="001845AF">
              <w:t>Formal analysis</w:t>
            </w:r>
          </w:p>
        </w:tc>
        <w:tc>
          <w:tcPr>
            <w:tcW w:w="0" w:type="auto"/>
            <w:tcBorders>
              <w:left w:val="single" w:sz="4" w:space="0" w:color="auto"/>
            </w:tcBorders>
          </w:tcPr>
          <w:p w14:paraId="7BFE0E5B" w14:textId="4C241B47"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5C79B523" w14:textId="468747AF"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2419D614" w14:textId="77777777" w:rsidR="00AB76D8" w:rsidRPr="00AB76D8" w:rsidRDefault="00AB76D8" w:rsidP="00AB76D8">
            <w:pPr>
              <w:jc w:val="center"/>
              <w:rPr>
                <w:sz w:val="20"/>
                <w:szCs w:val="20"/>
              </w:rPr>
            </w:pPr>
            <w:r w:rsidRPr="00AB76D8">
              <w:rPr>
                <w:sz w:val="20"/>
                <w:szCs w:val="20"/>
              </w:rPr>
              <w:t>Hossain Ahmed</w:t>
            </w:r>
          </w:p>
          <w:p w14:paraId="4426F820" w14:textId="0E368054"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517E82E7"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2609B97F" w14:textId="7D70C05D"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5E1DF6C1" w14:textId="1EE227B9" w:rsidR="00AB76D8" w:rsidRDefault="00AB76D8" w:rsidP="00AB76D8">
            <w:pPr>
              <w:spacing w:line="326" w:lineRule="auto"/>
              <w:jc w:val="both"/>
            </w:pPr>
            <w:r w:rsidRPr="009A4429">
              <w:t>100 %</w:t>
            </w:r>
          </w:p>
        </w:tc>
      </w:tr>
      <w:tr w:rsidR="00AB76D8" w14:paraId="593A2A95" w14:textId="77777777" w:rsidTr="007D28BC">
        <w:trPr>
          <w:jc w:val="center"/>
        </w:trPr>
        <w:tc>
          <w:tcPr>
            <w:tcW w:w="0" w:type="auto"/>
            <w:tcBorders>
              <w:top w:val="nil"/>
              <w:left w:val="nil"/>
              <w:bottom w:val="nil"/>
              <w:right w:val="single" w:sz="4" w:space="0" w:color="auto"/>
            </w:tcBorders>
            <w:vAlign w:val="center"/>
          </w:tcPr>
          <w:p w14:paraId="3EAB4C2E" w14:textId="7C516250" w:rsidR="00AB76D8" w:rsidRDefault="00AB76D8" w:rsidP="00AB76D8">
            <w:pPr>
              <w:spacing w:line="326" w:lineRule="auto"/>
              <w:jc w:val="right"/>
            </w:pPr>
            <w:r w:rsidRPr="001845AF">
              <w:t>Investigation</w:t>
            </w:r>
          </w:p>
        </w:tc>
        <w:tc>
          <w:tcPr>
            <w:tcW w:w="0" w:type="auto"/>
            <w:tcBorders>
              <w:left w:val="single" w:sz="4" w:space="0" w:color="auto"/>
            </w:tcBorders>
          </w:tcPr>
          <w:p w14:paraId="4C96474B" w14:textId="479590E4"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3C39E622" w14:textId="4D98F772"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4179BA30" w14:textId="77777777" w:rsidR="00AB76D8" w:rsidRPr="00AB76D8" w:rsidRDefault="00AB76D8" w:rsidP="00AB76D8">
            <w:pPr>
              <w:jc w:val="center"/>
              <w:rPr>
                <w:sz w:val="20"/>
                <w:szCs w:val="20"/>
              </w:rPr>
            </w:pPr>
            <w:r w:rsidRPr="00AB76D8">
              <w:rPr>
                <w:sz w:val="20"/>
                <w:szCs w:val="20"/>
              </w:rPr>
              <w:t>Hossain Ahmed</w:t>
            </w:r>
          </w:p>
          <w:p w14:paraId="143E70AF" w14:textId="75E89ACD"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67A3CE16"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3A75A43E" w14:textId="122613D0"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4E2AC0FB" w14:textId="651AA6F7" w:rsidR="00AB76D8" w:rsidRDefault="00AB76D8" w:rsidP="00AB76D8">
            <w:pPr>
              <w:spacing w:line="326" w:lineRule="auto"/>
              <w:jc w:val="both"/>
            </w:pPr>
            <w:r w:rsidRPr="009A4429">
              <w:t>100 %</w:t>
            </w:r>
          </w:p>
        </w:tc>
      </w:tr>
      <w:tr w:rsidR="00AB76D8" w14:paraId="6F8769A9" w14:textId="77777777" w:rsidTr="007D28BC">
        <w:trPr>
          <w:jc w:val="center"/>
        </w:trPr>
        <w:tc>
          <w:tcPr>
            <w:tcW w:w="0" w:type="auto"/>
            <w:tcBorders>
              <w:top w:val="nil"/>
              <w:left w:val="nil"/>
              <w:bottom w:val="nil"/>
              <w:right w:val="single" w:sz="4" w:space="0" w:color="auto"/>
            </w:tcBorders>
            <w:vAlign w:val="center"/>
          </w:tcPr>
          <w:p w14:paraId="27808852" w14:textId="59358E46" w:rsidR="00AB76D8" w:rsidRDefault="00AB76D8" w:rsidP="00AB76D8">
            <w:pPr>
              <w:spacing w:line="326" w:lineRule="auto"/>
              <w:jc w:val="right"/>
            </w:pPr>
            <w:r w:rsidRPr="001845AF">
              <w:t>Methodology</w:t>
            </w:r>
          </w:p>
        </w:tc>
        <w:tc>
          <w:tcPr>
            <w:tcW w:w="0" w:type="auto"/>
            <w:tcBorders>
              <w:left w:val="single" w:sz="4" w:space="0" w:color="auto"/>
            </w:tcBorders>
          </w:tcPr>
          <w:p w14:paraId="08FA84BD" w14:textId="7F49193A"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0DC2FD10" w14:textId="78E39F06"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217CB949" w14:textId="77777777" w:rsidR="00AB76D8" w:rsidRPr="00AB76D8" w:rsidRDefault="00AB76D8" w:rsidP="00AB76D8">
            <w:pPr>
              <w:jc w:val="center"/>
              <w:rPr>
                <w:sz w:val="20"/>
                <w:szCs w:val="20"/>
              </w:rPr>
            </w:pPr>
            <w:r w:rsidRPr="00AB76D8">
              <w:rPr>
                <w:sz w:val="20"/>
                <w:szCs w:val="20"/>
              </w:rPr>
              <w:t>Hossain Ahmed</w:t>
            </w:r>
          </w:p>
          <w:p w14:paraId="0C72FD59" w14:textId="48DCF924"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1A56F751"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326DEB17" w14:textId="155A8FF5"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3DE0AE31" w14:textId="4A844BDD" w:rsidR="00AB76D8" w:rsidRDefault="00AB76D8" w:rsidP="00AB76D8">
            <w:pPr>
              <w:spacing w:line="326" w:lineRule="auto"/>
              <w:jc w:val="both"/>
            </w:pPr>
            <w:r w:rsidRPr="009A4429">
              <w:t>100 %</w:t>
            </w:r>
          </w:p>
        </w:tc>
      </w:tr>
      <w:tr w:rsidR="00AB76D8" w14:paraId="7664D22F" w14:textId="77777777" w:rsidTr="007D28BC">
        <w:trPr>
          <w:jc w:val="center"/>
        </w:trPr>
        <w:tc>
          <w:tcPr>
            <w:tcW w:w="0" w:type="auto"/>
            <w:tcBorders>
              <w:top w:val="nil"/>
              <w:left w:val="nil"/>
              <w:bottom w:val="nil"/>
              <w:right w:val="single" w:sz="4" w:space="0" w:color="auto"/>
            </w:tcBorders>
            <w:vAlign w:val="center"/>
          </w:tcPr>
          <w:p w14:paraId="7B30CC1A" w14:textId="0947C077" w:rsidR="00AB76D8" w:rsidRPr="001845AF" w:rsidRDefault="00AB76D8" w:rsidP="00AB76D8">
            <w:pPr>
              <w:spacing w:line="326" w:lineRule="auto"/>
              <w:jc w:val="right"/>
            </w:pPr>
            <w:r>
              <w:t>Implementation</w:t>
            </w:r>
          </w:p>
        </w:tc>
        <w:tc>
          <w:tcPr>
            <w:tcW w:w="0" w:type="auto"/>
            <w:tcBorders>
              <w:left w:val="single" w:sz="4" w:space="0" w:color="auto"/>
            </w:tcBorders>
          </w:tcPr>
          <w:p w14:paraId="1A13058C" w14:textId="2FB460F2"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66C88853" w14:textId="2B9CEF71"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61052186" w14:textId="77777777" w:rsidR="00AB76D8" w:rsidRPr="00AB76D8" w:rsidRDefault="00AB76D8" w:rsidP="00AB76D8">
            <w:pPr>
              <w:jc w:val="center"/>
              <w:rPr>
                <w:sz w:val="20"/>
                <w:szCs w:val="20"/>
              </w:rPr>
            </w:pPr>
            <w:r w:rsidRPr="00AB76D8">
              <w:rPr>
                <w:sz w:val="20"/>
                <w:szCs w:val="20"/>
              </w:rPr>
              <w:t>Hossain Ahmed</w:t>
            </w:r>
          </w:p>
          <w:p w14:paraId="3622C865" w14:textId="1CE3FA35"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753C0107"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6F6EA846" w14:textId="1A006F5E"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033A809E" w14:textId="3687754B" w:rsidR="00AB76D8" w:rsidRPr="009A4429" w:rsidRDefault="00AB76D8" w:rsidP="00AB76D8">
            <w:pPr>
              <w:spacing w:line="326" w:lineRule="auto"/>
              <w:jc w:val="both"/>
            </w:pPr>
            <w:r w:rsidRPr="009A4429">
              <w:t>100 %</w:t>
            </w:r>
          </w:p>
        </w:tc>
      </w:tr>
      <w:tr w:rsidR="00AB76D8" w14:paraId="121A896F" w14:textId="77777777" w:rsidTr="007D28BC">
        <w:trPr>
          <w:jc w:val="center"/>
        </w:trPr>
        <w:tc>
          <w:tcPr>
            <w:tcW w:w="0" w:type="auto"/>
            <w:tcBorders>
              <w:top w:val="nil"/>
              <w:left w:val="nil"/>
              <w:bottom w:val="nil"/>
              <w:right w:val="single" w:sz="4" w:space="0" w:color="auto"/>
            </w:tcBorders>
            <w:vAlign w:val="center"/>
          </w:tcPr>
          <w:p w14:paraId="38ED6CC2" w14:textId="769FECF7" w:rsidR="00AB76D8" w:rsidRDefault="00AB76D8" w:rsidP="00AB76D8">
            <w:pPr>
              <w:spacing w:line="326" w:lineRule="auto"/>
              <w:jc w:val="right"/>
            </w:pPr>
            <w:r w:rsidRPr="001845AF">
              <w:t>Validation</w:t>
            </w:r>
          </w:p>
        </w:tc>
        <w:tc>
          <w:tcPr>
            <w:tcW w:w="0" w:type="auto"/>
            <w:tcBorders>
              <w:left w:val="single" w:sz="4" w:space="0" w:color="auto"/>
            </w:tcBorders>
          </w:tcPr>
          <w:p w14:paraId="07722BC4" w14:textId="6B650780"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4205B726" w14:textId="0CFF7FC6"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7BAAF021" w14:textId="77777777" w:rsidR="00AB76D8" w:rsidRPr="00AB76D8" w:rsidRDefault="00AB76D8" w:rsidP="00AB76D8">
            <w:pPr>
              <w:jc w:val="center"/>
              <w:rPr>
                <w:sz w:val="20"/>
                <w:szCs w:val="20"/>
              </w:rPr>
            </w:pPr>
            <w:r w:rsidRPr="00AB76D8">
              <w:rPr>
                <w:sz w:val="20"/>
                <w:szCs w:val="20"/>
              </w:rPr>
              <w:t>Hossain Ahmed</w:t>
            </w:r>
          </w:p>
          <w:p w14:paraId="70500870" w14:textId="67CB2CC1"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634EFFA7"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4960B682" w14:textId="68B285C1"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1E4682F4" w14:textId="505F39F9" w:rsidR="00AB76D8" w:rsidRDefault="00AB76D8" w:rsidP="00AB76D8">
            <w:pPr>
              <w:spacing w:line="326" w:lineRule="auto"/>
              <w:jc w:val="both"/>
            </w:pPr>
            <w:r w:rsidRPr="009A4429">
              <w:t>100 %</w:t>
            </w:r>
          </w:p>
        </w:tc>
      </w:tr>
      <w:tr w:rsidR="00AB76D8" w14:paraId="2646C742" w14:textId="77777777" w:rsidTr="007D28BC">
        <w:trPr>
          <w:jc w:val="center"/>
        </w:trPr>
        <w:tc>
          <w:tcPr>
            <w:tcW w:w="0" w:type="auto"/>
            <w:tcBorders>
              <w:top w:val="nil"/>
              <w:left w:val="nil"/>
              <w:bottom w:val="nil"/>
              <w:right w:val="single" w:sz="4" w:space="0" w:color="auto"/>
            </w:tcBorders>
            <w:vAlign w:val="center"/>
          </w:tcPr>
          <w:p w14:paraId="1F17230B" w14:textId="7052C241" w:rsidR="00AB76D8" w:rsidRDefault="00AB76D8" w:rsidP="00AB76D8">
            <w:pPr>
              <w:spacing w:line="326" w:lineRule="auto"/>
              <w:jc w:val="right"/>
            </w:pPr>
            <w:r w:rsidRPr="001845AF">
              <w:t xml:space="preserve">Theoretical derivations </w:t>
            </w:r>
          </w:p>
        </w:tc>
        <w:tc>
          <w:tcPr>
            <w:tcW w:w="0" w:type="auto"/>
            <w:tcBorders>
              <w:left w:val="single" w:sz="4" w:space="0" w:color="auto"/>
            </w:tcBorders>
          </w:tcPr>
          <w:p w14:paraId="55A82DEB" w14:textId="647751DF"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2FF670CE" w14:textId="310EEBE8"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3A330AA2" w14:textId="77777777" w:rsidR="00AB76D8" w:rsidRPr="00AB76D8" w:rsidRDefault="00AB76D8" w:rsidP="00AB76D8">
            <w:pPr>
              <w:jc w:val="center"/>
              <w:rPr>
                <w:sz w:val="20"/>
                <w:szCs w:val="20"/>
              </w:rPr>
            </w:pPr>
            <w:r w:rsidRPr="00AB76D8">
              <w:rPr>
                <w:sz w:val="20"/>
                <w:szCs w:val="20"/>
              </w:rPr>
              <w:t>Hossain Ahmed</w:t>
            </w:r>
          </w:p>
          <w:p w14:paraId="1C525FE9" w14:textId="532BB1AE"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374DAF81" w14:textId="77777777" w:rsidR="00AB76D8" w:rsidRPr="00AB76D8" w:rsidRDefault="00AB76D8" w:rsidP="00AB76D8">
            <w:pPr>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1F3635A7" w14:textId="3A52C79F"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7DB5107F" w14:textId="703FD361" w:rsidR="00AB76D8" w:rsidRDefault="00AB76D8" w:rsidP="00AB76D8">
            <w:pPr>
              <w:spacing w:line="326" w:lineRule="auto"/>
              <w:jc w:val="both"/>
            </w:pPr>
            <w:r w:rsidRPr="009A4429">
              <w:t>100 %</w:t>
            </w:r>
          </w:p>
        </w:tc>
      </w:tr>
      <w:tr w:rsidR="00AB76D8" w14:paraId="1621833C" w14:textId="77777777" w:rsidTr="007D28BC">
        <w:trPr>
          <w:jc w:val="center"/>
        </w:trPr>
        <w:tc>
          <w:tcPr>
            <w:tcW w:w="0" w:type="auto"/>
            <w:tcBorders>
              <w:top w:val="nil"/>
              <w:left w:val="nil"/>
              <w:bottom w:val="nil"/>
              <w:right w:val="single" w:sz="4" w:space="0" w:color="auto"/>
            </w:tcBorders>
            <w:vAlign w:val="center"/>
          </w:tcPr>
          <w:p w14:paraId="0456F0D8" w14:textId="31F321A3" w:rsidR="00AB76D8" w:rsidRDefault="00AB76D8" w:rsidP="00AB76D8">
            <w:pPr>
              <w:spacing w:line="326" w:lineRule="auto"/>
              <w:jc w:val="right"/>
            </w:pPr>
            <w:r w:rsidRPr="001845AF">
              <w:t>Preparation of figures</w:t>
            </w:r>
          </w:p>
        </w:tc>
        <w:tc>
          <w:tcPr>
            <w:tcW w:w="0" w:type="auto"/>
            <w:tcBorders>
              <w:left w:val="single" w:sz="4" w:space="0" w:color="auto"/>
            </w:tcBorders>
          </w:tcPr>
          <w:p w14:paraId="166234FC" w14:textId="7D1C1928"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509768F5" w14:textId="2FBB57C7"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39EFB21F" w14:textId="77777777" w:rsidR="00AB76D8" w:rsidRPr="00AB76D8" w:rsidRDefault="00AB76D8" w:rsidP="00AB76D8">
            <w:pPr>
              <w:jc w:val="center"/>
              <w:rPr>
                <w:sz w:val="20"/>
                <w:szCs w:val="20"/>
              </w:rPr>
            </w:pPr>
            <w:r w:rsidRPr="00AB76D8">
              <w:rPr>
                <w:sz w:val="20"/>
                <w:szCs w:val="20"/>
              </w:rPr>
              <w:t>Hossain Ahmed</w:t>
            </w:r>
          </w:p>
          <w:p w14:paraId="5BA26ECC" w14:textId="3B912774"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61F1F68D" w14:textId="77777777" w:rsidR="00AB76D8" w:rsidRPr="00AB76D8" w:rsidRDefault="00AB76D8" w:rsidP="00AB76D8">
            <w:pPr>
              <w:spacing w:line="326" w:lineRule="auto"/>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01816241" w14:textId="1A8C7A8F"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5BA2F86E" w14:textId="5B9D2CD8" w:rsidR="00AB76D8" w:rsidRDefault="00AB76D8" w:rsidP="00AB76D8">
            <w:pPr>
              <w:spacing w:line="326" w:lineRule="auto"/>
              <w:jc w:val="both"/>
            </w:pPr>
            <w:r w:rsidRPr="009A4429">
              <w:t>100 %</w:t>
            </w:r>
          </w:p>
        </w:tc>
      </w:tr>
      <w:tr w:rsidR="00AB76D8" w14:paraId="21FA79DD" w14:textId="77777777" w:rsidTr="007D28BC">
        <w:trPr>
          <w:jc w:val="center"/>
        </w:trPr>
        <w:tc>
          <w:tcPr>
            <w:tcW w:w="0" w:type="auto"/>
            <w:tcBorders>
              <w:top w:val="nil"/>
              <w:left w:val="nil"/>
              <w:bottom w:val="nil"/>
              <w:right w:val="single" w:sz="4" w:space="0" w:color="auto"/>
            </w:tcBorders>
            <w:vAlign w:val="center"/>
          </w:tcPr>
          <w:p w14:paraId="1EB449A0" w14:textId="575E44F4" w:rsidR="00AB76D8" w:rsidRDefault="00AB76D8" w:rsidP="00AB76D8">
            <w:pPr>
              <w:spacing w:line="326" w:lineRule="auto"/>
              <w:jc w:val="right"/>
            </w:pPr>
            <w:r w:rsidRPr="001845AF">
              <w:t>Writing – original draft</w:t>
            </w:r>
          </w:p>
        </w:tc>
        <w:tc>
          <w:tcPr>
            <w:tcW w:w="0" w:type="auto"/>
            <w:tcBorders>
              <w:left w:val="single" w:sz="4" w:space="0" w:color="auto"/>
            </w:tcBorders>
          </w:tcPr>
          <w:p w14:paraId="057934C7" w14:textId="6A7DFD40"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15EA6BDF" w14:textId="4BD273D6"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7ECD17C0" w14:textId="77777777" w:rsidR="00AB76D8" w:rsidRPr="00AB76D8" w:rsidRDefault="00AB76D8" w:rsidP="00AB76D8">
            <w:pPr>
              <w:jc w:val="center"/>
              <w:rPr>
                <w:sz w:val="20"/>
                <w:szCs w:val="20"/>
              </w:rPr>
            </w:pPr>
            <w:r w:rsidRPr="00AB76D8">
              <w:rPr>
                <w:sz w:val="20"/>
                <w:szCs w:val="20"/>
              </w:rPr>
              <w:t>Hossain Ahmed</w:t>
            </w:r>
          </w:p>
          <w:p w14:paraId="5D38F89E" w14:textId="1D150BFA"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4B93569F" w14:textId="77777777" w:rsidR="00AB76D8" w:rsidRPr="00AB76D8" w:rsidRDefault="00AB76D8" w:rsidP="00AB76D8">
            <w:pPr>
              <w:spacing w:line="326" w:lineRule="auto"/>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6DA69E7C" w14:textId="6E6EE48E"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2C1AFA20" w14:textId="37CE3702" w:rsidR="00AB76D8" w:rsidRDefault="00AB76D8" w:rsidP="00AB76D8">
            <w:pPr>
              <w:spacing w:line="326" w:lineRule="auto"/>
              <w:jc w:val="both"/>
            </w:pPr>
            <w:r w:rsidRPr="009A4429">
              <w:t>100 %</w:t>
            </w:r>
          </w:p>
        </w:tc>
      </w:tr>
      <w:tr w:rsidR="00AB76D8" w14:paraId="1ACF50B6" w14:textId="77777777" w:rsidTr="007D28BC">
        <w:trPr>
          <w:jc w:val="center"/>
        </w:trPr>
        <w:tc>
          <w:tcPr>
            <w:tcW w:w="0" w:type="auto"/>
            <w:tcBorders>
              <w:top w:val="nil"/>
              <w:left w:val="nil"/>
              <w:bottom w:val="nil"/>
              <w:right w:val="single" w:sz="4" w:space="0" w:color="auto"/>
            </w:tcBorders>
            <w:vAlign w:val="center"/>
          </w:tcPr>
          <w:p w14:paraId="2121DDC4" w14:textId="56881D34" w:rsidR="00AB76D8" w:rsidRDefault="00AB76D8" w:rsidP="00AB76D8">
            <w:pPr>
              <w:spacing w:line="326" w:lineRule="auto"/>
              <w:jc w:val="right"/>
            </w:pPr>
            <w:r w:rsidRPr="001845AF">
              <w:t>Writing – review &amp; editing</w:t>
            </w:r>
          </w:p>
        </w:tc>
        <w:tc>
          <w:tcPr>
            <w:tcW w:w="0" w:type="auto"/>
            <w:tcBorders>
              <w:left w:val="single" w:sz="4" w:space="0" w:color="auto"/>
            </w:tcBorders>
          </w:tcPr>
          <w:p w14:paraId="2B4570CF" w14:textId="602250C8" w:rsidR="00AB76D8" w:rsidRPr="00AB76D8" w:rsidRDefault="00AB76D8" w:rsidP="00AB76D8">
            <w:pPr>
              <w:spacing w:line="326" w:lineRule="auto"/>
              <w:jc w:val="both"/>
              <w:rPr>
                <w:sz w:val="20"/>
                <w:szCs w:val="20"/>
              </w:rPr>
            </w:pPr>
            <w:proofErr w:type="spellStart"/>
            <w:r w:rsidRPr="00AB76D8">
              <w:rPr>
                <w:sz w:val="20"/>
                <w:szCs w:val="20"/>
              </w:rPr>
              <w:t>Ariful</w:t>
            </w:r>
            <w:proofErr w:type="spellEnd"/>
            <w:r w:rsidRPr="00AB76D8">
              <w:rPr>
                <w:sz w:val="20"/>
                <w:szCs w:val="20"/>
              </w:rPr>
              <w:t xml:space="preserve"> Islam</w:t>
            </w:r>
          </w:p>
        </w:tc>
        <w:tc>
          <w:tcPr>
            <w:tcW w:w="0" w:type="auto"/>
          </w:tcPr>
          <w:p w14:paraId="22058F6A" w14:textId="1D4F5099" w:rsidR="00AB76D8" w:rsidRPr="00AB76D8" w:rsidRDefault="00AB76D8" w:rsidP="00AB76D8">
            <w:pPr>
              <w:spacing w:line="326" w:lineRule="auto"/>
              <w:jc w:val="both"/>
              <w:rPr>
                <w:sz w:val="20"/>
                <w:szCs w:val="20"/>
              </w:rPr>
            </w:pPr>
            <w:proofErr w:type="spellStart"/>
            <w:r w:rsidRPr="00AB76D8">
              <w:rPr>
                <w:sz w:val="20"/>
                <w:szCs w:val="20"/>
              </w:rPr>
              <w:t>Fardin</w:t>
            </w:r>
            <w:proofErr w:type="spellEnd"/>
            <w:r w:rsidRPr="00AB76D8">
              <w:rPr>
                <w:sz w:val="20"/>
                <w:szCs w:val="20"/>
              </w:rPr>
              <w:t xml:space="preserve"> Ahmed</w:t>
            </w:r>
          </w:p>
        </w:tc>
        <w:tc>
          <w:tcPr>
            <w:tcW w:w="0" w:type="auto"/>
          </w:tcPr>
          <w:p w14:paraId="26E693B7" w14:textId="77777777" w:rsidR="00AB76D8" w:rsidRPr="00AB76D8" w:rsidRDefault="00AB76D8" w:rsidP="00AB76D8">
            <w:pPr>
              <w:jc w:val="center"/>
              <w:rPr>
                <w:sz w:val="20"/>
                <w:szCs w:val="20"/>
              </w:rPr>
            </w:pPr>
            <w:r w:rsidRPr="00AB76D8">
              <w:rPr>
                <w:sz w:val="20"/>
                <w:szCs w:val="20"/>
              </w:rPr>
              <w:t>Hossain Ahmed</w:t>
            </w:r>
          </w:p>
          <w:p w14:paraId="4A5BA3A8" w14:textId="76BD97BD" w:rsidR="00AB76D8" w:rsidRPr="00AB76D8" w:rsidRDefault="00AB76D8" w:rsidP="00AB76D8">
            <w:pPr>
              <w:spacing w:line="326" w:lineRule="auto"/>
              <w:jc w:val="center"/>
              <w:rPr>
                <w:sz w:val="20"/>
                <w:szCs w:val="20"/>
              </w:rPr>
            </w:pPr>
            <w:proofErr w:type="spellStart"/>
            <w:r w:rsidRPr="00AB76D8">
              <w:rPr>
                <w:sz w:val="20"/>
                <w:szCs w:val="20"/>
              </w:rPr>
              <w:t>Patwary</w:t>
            </w:r>
            <w:proofErr w:type="spellEnd"/>
          </w:p>
        </w:tc>
        <w:tc>
          <w:tcPr>
            <w:tcW w:w="0" w:type="auto"/>
          </w:tcPr>
          <w:p w14:paraId="6CFC07EB" w14:textId="77777777" w:rsidR="00AB76D8" w:rsidRPr="00AB76D8" w:rsidRDefault="00AB76D8" w:rsidP="00AB76D8">
            <w:pPr>
              <w:spacing w:line="326" w:lineRule="auto"/>
              <w:jc w:val="center"/>
              <w:rPr>
                <w:sz w:val="20"/>
                <w:szCs w:val="20"/>
              </w:rPr>
            </w:pPr>
            <w:proofErr w:type="spellStart"/>
            <w:r w:rsidRPr="00AB76D8">
              <w:rPr>
                <w:sz w:val="20"/>
                <w:szCs w:val="20"/>
              </w:rPr>
              <w:t>Nawab</w:t>
            </w:r>
            <w:proofErr w:type="spellEnd"/>
            <w:r w:rsidRPr="00AB76D8">
              <w:rPr>
                <w:sz w:val="20"/>
                <w:szCs w:val="20"/>
              </w:rPr>
              <w:t xml:space="preserve"> </w:t>
            </w:r>
            <w:proofErr w:type="spellStart"/>
            <w:r w:rsidRPr="00AB76D8">
              <w:rPr>
                <w:sz w:val="20"/>
                <w:szCs w:val="20"/>
              </w:rPr>
              <w:t>Sakiul</w:t>
            </w:r>
            <w:proofErr w:type="spellEnd"/>
          </w:p>
          <w:p w14:paraId="38A24F2E" w14:textId="1BC8B504" w:rsidR="00AB76D8" w:rsidRPr="00AB76D8" w:rsidRDefault="00AB76D8" w:rsidP="00AB76D8">
            <w:pPr>
              <w:jc w:val="center"/>
              <w:rPr>
                <w:sz w:val="20"/>
                <w:szCs w:val="20"/>
              </w:rPr>
            </w:pPr>
            <w:proofErr w:type="spellStart"/>
            <w:r w:rsidRPr="00AB76D8">
              <w:rPr>
                <w:sz w:val="20"/>
                <w:szCs w:val="20"/>
              </w:rPr>
              <w:t>Alam</w:t>
            </w:r>
            <w:proofErr w:type="spellEnd"/>
          </w:p>
        </w:tc>
        <w:tc>
          <w:tcPr>
            <w:tcW w:w="0" w:type="auto"/>
          </w:tcPr>
          <w:p w14:paraId="45C467CF" w14:textId="7D2107B6" w:rsidR="00AB76D8" w:rsidRDefault="00AB76D8" w:rsidP="00AB76D8">
            <w:pPr>
              <w:spacing w:line="326" w:lineRule="auto"/>
              <w:jc w:val="both"/>
            </w:pPr>
            <w:r w:rsidRPr="009A4429">
              <w:t>100 %</w:t>
            </w:r>
          </w:p>
        </w:tc>
      </w:tr>
    </w:tbl>
    <w:p w14:paraId="1ED94284" w14:textId="52B30477" w:rsidR="000A6B58" w:rsidRDefault="000A6B58">
      <w:pPr>
        <w:spacing w:line="326" w:lineRule="auto"/>
        <w:jc w:val="both"/>
      </w:pPr>
    </w:p>
    <w:p w14:paraId="2754DDB6" w14:textId="0E0105F1" w:rsidR="000A6B58" w:rsidRDefault="000A6B58" w:rsidP="00D60C0E">
      <w:pPr>
        <w:pStyle w:val="BodyText"/>
        <w:spacing w:before="237"/>
        <w:rPr>
          <w:sz w:val="20"/>
        </w:rPr>
      </w:pPr>
    </w:p>
    <w:p w14:paraId="7DCA559F" w14:textId="77777777" w:rsidR="000A6B58" w:rsidRDefault="000A6B58">
      <w:pPr>
        <w:pStyle w:val="BodyText"/>
        <w:rPr>
          <w:sz w:val="20"/>
        </w:rPr>
      </w:pPr>
    </w:p>
    <w:p w14:paraId="5643B20A" w14:textId="77777777" w:rsidR="00AC62FC" w:rsidRDefault="00AC62FC">
      <w:pPr>
        <w:pStyle w:val="BodyText"/>
        <w:spacing w:before="237"/>
        <w:ind w:left="512"/>
      </w:pPr>
    </w:p>
    <w:p w14:paraId="7E121E71" w14:textId="77777777" w:rsidR="00AC62FC" w:rsidRDefault="00AC62FC">
      <w:pPr>
        <w:pStyle w:val="BodyText"/>
        <w:spacing w:before="237"/>
        <w:ind w:left="512"/>
      </w:pPr>
    </w:p>
    <w:p w14:paraId="1826DC13" w14:textId="77777777" w:rsidR="000A6B58" w:rsidRDefault="000A6B58">
      <w:pPr>
        <w:sectPr w:rsidR="000A6B58" w:rsidSect="001F5E9B">
          <w:pgSz w:w="11910" w:h="16840" w:code="9"/>
          <w:pgMar w:top="1440" w:right="1440" w:bottom="1440" w:left="1440" w:header="720" w:footer="720" w:gutter="0"/>
          <w:pgNumType w:fmt="lowerRoman"/>
          <w:cols w:space="720"/>
          <w:docGrid w:linePitch="299"/>
        </w:sectPr>
      </w:pPr>
    </w:p>
    <w:p w14:paraId="25D584AB" w14:textId="77777777" w:rsidR="000A6B58" w:rsidRDefault="000610D0">
      <w:pPr>
        <w:pStyle w:val="Heading2"/>
      </w:pPr>
      <w:bookmarkStart w:id="7" w:name="_Toc76225902"/>
      <w:r>
        <w:lastRenderedPageBreak/>
        <w:t>Acknowledgments</w:t>
      </w:r>
      <w:bookmarkEnd w:id="7"/>
    </w:p>
    <w:p w14:paraId="0B4F5DB4" w14:textId="77777777" w:rsidR="000A6B58" w:rsidRDefault="000A6B58">
      <w:pPr>
        <w:pStyle w:val="BodyText"/>
        <w:spacing w:before="4"/>
        <w:rPr>
          <w:sz w:val="41"/>
        </w:rPr>
      </w:pPr>
    </w:p>
    <w:p w14:paraId="0E871BF3" w14:textId="77777777" w:rsidR="00745DED" w:rsidRDefault="00745DED" w:rsidP="00745DED">
      <w:pPr>
        <w:pStyle w:val="BodyText"/>
        <w:spacing w:line="326" w:lineRule="auto"/>
        <w:ind w:left="152" w:right="136"/>
        <w:jc w:val="both"/>
      </w:pPr>
      <w:r>
        <w:t xml:space="preserve">First and foremost, we would want to convey our gratefulness to Allah for his kindness in allowing us to complete our thesis program on time. </w:t>
      </w:r>
    </w:p>
    <w:p w14:paraId="7047E9E7" w14:textId="77777777" w:rsidR="00745DED" w:rsidRDefault="00745DED" w:rsidP="00745DED">
      <w:pPr>
        <w:pStyle w:val="BodyText"/>
        <w:spacing w:line="326" w:lineRule="auto"/>
        <w:ind w:left="152" w:right="136"/>
        <w:jc w:val="both"/>
      </w:pPr>
      <w:r>
        <w:t xml:space="preserve">We had like to thank the Faculty of Science &amp; Technology (FST) for having thesis credit in the graduate program's curriculum and allowing us the opportunity to complete this. We are also grateful to AIUB's Faculty of Science and Technology and Office of Placement and Alumni for providing an opportunity for us to choose a field and complete a thesis there. </w:t>
      </w:r>
    </w:p>
    <w:p w14:paraId="7ECA8419" w14:textId="7D4DF1E1" w:rsidR="000A6B58" w:rsidRDefault="00745DED" w:rsidP="00745DED">
      <w:pPr>
        <w:pStyle w:val="BodyText"/>
        <w:spacing w:line="326" w:lineRule="auto"/>
        <w:ind w:left="152" w:right="136"/>
        <w:jc w:val="both"/>
      </w:pPr>
      <w:r>
        <w:t>We are thankful to our supervisor</w:t>
      </w:r>
      <w:r w:rsidR="00D60C0E">
        <w:t xml:space="preserve"> </w:t>
      </w:r>
      <w:r w:rsidR="00D60C0E" w:rsidRPr="0006520E">
        <w:rPr>
          <w:b/>
        </w:rPr>
        <w:t>Dr.</w:t>
      </w:r>
      <w:r w:rsidR="0006520E" w:rsidRPr="0006520E">
        <w:rPr>
          <w:b/>
        </w:rPr>
        <w:t xml:space="preserve"> </w:t>
      </w:r>
      <w:proofErr w:type="spellStart"/>
      <w:r w:rsidRPr="0006520E">
        <w:rPr>
          <w:b/>
        </w:rPr>
        <w:t>Akinul</w:t>
      </w:r>
      <w:proofErr w:type="spellEnd"/>
      <w:r w:rsidRPr="0006520E">
        <w:rPr>
          <w:b/>
        </w:rPr>
        <w:t xml:space="preserve"> Islam </w:t>
      </w:r>
      <w:proofErr w:type="spellStart"/>
      <w:r w:rsidRPr="0006520E">
        <w:rPr>
          <w:b/>
        </w:rPr>
        <w:t>Jony</w:t>
      </w:r>
      <w:proofErr w:type="spellEnd"/>
      <w:r>
        <w:t xml:space="preserve"> sir for his kind support, direction, useful supervision, guidelines and advices. </w:t>
      </w:r>
    </w:p>
    <w:p w14:paraId="3A3ABEC0" w14:textId="77777777" w:rsidR="000A6B58" w:rsidRDefault="000A6B58">
      <w:pPr>
        <w:spacing w:line="326" w:lineRule="auto"/>
        <w:jc w:val="both"/>
        <w:sectPr w:rsidR="000A6B58" w:rsidSect="001F5E9B">
          <w:pgSz w:w="11910" w:h="16840" w:code="9"/>
          <w:pgMar w:top="1440" w:right="1440" w:bottom="1440" w:left="1440" w:header="720" w:footer="720" w:gutter="0"/>
          <w:pgNumType w:fmt="lowerRoman"/>
          <w:cols w:space="720"/>
          <w:docGrid w:linePitch="299"/>
        </w:sectPr>
      </w:pPr>
    </w:p>
    <w:p w14:paraId="7AB49567" w14:textId="77777777" w:rsidR="000A6B58" w:rsidRDefault="000610D0">
      <w:pPr>
        <w:pStyle w:val="Heading2"/>
      </w:pPr>
      <w:bookmarkStart w:id="8" w:name="_Toc76225903"/>
      <w:r>
        <w:lastRenderedPageBreak/>
        <w:t>Keywords</w:t>
      </w:r>
      <w:bookmarkEnd w:id="8"/>
    </w:p>
    <w:p w14:paraId="7CD47F75" w14:textId="30E52021" w:rsidR="000A6B58" w:rsidRDefault="00745DED">
      <w:pPr>
        <w:pStyle w:val="BodyText"/>
        <w:spacing w:before="315" w:line="326" w:lineRule="auto"/>
        <w:ind w:left="152" w:firstLine="8"/>
      </w:pPr>
      <w:r w:rsidRPr="00745DED">
        <w:rPr>
          <w:w w:val="95"/>
        </w:rPr>
        <w:t xml:space="preserve">Biometric security system; Fingerprint-based biometric system; ATM banking; Personal identification number (PIN). </w:t>
      </w:r>
    </w:p>
    <w:p w14:paraId="7F2AB332" w14:textId="77777777" w:rsidR="000A6B58" w:rsidRDefault="000A6B58">
      <w:pPr>
        <w:pStyle w:val="BodyText"/>
        <w:rPr>
          <w:sz w:val="20"/>
        </w:rPr>
      </w:pPr>
    </w:p>
    <w:p w14:paraId="24298392" w14:textId="77777777" w:rsidR="000A6B58" w:rsidRDefault="000A6B58">
      <w:pPr>
        <w:pStyle w:val="BodyText"/>
        <w:rPr>
          <w:sz w:val="20"/>
        </w:rPr>
      </w:pPr>
    </w:p>
    <w:p w14:paraId="67A93BFF" w14:textId="77777777" w:rsidR="000A6B58" w:rsidRDefault="000A6B58" w:rsidP="007C6D27">
      <w:pPr>
        <w:jc w:val="center"/>
        <w:rPr>
          <w:sz w:val="24"/>
        </w:rPr>
        <w:sectPr w:rsidR="000A6B58" w:rsidSect="00961853">
          <w:pgSz w:w="11910" w:h="16840"/>
          <w:pgMar w:top="1440" w:right="1440" w:bottom="1440" w:left="1440" w:header="720" w:footer="720" w:gutter="0"/>
          <w:pgNumType w:fmt="lowerRoman"/>
          <w:cols w:space="720"/>
        </w:sectPr>
      </w:pPr>
    </w:p>
    <w:sdt>
      <w:sdtPr>
        <w:rPr>
          <w:rFonts w:ascii="Times New Roman" w:eastAsia="Times New Roman" w:hAnsi="Times New Roman" w:cs="Times New Roman"/>
          <w:b w:val="0"/>
          <w:bCs w:val="0"/>
          <w:color w:val="auto"/>
          <w:sz w:val="22"/>
          <w:szCs w:val="22"/>
        </w:rPr>
        <w:id w:val="-1870438731"/>
        <w:docPartObj>
          <w:docPartGallery w:val="Table of Contents"/>
          <w:docPartUnique/>
        </w:docPartObj>
      </w:sdtPr>
      <w:sdtEndPr>
        <w:rPr>
          <w:noProof/>
        </w:rPr>
      </w:sdtEndPr>
      <w:sdtContent>
        <w:p w14:paraId="626F9C2C" w14:textId="77777777" w:rsidR="007C6D27" w:rsidRDefault="007C6D27">
          <w:pPr>
            <w:pStyle w:val="TOCHeading"/>
          </w:pPr>
          <w:r>
            <w:t>Table of Contents</w:t>
          </w:r>
        </w:p>
        <w:p w14:paraId="2CC37C43" w14:textId="4F2D8757" w:rsidR="00B83D31" w:rsidRDefault="007C6D27">
          <w:pPr>
            <w:pStyle w:val="TOC1"/>
            <w:tabs>
              <w:tab w:val="right" w:leader="hyphen" w:pos="9960"/>
            </w:tabs>
            <w:rPr>
              <w:rFonts w:eastAsiaTheme="minorEastAsia" w:cstheme="minorBidi"/>
              <w:b w:val="0"/>
              <w:bCs w:val="0"/>
              <w:caps w:val="0"/>
              <w:noProof/>
              <w:sz w:val="22"/>
              <w:szCs w:val="22"/>
              <w:lang w:val="en-AU" w:eastAsia="en-AU"/>
            </w:rPr>
          </w:pPr>
          <w:r>
            <w:rPr>
              <w:b w:val="0"/>
              <w:bCs w:val="0"/>
            </w:rPr>
            <w:fldChar w:fldCharType="begin"/>
          </w:r>
          <w:r>
            <w:instrText xml:space="preserve"> TOC \o "1-3" \h \z \u </w:instrText>
          </w:r>
          <w:r>
            <w:rPr>
              <w:b w:val="0"/>
              <w:bCs w:val="0"/>
            </w:rPr>
            <w:fldChar w:fldCharType="separate"/>
          </w:r>
          <w:hyperlink w:anchor="_Toc76225891" w:history="1">
            <w:r w:rsidR="00B83D31" w:rsidRPr="009E32D6">
              <w:rPr>
                <w:rStyle w:val="Hyperlink"/>
                <w:noProof/>
              </w:rPr>
              <w:t>Title</w:t>
            </w:r>
            <w:r w:rsidR="00B83D31" w:rsidRPr="009E32D6">
              <w:rPr>
                <w:rStyle w:val="Hyperlink"/>
                <w:noProof/>
                <w:spacing w:val="5"/>
              </w:rPr>
              <w:t xml:space="preserve"> </w:t>
            </w:r>
            <w:r w:rsidR="00B83D31" w:rsidRPr="009E32D6">
              <w:rPr>
                <w:rStyle w:val="Hyperlink"/>
                <w:noProof/>
              </w:rPr>
              <w:t>of</w:t>
            </w:r>
            <w:r w:rsidR="00B83D31" w:rsidRPr="009E32D6">
              <w:rPr>
                <w:rStyle w:val="Hyperlink"/>
                <w:noProof/>
                <w:spacing w:val="5"/>
              </w:rPr>
              <w:t xml:space="preserve"> </w:t>
            </w:r>
            <w:r w:rsidR="00B83D31" w:rsidRPr="009E32D6">
              <w:rPr>
                <w:rStyle w:val="Hyperlink"/>
                <w:noProof/>
              </w:rPr>
              <w:t>the</w:t>
            </w:r>
            <w:r w:rsidR="00B83D31" w:rsidRPr="009E32D6">
              <w:rPr>
                <w:rStyle w:val="Hyperlink"/>
                <w:noProof/>
                <w:spacing w:val="5"/>
              </w:rPr>
              <w:t xml:space="preserve"> </w:t>
            </w:r>
            <w:r w:rsidR="00B83D31" w:rsidRPr="009E32D6">
              <w:rPr>
                <w:rStyle w:val="Hyperlink"/>
                <w:noProof/>
              </w:rPr>
              <w:t>research</w:t>
            </w:r>
            <w:r w:rsidR="00B83D31">
              <w:rPr>
                <w:noProof/>
                <w:webHidden/>
              </w:rPr>
              <w:tab/>
            </w:r>
            <w:r w:rsidR="00B83D31">
              <w:rPr>
                <w:noProof/>
                <w:webHidden/>
              </w:rPr>
              <w:fldChar w:fldCharType="begin"/>
            </w:r>
            <w:r w:rsidR="00B83D31">
              <w:rPr>
                <w:noProof/>
                <w:webHidden/>
              </w:rPr>
              <w:instrText xml:space="preserve"> PAGEREF _Toc76225891 \h </w:instrText>
            </w:r>
            <w:r w:rsidR="00B83D31">
              <w:rPr>
                <w:noProof/>
                <w:webHidden/>
              </w:rPr>
            </w:r>
            <w:r w:rsidR="00B83D31">
              <w:rPr>
                <w:noProof/>
                <w:webHidden/>
              </w:rPr>
              <w:fldChar w:fldCharType="separate"/>
            </w:r>
            <w:r w:rsidR="00825517">
              <w:rPr>
                <w:noProof/>
                <w:webHidden/>
              </w:rPr>
              <w:t>i</w:t>
            </w:r>
            <w:r w:rsidR="00B83D31">
              <w:rPr>
                <w:noProof/>
                <w:webHidden/>
              </w:rPr>
              <w:fldChar w:fldCharType="end"/>
            </w:r>
          </w:hyperlink>
        </w:p>
        <w:p w14:paraId="6282D80D" w14:textId="55946770" w:rsidR="00B83D31" w:rsidRDefault="006976D6">
          <w:pPr>
            <w:pStyle w:val="TOC2"/>
            <w:tabs>
              <w:tab w:val="right" w:leader="hyphen" w:pos="9960"/>
            </w:tabs>
            <w:rPr>
              <w:rFonts w:eastAsiaTheme="minorEastAsia" w:cstheme="minorBidi"/>
              <w:smallCaps w:val="0"/>
              <w:noProof/>
              <w:sz w:val="22"/>
              <w:szCs w:val="22"/>
              <w:lang w:val="en-AU" w:eastAsia="en-AU"/>
            </w:rPr>
          </w:pPr>
          <w:hyperlink w:anchor="_Toc76225892" w:history="1">
            <w:r w:rsidR="00B83D31" w:rsidRPr="009E32D6">
              <w:rPr>
                <w:rStyle w:val="Hyperlink"/>
                <w:noProof/>
              </w:rPr>
              <w:t>Abstract</w:t>
            </w:r>
            <w:r w:rsidR="00B83D31">
              <w:rPr>
                <w:noProof/>
                <w:webHidden/>
              </w:rPr>
              <w:tab/>
            </w:r>
            <w:r w:rsidR="00B83D31">
              <w:rPr>
                <w:noProof/>
                <w:webHidden/>
              </w:rPr>
              <w:fldChar w:fldCharType="begin"/>
            </w:r>
            <w:r w:rsidR="00B83D31">
              <w:rPr>
                <w:noProof/>
                <w:webHidden/>
              </w:rPr>
              <w:instrText xml:space="preserve"> PAGEREF _Toc76225892 \h </w:instrText>
            </w:r>
            <w:r w:rsidR="00B83D31">
              <w:rPr>
                <w:noProof/>
                <w:webHidden/>
              </w:rPr>
            </w:r>
            <w:r w:rsidR="00B83D31">
              <w:rPr>
                <w:noProof/>
                <w:webHidden/>
              </w:rPr>
              <w:fldChar w:fldCharType="separate"/>
            </w:r>
            <w:r w:rsidR="00825517">
              <w:rPr>
                <w:noProof/>
                <w:webHidden/>
              </w:rPr>
              <w:t>ii</w:t>
            </w:r>
            <w:r w:rsidR="00B83D31">
              <w:rPr>
                <w:noProof/>
                <w:webHidden/>
              </w:rPr>
              <w:fldChar w:fldCharType="end"/>
            </w:r>
          </w:hyperlink>
        </w:p>
        <w:p w14:paraId="50A75006" w14:textId="3EA8A724" w:rsidR="00B83D31" w:rsidRDefault="006976D6">
          <w:pPr>
            <w:pStyle w:val="TOC2"/>
            <w:tabs>
              <w:tab w:val="right" w:leader="hyphen" w:pos="9960"/>
            </w:tabs>
            <w:rPr>
              <w:rFonts w:eastAsiaTheme="minorEastAsia" w:cstheme="minorBidi"/>
              <w:smallCaps w:val="0"/>
              <w:noProof/>
              <w:sz w:val="22"/>
              <w:szCs w:val="22"/>
              <w:lang w:val="en-AU" w:eastAsia="en-AU"/>
            </w:rPr>
          </w:pPr>
          <w:hyperlink w:anchor="_Toc76225893" w:history="1">
            <w:r w:rsidR="00B83D31" w:rsidRPr="009E32D6">
              <w:rPr>
                <w:rStyle w:val="Hyperlink"/>
                <w:noProof/>
              </w:rPr>
              <w:t>Declaration</w:t>
            </w:r>
            <w:r w:rsidR="00B83D31" w:rsidRPr="009E32D6">
              <w:rPr>
                <w:rStyle w:val="Hyperlink"/>
                <w:noProof/>
                <w:spacing w:val="12"/>
              </w:rPr>
              <w:t xml:space="preserve"> </w:t>
            </w:r>
            <w:r w:rsidR="00B83D31" w:rsidRPr="009E32D6">
              <w:rPr>
                <w:rStyle w:val="Hyperlink"/>
                <w:noProof/>
              </w:rPr>
              <w:t>by</w:t>
            </w:r>
            <w:r w:rsidR="00B83D31" w:rsidRPr="009E32D6">
              <w:rPr>
                <w:rStyle w:val="Hyperlink"/>
                <w:noProof/>
                <w:spacing w:val="13"/>
              </w:rPr>
              <w:t xml:space="preserve"> </w:t>
            </w:r>
            <w:r w:rsidR="00B83D31" w:rsidRPr="009E32D6">
              <w:rPr>
                <w:rStyle w:val="Hyperlink"/>
                <w:noProof/>
              </w:rPr>
              <w:t>author</w:t>
            </w:r>
            <w:r w:rsidR="00B83D31">
              <w:rPr>
                <w:noProof/>
                <w:webHidden/>
              </w:rPr>
              <w:tab/>
            </w:r>
            <w:r w:rsidR="00B83D31">
              <w:rPr>
                <w:noProof/>
                <w:webHidden/>
              </w:rPr>
              <w:fldChar w:fldCharType="begin"/>
            </w:r>
            <w:r w:rsidR="00B83D31">
              <w:rPr>
                <w:noProof/>
                <w:webHidden/>
              </w:rPr>
              <w:instrText xml:space="preserve"> PAGEREF _Toc76225893 \h </w:instrText>
            </w:r>
            <w:r w:rsidR="00B83D31">
              <w:rPr>
                <w:noProof/>
                <w:webHidden/>
              </w:rPr>
            </w:r>
            <w:r w:rsidR="00B83D31">
              <w:rPr>
                <w:noProof/>
                <w:webHidden/>
              </w:rPr>
              <w:fldChar w:fldCharType="separate"/>
            </w:r>
            <w:r w:rsidR="00825517">
              <w:rPr>
                <w:noProof/>
                <w:webHidden/>
              </w:rPr>
              <w:t>iii</w:t>
            </w:r>
            <w:r w:rsidR="00B83D31">
              <w:rPr>
                <w:noProof/>
                <w:webHidden/>
              </w:rPr>
              <w:fldChar w:fldCharType="end"/>
            </w:r>
          </w:hyperlink>
        </w:p>
        <w:p w14:paraId="3DB5E633" w14:textId="7430B570" w:rsidR="00B83D31" w:rsidRDefault="006976D6">
          <w:pPr>
            <w:pStyle w:val="TOC2"/>
            <w:tabs>
              <w:tab w:val="right" w:leader="hyphen" w:pos="9960"/>
            </w:tabs>
            <w:rPr>
              <w:rFonts w:eastAsiaTheme="minorEastAsia" w:cstheme="minorBidi"/>
              <w:smallCaps w:val="0"/>
              <w:noProof/>
              <w:sz w:val="22"/>
              <w:szCs w:val="22"/>
              <w:lang w:val="en-AU" w:eastAsia="en-AU"/>
            </w:rPr>
          </w:pPr>
          <w:hyperlink w:anchor="_Toc76225894" w:history="1">
            <w:r w:rsidR="00B83D31" w:rsidRPr="009E32D6">
              <w:rPr>
                <w:rStyle w:val="Hyperlink"/>
                <w:noProof/>
              </w:rPr>
              <w:t>Approval</w:t>
            </w:r>
            <w:r w:rsidR="00B83D31">
              <w:rPr>
                <w:noProof/>
                <w:webHidden/>
              </w:rPr>
              <w:tab/>
            </w:r>
            <w:r w:rsidR="00B83D31">
              <w:rPr>
                <w:noProof/>
                <w:webHidden/>
              </w:rPr>
              <w:fldChar w:fldCharType="begin"/>
            </w:r>
            <w:r w:rsidR="00B83D31">
              <w:rPr>
                <w:noProof/>
                <w:webHidden/>
              </w:rPr>
              <w:instrText xml:space="preserve"> PAGEREF _Toc76225894 \h </w:instrText>
            </w:r>
            <w:r w:rsidR="00B83D31">
              <w:rPr>
                <w:noProof/>
                <w:webHidden/>
              </w:rPr>
            </w:r>
            <w:r w:rsidR="00B83D31">
              <w:rPr>
                <w:noProof/>
                <w:webHidden/>
              </w:rPr>
              <w:fldChar w:fldCharType="separate"/>
            </w:r>
            <w:r w:rsidR="00825517">
              <w:rPr>
                <w:noProof/>
                <w:webHidden/>
              </w:rPr>
              <w:t>iv</w:t>
            </w:r>
            <w:r w:rsidR="00B83D31">
              <w:rPr>
                <w:noProof/>
                <w:webHidden/>
              </w:rPr>
              <w:fldChar w:fldCharType="end"/>
            </w:r>
          </w:hyperlink>
        </w:p>
        <w:p w14:paraId="064CFB36" w14:textId="0B715B76" w:rsidR="00B83D31" w:rsidRPr="008B776F" w:rsidRDefault="00DC39FC">
          <w:pPr>
            <w:pStyle w:val="TOC2"/>
            <w:tabs>
              <w:tab w:val="right" w:leader="hyphen" w:pos="9960"/>
            </w:tabs>
            <w:rPr>
              <w:rFonts w:eastAsiaTheme="minorEastAsia" w:cstheme="minorBidi"/>
              <w:smallCaps w:val="0"/>
              <w:noProof/>
              <w:sz w:val="22"/>
              <w:szCs w:val="22"/>
              <w:lang w:eastAsia="en-AU"/>
            </w:rPr>
          </w:pPr>
          <w:r>
            <w:t>Contributions by authors to the thesi</w:t>
          </w:r>
          <w:r w:rsidR="008B776F">
            <w:t>s</w:t>
          </w:r>
          <w:r w:rsidR="008B776F" w:rsidRPr="008B776F">
            <w:t>-</w:t>
          </w:r>
          <w:r w:rsidR="008B776F">
            <w:t>--------------------------------------------------------------------------</w:t>
          </w:r>
          <w:r w:rsidR="003929E3">
            <w:t>----------------</w:t>
          </w:r>
          <w:r w:rsidR="008B776F">
            <w:t>--v</w:t>
          </w:r>
        </w:p>
        <w:p w14:paraId="1EABBA0F" w14:textId="54F2CFB6" w:rsidR="00B83D31" w:rsidRPr="008B776F" w:rsidRDefault="006976D6" w:rsidP="008B776F">
          <w:pPr>
            <w:pStyle w:val="TOC2"/>
            <w:tabs>
              <w:tab w:val="right" w:leader="hyphen" w:pos="9960"/>
            </w:tabs>
            <w:rPr>
              <w:rFonts w:eastAsiaTheme="minorEastAsia" w:cstheme="minorBidi"/>
              <w:smallCaps w:val="0"/>
              <w:noProof/>
              <w:sz w:val="22"/>
              <w:szCs w:val="22"/>
              <w:lang w:val="en-AU" w:eastAsia="en-AU"/>
            </w:rPr>
          </w:pPr>
          <w:hyperlink w:anchor="_Toc76225896" w:history="1">
            <w:r w:rsidR="008B776F">
              <w:rPr>
                <w:rStyle w:val="Hyperlink"/>
                <w:noProof/>
              </w:rPr>
              <w:t xml:space="preserve">acknowledgements </w:t>
            </w:r>
            <w:r w:rsidR="00B83D31">
              <w:rPr>
                <w:noProof/>
                <w:webHidden/>
              </w:rPr>
              <w:tab/>
            </w:r>
            <w:r w:rsidR="00B83D31">
              <w:rPr>
                <w:noProof/>
                <w:webHidden/>
              </w:rPr>
              <w:fldChar w:fldCharType="begin"/>
            </w:r>
            <w:r w:rsidR="00B83D31">
              <w:rPr>
                <w:noProof/>
                <w:webHidden/>
              </w:rPr>
              <w:instrText xml:space="preserve"> PAGEREF _Toc76225896 \h </w:instrText>
            </w:r>
            <w:r w:rsidR="00B83D31">
              <w:rPr>
                <w:noProof/>
                <w:webHidden/>
              </w:rPr>
            </w:r>
            <w:r w:rsidR="00B83D31">
              <w:rPr>
                <w:noProof/>
                <w:webHidden/>
              </w:rPr>
              <w:fldChar w:fldCharType="separate"/>
            </w:r>
            <w:r w:rsidR="00825517">
              <w:rPr>
                <w:noProof/>
                <w:webHidden/>
              </w:rPr>
              <w:t>v</w:t>
            </w:r>
            <w:r w:rsidR="00B83D31">
              <w:rPr>
                <w:noProof/>
                <w:webHidden/>
              </w:rPr>
              <w:fldChar w:fldCharType="end"/>
            </w:r>
          </w:hyperlink>
          <w:r w:rsidR="008B776F">
            <w:rPr>
              <w:rFonts w:eastAsiaTheme="minorEastAsia" w:cstheme="minorBidi"/>
              <w:smallCaps w:val="0"/>
              <w:noProof/>
              <w:sz w:val="22"/>
              <w:szCs w:val="22"/>
              <w:lang w:val="en-AU" w:eastAsia="en-AU"/>
            </w:rPr>
            <w:t>i</w:t>
          </w:r>
        </w:p>
        <w:p w14:paraId="3D0D83BA" w14:textId="48DC9FF4" w:rsidR="00B83D31" w:rsidRDefault="006976D6">
          <w:pPr>
            <w:pStyle w:val="TOC2"/>
            <w:tabs>
              <w:tab w:val="right" w:leader="hyphen" w:pos="9960"/>
            </w:tabs>
            <w:rPr>
              <w:rFonts w:eastAsiaTheme="minorEastAsia" w:cstheme="minorBidi"/>
              <w:smallCaps w:val="0"/>
              <w:noProof/>
              <w:sz w:val="22"/>
              <w:szCs w:val="22"/>
              <w:lang w:val="en-AU" w:eastAsia="en-AU"/>
            </w:rPr>
          </w:pPr>
          <w:hyperlink w:anchor="_Toc76225902" w:history="1">
            <w:r w:rsidR="008B776F">
              <w:rPr>
                <w:rStyle w:val="Hyperlink"/>
                <w:noProof/>
              </w:rPr>
              <w:t>keywords</w:t>
            </w:r>
            <w:r w:rsidR="00B83D31">
              <w:rPr>
                <w:noProof/>
                <w:webHidden/>
              </w:rPr>
              <w:tab/>
            </w:r>
            <w:r w:rsidR="00B83D31">
              <w:rPr>
                <w:noProof/>
                <w:webHidden/>
              </w:rPr>
              <w:fldChar w:fldCharType="begin"/>
            </w:r>
            <w:r w:rsidR="00B83D31">
              <w:rPr>
                <w:noProof/>
                <w:webHidden/>
              </w:rPr>
              <w:instrText xml:space="preserve"> PAGEREF _Toc76225902 \h </w:instrText>
            </w:r>
            <w:r w:rsidR="00B83D31">
              <w:rPr>
                <w:noProof/>
                <w:webHidden/>
              </w:rPr>
            </w:r>
            <w:r w:rsidR="00B83D31">
              <w:rPr>
                <w:noProof/>
                <w:webHidden/>
              </w:rPr>
              <w:fldChar w:fldCharType="separate"/>
            </w:r>
            <w:r w:rsidR="00825517">
              <w:rPr>
                <w:noProof/>
                <w:webHidden/>
              </w:rPr>
              <w:t>vii</w:t>
            </w:r>
            <w:r w:rsidR="00B83D31">
              <w:rPr>
                <w:noProof/>
                <w:webHidden/>
              </w:rPr>
              <w:fldChar w:fldCharType="end"/>
            </w:r>
          </w:hyperlink>
        </w:p>
        <w:p w14:paraId="4A834BD7" w14:textId="0A6DA812" w:rsidR="00B83D31" w:rsidRDefault="00B83D31">
          <w:pPr>
            <w:pStyle w:val="TOC2"/>
            <w:tabs>
              <w:tab w:val="right" w:leader="hyphen" w:pos="9960"/>
            </w:tabs>
            <w:rPr>
              <w:rFonts w:eastAsiaTheme="minorEastAsia" w:cstheme="minorBidi"/>
              <w:smallCaps w:val="0"/>
              <w:noProof/>
              <w:sz w:val="22"/>
              <w:szCs w:val="22"/>
              <w:lang w:val="en-AU" w:eastAsia="en-AU"/>
            </w:rPr>
          </w:pPr>
        </w:p>
        <w:p w14:paraId="2A0145B5" w14:textId="1A90F990" w:rsidR="00B83D31" w:rsidRDefault="006976D6">
          <w:pPr>
            <w:pStyle w:val="TOC1"/>
            <w:tabs>
              <w:tab w:val="right" w:leader="hyphen" w:pos="9960"/>
            </w:tabs>
            <w:rPr>
              <w:rFonts w:eastAsiaTheme="minorEastAsia" w:cstheme="minorBidi"/>
              <w:b w:val="0"/>
              <w:bCs w:val="0"/>
              <w:caps w:val="0"/>
              <w:noProof/>
              <w:sz w:val="22"/>
              <w:szCs w:val="22"/>
              <w:lang w:val="en-AU" w:eastAsia="en-AU"/>
            </w:rPr>
          </w:pPr>
          <w:hyperlink w:anchor="_Toc76225904" w:history="1">
            <w:r w:rsidR="00B83D31" w:rsidRPr="009E32D6">
              <w:rPr>
                <w:rStyle w:val="Hyperlink"/>
                <w:noProof/>
              </w:rPr>
              <w:t>List</w:t>
            </w:r>
            <w:r w:rsidR="00B83D31" w:rsidRPr="009E32D6">
              <w:rPr>
                <w:rStyle w:val="Hyperlink"/>
                <w:noProof/>
                <w:spacing w:val="-7"/>
              </w:rPr>
              <w:t xml:space="preserve"> </w:t>
            </w:r>
            <w:r w:rsidR="00B83D31" w:rsidRPr="009E32D6">
              <w:rPr>
                <w:rStyle w:val="Hyperlink"/>
                <w:noProof/>
              </w:rPr>
              <w:t>of</w:t>
            </w:r>
            <w:r w:rsidR="00B83D31" w:rsidRPr="009E32D6">
              <w:rPr>
                <w:rStyle w:val="Hyperlink"/>
                <w:noProof/>
                <w:spacing w:val="-7"/>
              </w:rPr>
              <w:t xml:space="preserve"> </w:t>
            </w:r>
            <w:r w:rsidR="008B776F">
              <w:rPr>
                <w:rStyle w:val="Hyperlink"/>
                <w:noProof/>
              </w:rPr>
              <w:t>figures</w:t>
            </w:r>
            <w:r w:rsidR="00B83D31">
              <w:rPr>
                <w:noProof/>
                <w:webHidden/>
              </w:rPr>
              <w:tab/>
            </w:r>
            <w:r w:rsidR="00466991">
              <w:rPr>
                <w:noProof/>
                <w:webHidden/>
              </w:rPr>
              <w:t>i</w:t>
            </w:r>
            <w:r w:rsidR="00B83D31">
              <w:rPr>
                <w:noProof/>
                <w:webHidden/>
              </w:rPr>
              <w:fldChar w:fldCharType="begin"/>
            </w:r>
            <w:r w:rsidR="00B83D31">
              <w:rPr>
                <w:noProof/>
                <w:webHidden/>
              </w:rPr>
              <w:instrText xml:space="preserve"> PAGEREF _Toc76225904 \h </w:instrText>
            </w:r>
            <w:r w:rsidR="00B83D31">
              <w:rPr>
                <w:noProof/>
                <w:webHidden/>
              </w:rPr>
            </w:r>
            <w:r w:rsidR="00B83D31">
              <w:rPr>
                <w:noProof/>
                <w:webHidden/>
              </w:rPr>
              <w:fldChar w:fldCharType="separate"/>
            </w:r>
            <w:r w:rsidR="00825517">
              <w:rPr>
                <w:noProof/>
                <w:webHidden/>
              </w:rPr>
              <w:t>x</w:t>
            </w:r>
            <w:r w:rsidR="00B83D31">
              <w:rPr>
                <w:noProof/>
                <w:webHidden/>
              </w:rPr>
              <w:fldChar w:fldCharType="end"/>
            </w:r>
          </w:hyperlink>
        </w:p>
        <w:p w14:paraId="0DDBF8FD" w14:textId="3700FC6F" w:rsidR="00B83D31" w:rsidRDefault="006976D6">
          <w:pPr>
            <w:pStyle w:val="TOC1"/>
            <w:tabs>
              <w:tab w:val="right" w:leader="hyphen" w:pos="9960"/>
            </w:tabs>
            <w:rPr>
              <w:rFonts w:eastAsiaTheme="minorEastAsia" w:cstheme="minorBidi"/>
              <w:b w:val="0"/>
              <w:bCs w:val="0"/>
              <w:caps w:val="0"/>
              <w:noProof/>
              <w:sz w:val="22"/>
              <w:szCs w:val="22"/>
              <w:lang w:val="en-AU" w:eastAsia="en-AU"/>
            </w:rPr>
          </w:pPr>
          <w:hyperlink w:anchor="_Toc76225905" w:history="1">
            <w:r w:rsidR="00B83D31" w:rsidRPr="009E32D6">
              <w:rPr>
                <w:rStyle w:val="Hyperlink"/>
                <w:noProof/>
              </w:rPr>
              <w:t>List</w:t>
            </w:r>
            <w:r w:rsidR="00B83D31" w:rsidRPr="009E32D6">
              <w:rPr>
                <w:rStyle w:val="Hyperlink"/>
                <w:noProof/>
                <w:spacing w:val="15"/>
              </w:rPr>
              <w:t xml:space="preserve"> </w:t>
            </w:r>
            <w:r w:rsidR="00B83D31" w:rsidRPr="009E32D6">
              <w:rPr>
                <w:rStyle w:val="Hyperlink"/>
                <w:noProof/>
              </w:rPr>
              <w:t>of</w:t>
            </w:r>
            <w:r w:rsidR="00B83D31" w:rsidRPr="009E32D6">
              <w:rPr>
                <w:rStyle w:val="Hyperlink"/>
                <w:noProof/>
                <w:spacing w:val="15"/>
              </w:rPr>
              <w:t xml:space="preserve"> </w:t>
            </w:r>
            <w:r w:rsidR="00B83D31" w:rsidRPr="009E32D6">
              <w:rPr>
                <w:rStyle w:val="Hyperlink"/>
                <w:noProof/>
              </w:rPr>
              <w:t>Abbreviations</w:t>
            </w:r>
            <w:r w:rsidR="00B83D31" w:rsidRPr="009E32D6">
              <w:rPr>
                <w:rStyle w:val="Hyperlink"/>
                <w:noProof/>
                <w:spacing w:val="15"/>
              </w:rPr>
              <w:t xml:space="preserve"> </w:t>
            </w:r>
            <w:r w:rsidR="00B83D31" w:rsidRPr="009E32D6">
              <w:rPr>
                <w:rStyle w:val="Hyperlink"/>
                <w:noProof/>
              </w:rPr>
              <w:t>and</w:t>
            </w:r>
            <w:r w:rsidR="00B83D31" w:rsidRPr="009E32D6">
              <w:rPr>
                <w:rStyle w:val="Hyperlink"/>
                <w:noProof/>
                <w:spacing w:val="15"/>
              </w:rPr>
              <w:t xml:space="preserve"> </w:t>
            </w:r>
            <w:r w:rsidR="00B83D31" w:rsidRPr="009E32D6">
              <w:rPr>
                <w:rStyle w:val="Hyperlink"/>
                <w:noProof/>
              </w:rPr>
              <w:t>Symbols</w:t>
            </w:r>
            <w:r w:rsidR="00B83D31">
              <w:rPr>
                <w:noProof/>
                <w:webHidden/>
              </w:rPr>
              <w:tab/>
            </w:r>
            <w:r w:rsidR="00B83D31">
              <w:rPr>
                <w:noProof/>
                <w:webHidden/>
              </w:rPr>
              <w:fldChar w:fldCharType="begin"/>
            </w:r>
            <w:r w:rsidR="00B83D31">
              <w:rPr>
                <w:noProof/>
                <w:webHidden/>
              </w:rPr>
              <w:instrText xml:space="preserve"> PAGEREF _Toc76225905 \h </w:instrText>
            </w:r>
            <w:r w:rsidR="00B83D31">
              <w:rPr>
                <w:noProof/>
                <w:webHidden/>
              </w:rPr>
            </w:r>
            <w:r w:rsidR="00B83D31">
              <w:rPr>
                <w:noProof/>
                <w:webHidden/>
              </w:rPr>
              <w:fldChar w:fldCharType="separate"/>
            </w:r>
            <w:r w:rsidR="00825517">
              <w:rPr>
                <w:noProof/>
                <w:webHidden/>
              </w:rPr>
              <w:t>x</w:t>
            </w:r>
            <w:r w:rsidR="00B83D31">
              <w:rPr>
                <w:noProof/>
                <w:webHidden/>
              </w:rPr>
              <w:fldChar w:fldCharType="end"/>
            </w:r>
          </w:hyperlink>
        </w:p>
        <w:p w14:paraId="4AEBB948" w14:textId="2708FE64" w:rsidR="00B83D31" w:rsidRDefault="006976D6">
          <w:pPr>
            <w:pStyle w:val="TOC1"/>
            <w:tabs>
              <w:tab w:val="right" w:leader="hyphen" w:pos="9960"/>
            </w:tabs>
            <w:rPr>
              <w:rFonts w:eastAsiaTheme="minorEastAsia" w:cstheme="minorBidi"/>
              <w:b w:val="0"/>
              <w:bCs w:val="0"/>
              <w:caps w:val="0"/>
              <w:noProof/>
              <w:sz w:val="22"/>
              <w:szCs w:val="22"/>
              <w:lang w:val="en-AU" w:eastAsia="en-AU"/>
            </w:rPr>
          </w:pPr>
          <w:hyperlink w:anchor="_Toc76225906" w:history="1">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_Toc76225906 \h </w:instrText>
            </w:r>
            <w:r w:rsidR="00B83D31">
              <w:rPr>
                <w:noProof/>
                <w:webHidden/>
              </w:rPr>
            </w:r>
            <w:r w:rsidR="00B83D31">
              <w:rPr>
                <w:noProof/>
                <w:webHidden/>
              </w:rPr>
              <w:fldChar w:fldCharType="separate"/>
            </w:r>
            <w:r w:rsidR="00825517">
              <w:rPr>
                <w:noProof/>
                <w:webHidden/>
              </w:rPr>
              <w:t>1</w:t>
            </w:r>
            <w:r w:rsidR="00B83D31">
              <w:rPr>
                <w:noProof/>
                <w:webHidden/>
              </w:rPr>
              <w:fldChar w:fldCharType="end"/>
            </w:r>
          </w:hyperlink>
        </w:p>
        <w:p w14:paraId="502FE1E9" w14:textId="06E44482" w:rsidR="00B83D31" w:rsidRDefault="006976D6">
          <w:pPr>
            <w:pStyle w:val="TOC2"/>
            <w:tabs>
              <w:tab w:val="left" w:pos="880"/>
              <w:tab w:val="right" w:leader="hyphen" w:pos="9960"/>
            </w:tabs>
            <w:rPr>
              <w:noProof/>
            </w:rPr>
          </w:pPr>
          <w:hyperlink w:anchor="_Toc76225907" w:history="1">
            <w:r w:rsidR="00B83D31" w:rsidRPr="009E32D6">
              <w:rPr>
                <w:rStyle w:val="Hyperlink"/>
                <w:noProof/>
              </w:rPr>
              <w:t>1.1</w:t>
            </w:r>
            <w:r w:rsidR="00B83D31">
              <w:rPr>
                <w:rFonts w:eastAsiaTheme="minorEastAsia" w:cstheme="minorBidi"/>
                <w:smallCaps w:val="0"/>
                <w:noProof/>
                <w:sz w:val="22"/>
                <w:szCs w:val="22"/>
                <w:lang w:val="en-AU" w:eastAsia="en-AU"/>
              </w:rPr>
              <w:tab/>
            </w:r>
            <w:r w:rsidR="004957FA">
              <w:rPr>
                <w:rFonts w:eastAsiaTheme="minorEastAsia" w:cstheme="minorBidi"/>
                <w:smallCaps w:val="0"/>
                <w:noProof/>
                <w:sz w:val="22"/>
                <w:szCs w:val="22"/>
                <w:lang w:eastAsia="en-AU"/>
              </w:rPr>
              <w:t>FINGERPRINT-BASED BIOMETRIC SYSTEM IN ATM BANKING</w:t>
            </w:r>
            <w:r w:rsidR="00B83D31">
              <w:rPr>
                <w:noProof/>
                <w:webHidden/>
              </w:rPr>
              <w:tab/>
            </w:r>
            <w:r w:rsidR="004957FA">
              <w:rPr>
                <w:noProof/>
                <w:webHidden/>
              </w:rPr>
              <w:t>1</w:t>
            </w:r>
          </w:hyperlink>
        </w:p>
        <w:p w14:paraId="7E24D510" w14:textId="3A8B5E19" w:rsidR="004957FA" w:rsidRDefault="004957FA">
          <w:pPr>
            <w:pStyle w:val="TOC2"/>
            <w:tabs>
              <w:tab w:val="left" w:pos="880"/>
              <w:tab w:val="right" w:leader="hyphen" w:pos="9960"/>
            </w:tabs>
            <w:rPr>
              <w:noProof/>
            </w:rPr>
          </w:pPr>
          <w:r>
            <w:rPr>
              <w:noProof/>
            </w:rPr>
            <w:t xml:space="preserve">1.2           </w:t>
          </w:r>
          <w:r w:rsidR="00EF64D9">
            <w:rPr>
              <w:noProof/>
            </w:rPr>
            <w:t>OBJECTIVE ---------------------------</w:t>
          </w:r>
          <w:r>
            <w:rPr>
              <w:noProof/>
            </w:rPr>
            <w:t>-------------------------------------------------------------------------</w:t>
          </w:r>
          <w:r w:rsidR="001F5E9B">
            <w:rPr>
              <w:noProof/>
            </w:rPr>
            <w:t>----------------</w:t>
          </w:r>
          <w:r>
            <w:rPr>
              <w:noProof/>
            </w:rPr>
            <w:t>1</w:t>
          </w:r>
        </w:p>
        <w:p w14:paraId="75EDA046" w14:textId="2916AB2F" w:rsidR="004957FA" w:rsidRDefault="004957FA">
          <w:pPr>
            <w:pStyle w:val="TOC2"/>
            <w:tabs>
              <w:tab w:val="left" w:pos="880"/>
              <w:tab w:val="right" w:leader="hyphen" w:pos="9960"/>
            </w:tabs>
            <w:rPr>
              <w:rFonts w:eastAsiaTheme="minorEastAsia" w:cstheme="minorBidi"/>
              <w:smallCaps w:val="0"/>
              <w:noProof/>
              <w:sz w:val="22"/>
              <w:szCs w:val="22"/>
              <w:lang w:val="en-AU" w:eastAsia="en-AU"/>
            </w:rPr>
          </w:pPr>
          <w:r>
            <w:rPr>
              <w:noProof/>
            </w:rPr>
            <w:t xml:space="preserve">1.3          </w:t>
          </w:r>
          <w:r w:rsidR="00A5092A">
            <w:rPr>
              <w:noProof/>
            </w:rPr>
            <w:t xml:space="preserve"> </w:t>
          </w:r>
          <w:r>
            <w:rPr>
              <w:noProof/>
            </w:rPr>
            <w:t>RESEARCH QUESTION--------------------------------------------------------------------------------------</w:t>
          </w:r>
          <w:r w:rsidR="001F5E9B">
            <w:rPr>
              <w:noProof/>
            </w:rPr>
            <w:t>----------------</w:t>
          </w:r>
          <w:r>
            <w:rPr>
              <w:noProof/>
            </w:rPr>
            <w:t>2</w:t>
          </w:r>
        </w:p>
        <w:p w14:paraId="57FA90EB" w14:textId="24115DB1" w:rsidR="00B83D31" w:rsidRDefault="006976D6">
          <w:pPr>
            <w:pStyle w:val="TOC1"/>
            <w:tabs>
              <w:tab w:val="right" w:leader="hyphen" w:pos="9960"/>
            </w:tabs>
            <w:rPr>
              <w:rFonts w:eastAsiaTheme="minorEastAsia" w:cstheme="minorBidi"/>
              <w:b w:val="0"/>
              <w:bCs w:val="0"/>
              <w:caps w:val="0"/>
              <w:noProof/>
              <w:sz w:val="22"/>
              <w:szCs w:val="22"/>
              <w:lang w:val="en-AU" w:eastAsia="en-AU"/>
            </w:rPr>
          </w:pPr>
          <w:hyperlink w:anchor="_Toc76225908" w:history="1">
            <w:r w:rsidR="00B83D31" w:rsidRPr="009E32D6">
              <w:rPr>
                <w:rStyle w:val="Hyperlink"/>
                <w:noProof/>
              </w:rPr>
              <w:t>Literature</w:t>
            </w:r>
            <w:r w:rsidR="00B83D31" w:rsidRPr="009E32D6">
              <w:rPr>
                <w:rStyle w:val="Hyperlink"/>
                <w:noProof/>
                <w:spacing w:val="8"/>
              </w:rPr>
              <w:t xml:space="preserve"> </w:t>
            </w:r>
            <w:r w:rsidR="00B83D31" w:rsidRPr="009E32D6">
              <w:rPr>
                <w:rStyle w:val="Hyperlink"/>
                <w:noProof/>
              </w:rPr>
              <w:t>review</w:t>
            </w:r>
            <w:r w:rsidR="00B83D31">
              <w:rPr>
                <w:noProof/>
                <w:webHidden/>
              </w:rPr>
              <w:tab/>
            </w:r>
            <w:r w:rsidR="00B83D31">
              <w:rPr>
                <w:noProof/>
                <w:webHidden/>
              </w:rPr>
              <w:fldChar w:fldCharType="begin"/>
            </w:r>
            <w:r w:rsidR="00B83D31">
              <w:rPr>
                <w:noProof/>
                <w:webHidden/>
              </w:rPr>
              <w:instrText xml:space="preserve"> PAGEREF _Toc76225908 \h </w:instrText>
            </w:r>
            <w:r w:rsidR="00B83D31">
              <w:rPr>
                <w:noProof/>
                <w:webHidden/>
              </w:rPr>
            </w:r>
            <w:r w:rsidR="00B83D31">
              <w:rPr>
                <w:noProof/>
                <w:webHidden/>
              </w:rPr>
              <w:fldChar w:fldCharType="separate"/>
            </w:r>
            <w:r w:rsidR="00825517">
              <w:rPr>
                <w:noProof/>
                <w:webHidden/>
              </w:rPr>
              <w:t>3</w:t>
            </w:r>
            <w:r w:rsidR="00B83D31">
              <w:rPr>
                <w:noProof/>
                <w:webHidden/>
              </w:rPr>
              <w:fldChar w:fldCharType="end"/>
            </w:r>
          </w:hyperlink>
        </w:p>
        <w:p w14:paraId="42966914" w14:textId="681BE5DB" w:rsidR="00B83D31" w:rsidRDefault="006976D6">
          <w:pPr>
            <w:pStyle w:val="TOC2"/>
            <w:tabs>
              <w:tab w:val="left" w:pos="880"/>
              <w:tab w:val="right" w:leader="hyphen" w:pos="9960"/>
            </w:tabs>
            <w:rPr>
              <w:noProof/>
            </w:rPr>
          </w:pPr>
          <w:hyperlink w:anchor="_Toc76225909" w:history="1">
            <w:r w:rsidR="00B83D31" w:rsidRPr="009E32D6">
              <w:rPr>
                <w:rStyle w:val="Hyperlink"/>
                <w:noProof/>
                <w:w w:val="101"/>
              </w:rPr>
              <w:t>2.1</w:t>
            </w:r>
            <w:r w:rsidR="00B83D31">
              <w:rPr>
                <w:rFonts w:eastAsiaTheme="minorEastAsia" w:cstheme="minorBidi"/>
                <w:smallCaps w:val="0"/>
                <w:noProof/>
                <w:sz w:val="22"/>
                <w:szCs w:val="22"/>
                <w:lang w:val="en-AU" w:eastAsia="en-AU"/>
              </w:rPr>
              <w:tab/>
            </w:r>
            <w:r w:rsidR="004957FA">
              <w:rPr>
                <w:rStyle w:val="Hyperlink"/>
                <w:noProof/>
              </w:rPr>
              <w:t xml:space="preserve">AUTOMATED TELLER MACHINE </w:t>
            </w:r>
            <w:r w:rsidR="00A5092A">
              <w:rPr>
                <w:rStyle w:val="Hyperlink"/>
                <w:noProof/>
              </w:rPr>
              <w:t>(ATM)</w:t>
            </w:r>
            <w:r w:rsidR="00B83D31">
              <w:rPr>
                <w:noProof/>
                <w:webHidden/>
              </w:rPr>
              <w:tab/>
            </w:r>
            <w:r w:rsidR="00A5092A">
              <w:rPr>
                <w:noProof/>
                <w:webHidden/>
              </w:rPr>
              <w:t>3</w:t>
            </w:r>
          </w:hyperlink>
        </w:p>
        <w:p w14:paraId="114DF6A0" w14:textId="45CBC5A6" w:rsidR="00A5092A" w:rsidRDefault="00A5092A">
          <w:pPr>
            <w:pStyle w:val="TOC2"/>
            <w:tabs>
              <w:tab w:val="left" w:pos="880"/>
              <w:tab w:val="right" w:leader="hyphen" w:pos="9960"/>
            </w:tabs>
            <w:rPr>
              <w:noProof/>
            </w:rPr>
          </w:pPr>
          <w:r>
            <w:rPr>
              <w:noProof/>
            </w:rPr>
            <w:t>2.2           BIOMETRIC-BAS</w:t>
          </w:r>
          <w:r w:rsidR="001F5E9B">
            <w:rPr>
              <w:noProof/>
            </w:rPr>
            <w:t>ED SECURITY SYSTEM ------</w:t>
          </w:r>
          <w:r>
            <w:rPr>
              <w:noProof/>
            </w:rPr>
            <w:t>-------------------------------------------------</w:t>
          </w:r>
          <w:r w:rsidR="001F5E9B">
            <w:rPr>
              <w:noProof/>
            </w:rPr>
            <w:t>---------------------</w:t>
          </w:r>
          <w:r>
            <w:rPr>
              <w:noProof/>
            </w:rPr>
            <w:t>-</w:t>
          </w:r>
          <w:r w:rsidR="00171B68">
            <w:rPr>
              <w:noProof/>
            </w:rPr>
            <w:t>--</w:t>
          </w:r>
          <w:r w:rsidR="000D568F">
            <w:rPr>
              <w:noProof/>
            </w:rPr>
            <w:t>--5</w:t>
          </w:r>
        </w:p>
        <w:p w14:paraId="633E1779" w14:textId="20CAB83C" w:rsidR="00EF64D9" w:rsidRPr="00EF64D9" w:rsidRDefault="00A5092A" w:rsidP="00EF64D9">
          <w:pPr>
            <w:pStyle w:val="TOC2"/>
            <w:tabs>
              <w:tab w:val="left" w:pos="880"/>
              <w:tab w:val="right" w:leader="hyphen" w:pos="9960"/>
            </w:tabs>
            <w:rPr>
              <w:noProof/>
            </w:rPr>
          </w:pPr>
          <w:r>
            <w:rPr>
              <w:noProof/>
            </w:rPr>
            <w:t>2.3           FINGERPRINT-BASED BIOMETRIC SYSYEM IN ATM------------------------------------------------</w:t>
          </w:r>
          <w:r w:rsidR="001F5E9B">
            <w:rPr>
              <w:noProof/>
            </w:rPr>
            <w:t>--------------</w:t>
          </w:r>
          <w:r w:rsidR="00171B68">
            <w:rPr>
              <w:noProof/>
            </w:rPr>
            <w:t>--</w:t>
          </w:r>
          <w:r w:rsidR="001F5E9B">
            <w:rPr>
              <w:noProof/>
            </w:rPr>
            <w:t>-</w:t>
          </w:r>
          <w:r w:rsidR="000D568F">
            <w:rPr>
              <w:noProof/>
            </w:rPr>
            <w:t>-6</w:t>
          </w:r>
        </w:p>
        <w:p w14:paraId="63771670" w14:textId="60D85F7C" w:rsidR="00E76875" w:rsidRPr="00265316" w:rsidRDefault="006976D6">
          <w:pPr>
            <w:pStyle w:val="TOC1"/>
            <w:tabs>
              <w:tab w:val="right" w:leader="hyphen" w:pos="9960"/>
            </w:tabs>
            <w:rPr>
              <w:noProof/>
            </w:rPr>
          </w:pPr>
          <w:hyperlink w:anchor="_Toc76225910" w:history="1">
            <w:r w:rsidR="00B83D31" w:rsidRPr="009E32D6">
              <w:rPr>
                <w:rStyle w:val="Hyperlink"/>
                <w:noProof/>
              </w:rPr>
              <w:t>Methods</w:t>
            </w:r>
            <w:r w:rsidR="00B83D31">
              <w:rPr>
                <w:noProof/>
                <w:webHidden/>
              </w:rPr>
              <w:tab/>
            </w:r>
            <w:r w:rsidR="000D568F">
              <w:rPr>
                <w:noProof/>
                <w:webHidden/>
              </w:rPr>
              <w:t>9</w:t>
            </w:r>
          </w:hyperlink>
        </w:p>
        <w:p w14:paraId="43375C38" w14:textId="3355347A" w:rsidR="00EF64D9" w:rsidRPr="00EF64D9" w:rsidRDefault="00EF64D9">
          <w:pPr>
            <w:pStyle w:val="TOC1"/>
            <w:tabs>
              <w:tab w:val="right" w:leader="hyphen" w:pos="9960"/>
            </w:tabs>
            <w:rPr>
              <w:noProof/>
            </w:rPr>
          </w:pPr>
          <w:r>
            <w:rPr>
              <w:noProof/>
            </w:rPr>
            <w:t>Conceptual model--------------------------------------------------------------------------------------------------</w:t>
          </w:r>
          <w:r w:rsidR="001F5E9B">
            <w:rPr>
              <w:noProof/>
            </w:rPr>
            <w:t>--------------</w:t>
          </w:r>
          <w:r>
            <w:rPr>
              <w:noProof/>
            </w:rPr>
            <w:t>1</w:t>
          </w:r>
          <w:r w:rsidR="000D568F">
            <w:rPr>
              <w:noProof/>
            </w:rPr>
            <w:t>3</w:t>
          </w:r>
        </w:p>
        <w:p w14:paraId="73D72CCA" w14:textId="76416F2D" w:rsidR="00B83D31" w:rsidRPr="00DA5BA3" w:rsidRDefault="00DA5BA3">
          <w:pPr>
            <w:pStyle w:val="TOC2"/>
            <w:tabs>
              <w:tab w:val="left" w:pos="880"/>
              <w:tab w:val="right" w:leader="hyphen" w:pos="9960"/>
            </w:tabs>
            <w:rPr>
              <w:noProof/>
              <w:sz w:val="24"/>
            </w:rPr>
          </w:pPr>
          <w:r>
            <w:t xml:space="preserve">4.1            </w:t>
          </w:r>
          <w:r>
            <w:rPr>
              <w:sz w:val="24"/>
            </w:rPr>
            <w:t>design &amp; procedure---------------------------------------------------------------</w:t>
          </w:r>
          <w:r w:rsidR="001F5E9B">
            <w:rPr>
              <w:sz w:val="24"/>
            </w:rPr>
            <w:t>-----------------</w:t>
          </w:r>
          <w:r w:rsidRPr="001F5E9B">
            <w:rPr>
              <w:szCs w:val="20"/>
            </w:rPr>
            <w:t>1</w:t>
          </w:r>
          <w:r w:rsidR="000D568F">
            <w:rPr>
              <w:szCs w:val="20"/>
            </w:rPr>
            <w:t>6</w:t>
          </w:r>
        </w:p>
        <w:p w14:paraId="2D841449" w14:textId="6BBBBB5E" w:rsidR="00A5092A" w:rsidRDefault="00EF64D9">
          <w:pPr>
            <w:pStyle w:val="TOC2"/>
            <w:tabs>
              <w:tab w:val="left" w:pos="880"/>
              <w:tab w:val="right" w:leader="hyphen" w:pos="9960"/>
            </w:tabs>
            <w:rPr>
              <w:noProof/>
            </w:rPr>
          </w:pPr>
          <w:r>
            <w:rPr>
              <w:noProof/>
            </w:rPr>
            <w:t>4</w:t>
          </w:r>
          <w:r w:rsidR="00A5092A">
            <w:rPr>
              <w:noProof/>
            </w:rPr>
            <w:t>.1.1       AN ACTIVITY DIAGRAM OF AN ATM BANKING SYSTEM--------------------------------------------</w:t>
          </w:r>
          <w:r w:rsidR="001F5E9B">
            <w:rPr>
              <w:noProof/>
            </w:rPr>
            <w:t>------------</w:t>
          </w:r>
          <w:r w:rsidR="00DA5BA3">
            <w:rPr>
              <w:noProof/>
            </w:rPr>
            <w:t>1</w:t>
          </w:r>
          <w:r w:rsidR="000D568F">
            <w:rPr>
              <w:noProof/>
            </w:rPr>
            <w:t>6</w:t>
          </w:r>
        </w:p>
        <w:p w14:paraId="1AFC305C" w14:textId="647108A4" w:rsidR="00A5092A" w:rsidRDefault="00EF64D9">
          <w:pPr>
            <w:pStyle w:val="TOC2"/>
            <w:tabs>
              <w:tab w:val="left" w:pos="880"/>
              <w:tab w:val="right" w:leader="hyphen" w:pos="9960"/>
            </w:tabs>
            <w:rPr>
              <w:noProof/>
            </w:rPr>
          </w:pPr>
          <w:r>
            <w:rPr>
              <w:noProof/>
            </w:rPr>
            <w:t>4</w:t>
          </w:r>
          <w:r w:rsidR="00A5092A">
            <w:rPr>
              <w:noProof/>
            </w:rPr>
            <w:t xml:space="preserve">.1.2      </w:t>
          </w:r>
          <w:r w:rsidR="0071261E">
            <w:rPr>
              <w:noProof/>
            </w:rPr>
            <w:t xml:space="preserve"> </w:t>
          </w:r>
          <w:r w:rsidR="00A5092A">
            <w:rPr>
              <w:noProof/>
            </w:rPr>
            <w:t xml:space="preserve">A SIMPLE BLOCK DIAGRAM OF A BIOMETRIC SECURITY </w:t>
          </w:r>
          <w:r w:rsidR="0071261E">
            <w:rPr>
              <w:noProof/>
            </w:rPr>
            <w:t>SYSTEM--------------------------------</w:t>
          </w:r>
          <w:r w:rsidR="001F5E9B">
            <w:rPr>
              <w:noProof/>
            </w:rPr>
            <w:t>------------</w:t>
          </w:r>
          <w:r w:rsidR="00DA5BA3">
            <w:rPr>
              <w:noProof/>
            </w:rPr>
            <w:t>1</w:t>
          </w:r>
          <w:r w:rsidR="000D568F">
            <w:rPr>
              <w:noProof/>
            </w:rPr>
            <w:t>7</w:t>
          </w:r>
        </w:p>
        <w:p w14:paraId="14F5D63B" w14:textId="7A7F4850" w:rsidR="0071261E" w:rsidRDefault="00EF64D9">
          <w:pPr>
            <w:pStyle w:val="TOC2"/>
            <w:tabs>
              <w:tab w:val="left" w:pos="880"/>
              <w:tab w:val="right" w:leader="hyphen" w:pos="9960"/>
            </w:tabs>
            <w:rPr>
              <w:rFonts w:eastAsiaTheme="minorEastAsia" w:cstheme="minorBidi"/>
              <w:smallCaps w:val="0"/>
              <w:noProof/>
              <w:sz w:val="22"/>
              <w:szCs w:val="22"/>
              <w:lang w:val="en-AU" w:eastAsia="en-AU"/>
            </w:rPr>
          </w:pPr>
          <w:r>
            <w:rPr>
              <w:noProof/>
            </w:rPr>
            <w:t>4</w:t>
          </w:r>
          <w:r w:rsidR="0071261E">
            <w:rPr>
              <w:noProof/>
            </w:rPr>
            <w:t>.1.3       A SEQUENCE DIAGRAM OF A FINGERPRINT-BASED ATM------------------------------------------</w:t>
          </w:r>
          <w:r w:rsidR="001F5E9B">
            <w:rPr>
              <w:noProof/>
            </w:rPr>
            <w:t>------------</w:t>
          </w:r>
          <w:r w:rsidR="00DA5BA3">
            <w:rPr>
              <w:noProof/>
            </w:rPr>
            <w:t>1</w:t>
          </w:r>
          <w:r w:rsidR="000D568F">
            <w:rPr>
              <w:noProof/>
            </w:rPr>
            <w:t>9</w:t>
          </w:r>
        </w:p>
        <w:p w14:paraId="07EEBB9B" w14:textId="4E8EB54F" w:rsidR="00B83D31" w:rsidRPr="0071261E" w:rsidRDefault="00265316" w:rsidP="0071261E">
          <w:pPr>
            <w:pStyle w:val="TOC1"/>
            <w:tabs>
              <w:tab w:val="right" w:leader="hyphen" w:pos="9960"/>
            </w:tabs>
            <w:rPr>
              <w:rFonts w:eastAsiaTheme="minorEastAsia" w:cstheme="minorBidi"/>
              <w:b w:val="0"/>
              <w:bCs w:val="0"/>
              <w:caps w:val="0"/>
              <w:noProof/>
              <w:sz w:val="22"/>
              <w:szCs w:val="22"/>
              <w:lang w:val="en-AU" w:eastAsia="en-AU"/>
            </w:rPr>
          </w:pPr>
          <w:r>
            <w:t>Results or Findings</w:t>
          </w:r>
          <w:r w:rsidR="003D3544">
            <w:t>-------------------------------------------------------------------------------</w:t>
          </w:r>
          <w:r w:rsidR="001F5E9B">
            <w:t xml:space="preserve">------------------------------- </w:t>
          </w:r>
          <w:r w:rsidR="00F97C07">
            <w:t>21</w:t>
          </w:r>
        </w:p>
        <w:p w14:paraId="4E55A0A1" w14:textId="49316685" w:rsidR="00B83D31" w:rsidRPr="00C60609" w:rsidRDefault="003D3544" w:rsidP="00C60609">
          <w:pPr>
            <w:pStyle w:val="TOC1"/>
            <w:tabs>
              <w:tab w:val="right" w:leader="hyphen" w:pos="9960"/>
            </w:tabs>
            <w:rPr>
              <w:rFonts w:eastAsiaTheme="minorEastAsia" w:cstheme="minorBidi"/>
              <w:b w:val="0"/>
              <w:bCs w:val="0"/>
              <w:caps w:val="0"/>
              <w:noProof/>
              <w:sz w:val="22"/>
              <w:szCs w:val="22"/>
              <w:lang w:val="en-AU" w:eastAsia="en-AU"/>
            </w:rPr>
          </w:pPr>
          <w:r>
            <w:t>Discussion--------------------------------------------------------------------------------------------------------------</w:t>
          </w:r>
          <w:r w:rsidR="001F5E9B">
            <w:t>--------------</w:t>
          </w:r>
          <w:r w:rsidR="00F97C07">
            <w:t>24</w:t>
          </w:r>
        </w:p>
        <w:p w14:paraId="46000E0A" w14:textId="6381CEEE" w:rsidR="00B83D31" w:rsidRDefault="003D3544">
          <w:pPr>
            <w:pStyle w:val="TOC1"/>
            <w:tabs>
              <w:tab w:val="right" w:leader="hyphen" w:pos="9960"/>
            </w:tabs>
            <w:rPr>
              <w:rFonts w:eastAsiaTheme="minorEastAsia" w:cstheme="minorBidi"/>
              <w:b w:val="0"/>
              <w:bCs w:val="0"/>
              <w:caps w:val="0"/>
              <w:noProof/>
              <w:sz w:val="22"/>
              <w:szCs w:val="22"/>
              <w:lang w:val="en-AU" w:eastAsia="en-AU"/>
            </w:rPr>
          </w:pPr>
          <w:r>
            <w:t>conclusion-------------------------------------------------------------------------------------------------------------</w:t>
          </w:r>
          <w:r w:rsidR="001F5E9B">
            <w:t xml:space="preserve">------------- </w:t>
          </w:r>
          <w:r w:rsidR="00F97C07">
            <w:t>25</w:t>
          </w:r>
        </w:p>
        <w:p w14:paraId="0B276F67" w14:textId="5D4192C6" w:rsidR="00B83D31" w:rsidRDefault="003D3544">
          <w:pPr>
            <w:pStyle w:val="TOC1"/>
            <w:tabs>
              <w:tab w:val="right" w:leader="hyphen" w:pos="9960"/>
            </w:tabs>
            <w:rPr>
              <w:rFonts w:eastAsiaTheme="minorEastAsia" w:cstheme="minorBidi"/>
              <w:b w:val="0"/>
              <w:bCs w:val="0"/>
              <w:caps w:val="0"/>
              <w:noProof/>
              <w:sz w:val="22"/>
              <w:szCs w:val="22"/>
              <w:lang w:val="en-AU" w:eastAsia="en-AU"/>
            </w:rPr>
          </w:pPr>
          <w:r>
            <w:t>bibliography-----------------------------------------------------------------------------------------------------------</w:t>
          </w:r>
          <w:r w:rsidR="001F5E9B">
            <w:t>--------------</w:t>
          </w:r>
          <w:r w:rsidR="00F97C07">
            <w:t>26</w:t>
          </w:r>
        </w:p>
        <w:p w14:paraId="02E966C3" w14:textId="2CE0D84D" w:rsidR="00B83D31" w:rsidRDefault="003D3544">
          <w:pPr>
            <w:pStyle w:val="TOC1"/>
            <w:tabs>
              <w:tab w:val="right" w:leader="hyphen" w:pos="9960"/>
            </w:tabs>
            <w:rPr>
              <w:rFonts w:eastAsiaTheme="minorEastAsia" w:cstheme="minorBidi"/>
              <w:b w:val="0"/>
              <w:bCs w:val="0"/>
              <w:caps w:val="0"/>
              <w:noProof/>
              <w:sz w:val="22"/>
              <w:szCs w:val="22"/>
              <w:lang w:val="en-AU" w:eastAsia="en-AU"/>
            </w:rPr>
          </w:pPr>
          <w:r>
            <w:t>appendix-----------------------------------------------------------------------------------------------------------------</w:t>
          </w:r>
          <w:r w:rsidR="001F5E9B">
            <w:t>--------------</w:t>
          </w:r>
          <w:r w:rsidR="00F97C07">
            <w:t>28</w:t>
          </w:r>
        </w:p>
        <w:p w14:paraId="4F17FDFD" w14:textId="0EE956CA" w:rsidR="00B83D31" w:rsidRDefault="00B83D31">
          <w:pPr>
            <w:pStyle w:val="TOC2"/>
            <w:tabs>
              <w:tab w:val="left" w:pos="880"/>
              <w:tab w:val="right" w:leader="hyphen" w:pos="9960"/>
            </w:tabs>
            <w:rPr>
              <w:rFonts w:eastAsiaTheme="minorEastAsia" w:cstheme="minorBidi"/>
              <w:smallCaps w:val="0"/>
              <w:noProof/>
              <w:sz w:val="22"/>
              <w:szCs w:val="22"/>
              <w:lang w:val="en-AU" w:eastAsia="en-AU"/>
            </w:rPr>
          </w:pPr>
        </w:p>
        <w:p w14:paraId="6677A0C3" w14:textId="669A409F" w:rsidR="00B83D31" w:rsidRDefault="00B83D31">
          <w:pPr>
            <w:pStyle w:val="TOC1"/>
            <w:tabs>
              <w:tab w:val="right" w:leader="hyphen" w:pos="9960"/>
            </w:tabs>
            <w:rPr>
              <w:rFonts w:eastAsiaTheme="minorEastAsia" w:cstheme="minorBidi"/>
              <w:b w:val="0"/>
              <w:bCs w:val="0"/>
              <w:caps w:val="0"/>
              <w:noProof/>
              <w:sz w:val="22"/>
              <w:szCs w:val="22"/>
              <w:lang w:val="en-AU" w:eastAsia="en-AU"/>
            </w:rPr>
          </w:pPr>
        </w:p>
        <w:p w14:paraId="7A7C5801" w14:textId="0D7DAF4A" w:rsidR="00B83D31" w:rsidRDefault="00B83D31">
          <w:pPr>
            <w:pStyle w:val="TOC1"/>
            <w:tabs>
              <w:tab w:val="right" w:leader="hyphen" w:pos="9960"/>
            </w:tabs>
            <w:rPr>
              <w:rFonts w:eastAsiaTheme="minorEastAsia" w:cstheme="minorBidi"/>
              <w:b w:val="0"/>
              <w:bCs w:val="0"/>
              <w:caps w:val="0"/>
              <w:noProof/>
              <w:sz w:val="22"/>
              <w:szCs w:val="22"/>
              <w:lang w:val="en-AU" w:eastAsia="en-AU"/>
            </w:rPr>
          </w:pPr>
        </w:p>
        <w:p w14:paraId="0F490A90" w14:textId="06001F52" w:rsidR="00B83D31" w:rsidRDefault="00B83D31">
          <w:pPr>
            <w:pStyle w:val="TOC2"/>
            <w:tabs>
              <w:tab w:val="left" w:pos="880"/>
              <w:tab w:val="right" w:leader="hyphen" w:pos="9960"/>
            </w:tabs>
            <w:rPr>
              <w:rFonts w:eastAsiaTheme="minorEastAsia" w:cstheme="minorBidi"/>
              <w:smallCaps w:val="0"/>
              <w:noProof/>
              <w:sz w:val="22"/>
              <w:szCs w:val="22"/>
              <w:lang w:val="en-AU" w:eastAsia="en-AU"/>
            </w:rPr>
          </w:pPr>
        </w:p>
        <w:p w14:paraId="3CB27035" w14:textId="7407B1EA" w:rsidR="000A6B58" w:rsidRDefault="007C6D27">
          <w:pPr>
            <w:sectPr w:rsidR="000A6B58" w:rsidSect="001F5E9B">
              <w:pgSz w:w="11910" w:h="16840" w:code="9"/>
              <w:pgMar w:top="1440" w:right="1440" w:bottom="1440" w:left="1440" w:header="720" w:footer="720" w:gutter="0"/>
              <w:pgNumType w:fmt="lowerRoman"/>
              <w:cols w:space="720"/>
              <w:docGrid w:linePitch="299"/>
            </w:sectPr>
          </w:pPr>
          <w:r>
            <w:rPr>
              <w:b/>
              <w:bCs/>
              <w:noProof/>
            </w:rPr>
            <w:fldChar w:fldCharType="end"/>
          </w:r>
        </w:p>
      </w:sdtContent>
    </w:sdt>
    <w:p w14:paraId="24877A6C" w14:textId="6037B4D6" w:rsidR="0016778F" w:rsidRDefault="002A1DC4" w:rsidP="002A1DC4">
      <w:pPr>
        <w:pStyle w:val="BodyText"/>
        <w:tabs>
          <w:tab w:val="left" w:pos="5772"/>
        </w:tabs>
        <w:spacing w:before="5" w:after="1"/>
        <w:rPr>
          <w:sz w:val="27"/>
        </w:rPr>
      </w:pPr>
      <w:r>
        <w:rPr>
          <w:sz w:val="27"/>
        </w:rPr>
        <w:lastRenderedPageBreak/>
        <w:tab/>
      </w:r>
    </w:p>
    <w:p w14:paraId="7C703A8D" w14:textId="77777777" w:rsidR="0016778F" w:rsidRDefault="0016778F" w:rsidP="0016778F">
      <w:pPr>
        <w:pStyle w:val="BodyText"/>
        <w:spacing w:line="20" w:lineRule="exact"/>
        <w:ind w:left="161"/>
        <w:rPr>
          <w:sz w:val="2"/>
        </w:rPr>
      </w:pPr>
      <w:r>
        <w:rPr>
          <w:noProof/>
          <w:sz w:val="2"/>
        </w:rPr>
        <mc:AlternateContent>
          <mc:Choice Requires="wpg">
            <w:drawing>
              <wp:inline distT="0" distB="0" distL="0" distR="0" wp14:anchorId="28FCADEC" wp14:editId="00A90470">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127F548"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bookmarkStart w:id="9" w:name="List_of_Figures"/>
    <w:bookmarkStart w:id="10" w:name="_bookmark2"/>
    <w:bookmarkEnd w:id="9"/>
    <w:bookmarkEnd w:id="10"/>
    <w:p w14:paraId="788331B3" w14:textId="0BCEBD25" w:rsidR="0016778F" w:rsidRPr="0016778F" w:rsidRDefault="002A1DC4" w:rsidP="002A1DC4">
      <w:pPr>
        <w:tabs>
          <w:tab w:val="center" w:pos="4595"/>
          <w:tab w:val="left" w:pos="5784"/>
          <w:tab w:val="right" w:pos="9030"/>
        </w:tabs>
        <w:spacing w:before="365"/>
        <w:ind w:left="161"/>
        <w:rPr>
          <w:b/>
          <w:sz w:val="49"/>
        </w:rPr>
      </w:pPr>
      <w:r>
        <w:rPr>
          <w:noProof/>
        </w:rPr>
        <mc:AlternateContent>
          <mc:Choice Requires="wps">
            <w:drawing>
              <wp:anchor distT="0" distB="0" distL="0" distR="0" simplePos="0" relativeHeight="487619072" behindDoc="1" locked="0" layoutInCell="1" allowOverlap="1" wp14:anchorId="6F1BFE06" wp14:editId="2D0E9241">
                <wp:simplePos x="0" y="0"/>
                <wp:positionH relativeFrom="margin">
                  <wp:posOffset>53340</wp:posOffset>
                </wp:positionH>
                <wp:positionV relativeFrom="paragraph">
                  <wp:posOffset>685165</wp:posOffset>
                </wp:positionV>
                <wp:extent cx="6156960" cy="45085"/>
                <wp:effectExtent l="0" t="0" r="15240" b="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56960" cy="45085"/>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8DC54" id="docshape4" o:spid="_x0000_s1026" style="position:absolute;margin-left:4.2pt;margin-top:53.95pt;width:484.8pt;height:3.55pt;flip:y;z-index:-15697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62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" path="m,l9624,e" filled="f" strokeweight=".17569mm">
                <v:path arrowok="t" o:connecttype="custom" o:connectlocs="0,0;6156960,0" o:connectangles="0,0"/>
                <w10:wrap type="topAndBottom" anchorx="margin"/>
              </v:shape>
            </w:pict>
          </mc:Fallback>
        </mc:AlternateContent>
      </w:r>
      <w:r w:rsidR="0016778F">
        <w:rPr>
          <w:b/>
          <w:sz w:val="49"/>
        </w:rPr>
        <w:t>List</w:t>
      </w:r>
      <w:r w:rsidR="0016778F">
        <w:rPr>
          <w:b/>
          <w:spacing w:val="13"/>
          <w:sz w:val="49"/>
        </w:rPr>
        <w:t xml:space="preserve"> </w:t>
      </w:r>
      <w:r w:rsidR="0016778F">
        <w:rPr>
          <w:b/>
          <w:sz w:val="49"/>
        </w:rPr>
        <w:t>of</w:t>
      </w:r>
      <w:r w:rsidR="0016778F">
        <w:rPr>
          <w:b/>
          <w:spacing w:val="13"/>
          <w:sz w:val="49"/>
        </w:rPr>
        <w:t xml:space="preserve"> </w:t>
      </w:r>
      <w:r w:rsidR="0016778F">
        <w:rPr>
          <w:b/>
          <w:sz w:val="49"/>
        </w:rPr>
        <w:t>Figures</w:t>
      </w:r>
      <w:r>
        <w:rPr>
          <w:b/>
          <w:sz w:val="49"/>
        </w:rPr>
        <w:tab/>
      </w:r>
      <w:r>
        <w:rPr>
          <w:b/>
          <w:sz w:val="49"/>
        </w:rPr>
        <w:tab/>
      </w:r>
      <w:r>
        <w:rPr>
          <w:b/>
          <w:sz w:val="49"/>
        </w:rPr>
        <w:tab/>
      </w:r>
    </w:p>
    <w:p w14:paraId="5C16913E" w14:textId="4BE42E3D" w:rsidR="0016778F" w:rsidRDefault="001F5E9B" w:rsidP="0016778F">
      <w:pPr>
        <w:pStyle w:val="BodyText"/>
        <w:spacing w:before="11"/>
        <w:rPr>
          <w:b/>
          <w:sz w:val="20"/>
        </w:rPr>
      </w:pPr>
      <w:r>
        <w:rPr>
          <w:b/>
          <w:sz w:val="20"/>
        </w:rPr>
        <w:t xml:space="preserve"> </w:t>
      </w:r>
    </w:p>
    <w:p w14:paraId="68CEE30B" w14:textId="01A2BE10" w:rsidR="0016778F" w:rsidRDefault="002A1DC4" w:rsidP="002A1DC4">
      <w:pPr>
        <w:pStyle w:val="BodyText"/>
        <w:tabs>
          <w:tab w:val="left" w:pos="1512"/>
          <w:tab w:val="left" w:pos="5316"/>
        </w:tabs>
        <w:rPr>
          <w:b/>
          <w:sz w:val="20"/>
        </w:rPr>
      </w:pPr>
      <w:r>
        <w:rPr>
          <w:b/>
          <w:sz w:val="20"/>
        </w:rPr>
        <w:tab/>
      </w:r>
      <w:r>
        <w:rPr>
          <w:b/>
          <w:sz w:val="20"/>
        </w:rPr>
        <w:tab/>
      </w:r>
    </w:p>
    <w:p w14:paraId="63E90FEF" w14:textId="77777777" w:rsidR="0016778F" w:rsidRDefault="0016778F">
      <w:pPr>
        <w:pStyle w:val="TableofFigures"/>
        <w:tabs>
          <w:tab w:val="right" w:leader="hyphen" w:pos="9960"/>
        </w:tabs>
      </w:pPr>
    </w:p>
    <w:p w14:paraId="60441AC5" w14:textId="7820B7CB" w:rsidR="00764872" w:rsidRPr="003C1C5E" w:rsidRDefault="00764872" w:rsidP="00764872">
      <w:pPr>
        <w:pStyle w:val="TableofFigures"/>
        <w:tabs>
          <w:tab w:val="right" w:leader="hyphen" w:pos="9960"/>
        </w:tabs>
        <w:rPr>
          <w:szCs w:val="20"/>
        </w:rPr>
      </w:pPr>
      <w:proofErr w:type="gramStart"/>
      <w:r w:rsidRPr="003C1C5E">
        <w:rPr>
          <w:szCs w:val="20"/>
        </w:rPr>
        <w:t>FIGURE :</w:t>
      </w:r>
      <w:proofErr w:type="gramEnd"/>
      <w:r w:rsidRPr="003C1C5E">
        <w:rPr>
          <w:szCs w:val="20"/>
        </w:rPr>
        <w:t xml:space="preserve"> FINGERPRINT 1-----------------------------------------------------------------------------------------------------------------</w:t>
      </w:r>
      <w:r w:rsidR="00122CFA">
        <w:rPr>
          <w:szCs w:val="20"/>
        </w:rPr>
        <w:t>9</w:t>
      </w:r>
    </w:p>
    <w:p w14:paraId="2FC3D873" w14:textId="659C4781" w:rsidR="00764872" w:rsidRPr="003C1C5E" w:rsidRDefault="00764872" w:rsidP="00764872">
      <w:pPr>
        <w:rPr>
          <w:rFonts w:asciiTheme="minorHAnsi" w:hAnsiTheme="minorHAnsi" w:cstheme="minorHAnsi"/>
          <w:sz w:val="20"/>
          <w:szCs w:val="20"/>
        </w:rPr>
      </w:pPr>
      <w:proofErr w:type="gramStart"/>
      <w:r w:rsidRPr="003C1C5E">
        <w:rPr>
          <w:rFonts w:asciiTheme="minorHAnsi" w:hAnsiTheme="minorHAnsi" w:cstheme="minorHAnsi"/>
          <w:sz w:val="20"/>
          <w:szCs w:val="20"/>
        </w:rPr>
        <w:t>FIGURE :</w:t>
      </w:r>
      <w:proofErr w:type="gramEnd"/>
      <w:r w:rsidRPr="003C1C5E">
        <w:rPr>
          <w:rFonts w:asciiTheme="minorHAnsi" w:hAnsiTheme="minorHAnsi" w:cstheme="minorHAnsi"/>
          <w:sz w:val="20"/>
          <w:szCs w:val="20"/>
        </w:rPr>
        <w:t xml:space="preserve"> FINGERPRINT 2----------------------------------------------------------------------------------</w:t>
      </w:r>
      <w:r w:rsidR="00122CFA">
        <w:rPr>
          <w:rFonts w:asciiTheme="minorHAnsi" w:hAnsiTheme="minorHAnsi" w:cstheme="minorHAnsi"/>
          <w:sz w:val="20"/>
          <w:szCs w:val="20"/>
        </w:rPr>
        <w:t>-------------------------------9</w:t>
      </w:r>
    </w:p>
    <w:p w14:paraId="0753884D" w14:textId="20E835DD" w:rsidR="00764872" w:rsidRPr="003C1C5E" w:rsidRDefault="00764872" w:rsidP="00764872">
      <w:pPr>
        <w:rPr>
          <w:rFonts w:asciiTheme="minorHAnsi" w:hAnsiTheme="minorHAnsi" w:cstheme="minorHAnsi"/>
          <w:sz w:val="20"/>
          <w:szCs w:val="20"/>
        </w:rPr>
      </w:pPr>
      <w:proofErr w:type="gramStart"/>
      <w:r w:rsidRPr="003C1C5E">
        <w:rPr>
          <w:rFonts w:asciiTheme="minorHAnsi" w:hAnsiTheme="minorHAnsi" w:cstheme="minorHAnsi"/>
          <w:sz w:val="20"/>
          <w:szCs w:val="20"/>
        </w:rPr>
        <w:t>FIGURE :</w:t>
      </w:r>
      <w:proofErr w:type="gramEnd"/>
      <w:r w:rsidRPr="003C1C5E">
        <w:rPr>
          <w:rFonts w:asciiTheme="minorHAnsi" w:hAnsiTheme="minorHAnsi" w:cstheme="minorHAnsi"/>
          <w:sz w:val="20"/>
          <w:szCs w:val="20"/>
        </w:rPr>
        <w:t xml:space="preserve"> VERIFICATION VS IDENTIFICATION--------------------------------------------------------</w:t>
      </w:r>
      <w:r w:rsidR="00122CFA">
        <w:rPr>
          <w:rFonts w:asciiTheme="minorHAnsi" w:hAnsiTheme="minorHAnsi" w:cstheme="minorHAnsi"/>
          <w:sz w:val="20"/>
          <w:szCs w:val="20"/>
        </w:rPr>
        <w:t>------------------------------10</w:t>
      </w:r>
    </w:p>
    <w:p w14:paraId="2AA0A141" w14:textId="40DF6A5F" w:rsidR="00764872" w:rsidRPr="003C1C5E" w:rsidRDefault="00764872" w:rsidP="00764872">
      <w:pPr>
        <w:rPr>
          <w:rFonts w:asciiTheme="minorHAnsi" w:hAnsiTheme="minorHAnsi" w:cstheme="minorHAnsi"/>
          <w:sz w:val="20"/>
          <w:szCs w:val="20"/>
        </w:rPr>
      </w:pPr>
      <w:proofErr w:type="gramStart"/>
      <w:r w:rsidRPr="003C1C5E">
        <w:rPr>
          <w:rFonts w:asciiTheme="minorHAnsi" w:hAnsiTheme="minorHAnsi" w:cstheme="minorHAnsi"/>
          <w:sz w:val="20"/>
          <w:szCs w:val="20"/>
        </w:rPr>
        <w:t>FIGURE :</w:t>
      </w:r>
      <w:proofErr w:type="gramEnd"/>
      <w:r w:rsidRPr="003C1C5E">
        <w:rPr>
          <w:rFonts w:asciiTheme="minorHAnsi" w:hAnsiTheme="minorHAnsi" w:cstheme="minorHAnsi"/>
          <w:sz w:val="20"/>
          <w:szCs w:val="20"/>
        </w:rPr>
        <w:t xml:space="preserve"> FINGERPRINT BASED ATM SYSTEM--------------------------------------------------------</w:t>
      </w:r>
      <w:r w:rsidR="00122CFA">
        <w:rPr>
          <w:rFonts w:asciiTheme="minorHAnsi" w:hAnsiTheme="minorHAnsi" w:cstheme="minorHAnsi"/>
          <w:sz w:val="20"/>
          <w:szCs w:val="20"/>
        </w:rPr>
        <w:t>------------------------------11</w:t>
      </w:r>
    </w:p>
    <w:p w14:paraId="6F5705B0" w14:textId="29D27C1E" w:rsidR="00764872" w:rsidRPr="003C1C5E" w:rsidRDefault="00764872" w:rsidP="00764872">
      <w:pPr>
        <w:rPr>
          <w:rFonts w:asciiTheme="minorHAnsi" w:hAnsiTheme="minorHAnsi" w:cstheme="minorHAnsi"/>
          <w:sz w:val="20"/>
          <w:szCs w:val="20"/>
        </w:rPr>
      </w:pPr>
      <w:proofErr w:type="gramStart"/>
      <w:r w:rsidRPr="003C1C5E">
        <w:rPr>
          <w:rFonts w:asciiTheme="minorHAnsi" w:hAnsiTheme="minorHAnsi" w:cstheme="minorHAnsi"/>
          <w:sz w:val="20"/>
          <w:szCs w:val="20"/>
        </w:rPr>
        <w:t>FIGURE :</w:t>
      </w:r>
      <w:proofErr w:type="gramEnd"/>
      <w:r w:rsidRPr="003C1C5E">
        <w:rPr>
          <w:rFonts w:asciiTheme="minorHAnsi" w:hAnsiTheme="minorHAnsi" w:cstheme="minorHAnsi"/>
          <w:sz w:val="20"/>
          <w:szCs w:val="20"/>
        </w:rPr>
        <w:t xml:space="preserve"> PROPOSED ATM DESIGN---------------------------------------------------------------------------------------------------1</w:t>
      </w:r>
      <w:r w:rsidR="00122CFA">
        <w:rPr>
          <w:rFonts w:asciiTheme="minorHAnsi" w:hAnsiTheme="minorHAnsi" w:cstheme="minorHAnsi"/>
          <w:sz w:val="20"/>
          <w:szCs w:val="20"/>
        </w:rPr>
        <w:t>4</w:t>
      </w:r>
    </w:p>
    <w:p w14:paraId="78823149" w14:textId="30DC77F9" w:rsidR="00764872" w:rsidRPr="003C1C5E" w:rsidRDefault="00764872" w:rsidP="00764872">
      <w:pPr>
        <w:pStyle w:val="TableofFigures"/>
        <w:tabs>
          <w:tab w:val="right" w:leader="hyphen" w:pos="9960"/>
        </w:tabs>
        <w:rPr>
          <w:rFonts w:eastAsiaTheme="minorEastAsia"/>
          <w:smallCaps w:val="0"/>
          <w:noProof/>
          <w:szCs w:val="20"/>
          <w:lang w:val="en-AU" w:eastAsia="en-AU"/>
        </w:rPr>
      </w:pPr>
      <w:r w:rsidRPr="003C1C5E">
        <w:rPr>
          <w:szCs w:val="20"/>
        </w:rPr>
        <w:fldChar w:fldCharType="begin"/>
      </w:r>
      <w:r w:rsidRPr="003C1C5E">
        <w:rPr>
          <w:szCs w:val="20"/>
        </w:rPr>
        <w:instrText xml:space="preserve"> TOC \h \z \c "Figure D." </w:instrText>
      </w:r>
      <w:r w:rsidRPr="003C1C5E">
        <w:rPr>
          <w:szCs w:val="20"/>
        </w:rPr>
        <w:fldChar w:fldCharType="separate"/>
      </w:r>
      <w:hyperlink w:anchor="_Toc76225927" w:history="1">
        <w:r w:rsidRPr="003C1C5E">
          <w:rPr>
            <w:rStyle w:val="Hyperlink"/>
            <w:noProof/>
            <w:szCs w:val="20"/>
          </w:rPr>
          <w:t>FIGURE : AN ACTIVITY DIAGRAM OF AN ATM SYSTEM</w:t>
        </w:r>
        <w:r w:rsidRPr="003C1C5E">
          <w:rPr>
            <w:noProof/>
            <w:webHidden/>
            <w:szCs w:val="20"/>
          </w:rPr>
          <w:t>---------------------------------------------------------------------------</w:t>
        </w:r>
        <w:r w:rsidR="00122CFA">
          <w:rPr>
            <w:noProof/>
            <w:webHidden/>
            <w:szCs w:val="20"/>
          </w:rPr>
          <w:t>16</w:t>
        </w:r>
      </w:hyperlink>
    </w:p>
    <w:p w14:paraId="35A9C391" w14:textId="5B93287A" w:rsidR="00764872" w:rsidRPr="003C1C5E" w:rsidRDefault="00764872" w:rsidP="00764872">
      <w:pPr>
        <w:pStyle w:val="TableofFigures"/>
        <w:tabs>
          <w:tab w:val="right" w:leader="hyphen" w:pos="9960"/>
        </w:tabs>
        <w:rPr>
          <w:noProof/>
          <w:szCs w:val="20"/>
        </w:rPr>
      </w:pPr>
      <w:hyperlink w:anchor="_Toc76225928" w:history="1">
        <w:r w:rsidRPr="003C1C5E">
          <w:rPr>
            <w:rStyle w:val="Hyperlink"/>
            <w:noProof/>
            <w:szCs w:val="20"/>
          </w:rPr>
          <w:t>FIGURE :</w:t>
        </w:r>
        <w:r w:rsidRPr="003C1C5E">
          <w:rPr>
            <w:rStyle w:val="Hyperlink"/>
            <w:noProof/>
            <w:spacing w:val="12"/>
            <w:szCs w:val="20"/>
          </w:rPr>
          <w:t xml:space="preserve"> </w:t>
        </w:r>
        <w:r w:rsidRPr="003C1C5E">
          <w:rPr>
            <w:rStyle w:val="Hyperlink"/>
            <w:noProof/>
            <w:szCs w:val="20"/>
          </w:rPr>
          <w:t>BLOCK</w:t>
        </w:r>
        <w:r>
          <w:rPr>
            <w:rStyle w:val="Hyperlink"/>
            <w:noProof/>
            <w:szCs w:val="20"/>
          </w:rPr>
          <w:t xml:space="preserve"> </w:t>
        </w:r>
        <w:r w:rsidRPr="003C1C5E">
          <w:rPr>
            <w:rStyle w:val="Hyperlink"/>
            <w:noProof/>
            <w:szCs w:val="20"/>
          </w:rPr>
          <w:t xml:space="preserve"> DIAGRAM OF BIOMETRIC BASED SECURITY SYSTEM</w:t>
        </w:r>
        <w:r w:rsidRPr="003C1C5E">
          <w:rPr>
            <w:noProof/>
            <w:webHidden/>
            <w:szCs w:val="20"/>
          </w:rPr>
          <w:t>------------------------------------------------------</w:t>
        </w:r>
        <w:r w:rsidR="00122CFA">
          <w:rPr>
            <w:noProof/>
            <w:webHidden/>
            <w:szCs w:val="20"/>
          </w:rPr>
          <w:t>-18</w:t>
        </w:r>
      </w:hyperlink>
    </w:p>
    <w:p w14:paraId="4CC069DE" w14:textId="757D0447" w:rsidR="00764872" w:rsidRPr="003C1C5E" w:rsidRDefault="00764872" w:rsidP="00764872">
      <w:pPr>
        <w:pStyle w:val="TableofFigures"/>
        <w:tabs>
          <w:tab w:val="right" w:leader="hyphen" w:pos="9960"/>
        </w:tabs>
        <w:rPr>
          <w:rFonts w:eastAsiaTheme="minorEastAsia"/>
          <w:smallCaps w:val="0"/>
          <w:noProof/>
          <w:szCs w:val="20"/>
          <w:lang w:val="en-AU" w:eastAsia="en-AU"/>
        </w:rPr>
      </w:pPr>
      <w:r w:rsidRPr="003C1C5E">
        <w:rPr>
          <w:szCs w:val="20"/>
        </w:rPr>
        <w:fldChar w:fldCharType="begin"/>
      </w:r>
      <w:r w:rsidRPr="003C1C5E">
        <w:rPr>
          <w:szCs w:val="20"/>
        </w:rPr>
        <w:instrText xml:space="preserve"> TOC \h \z \c "Figure D." </w:instrText>
      </w:r>
      <w:r w:rsidRPr="003C1C5E">
        <w:rPr>
          <w:szCs w:val="20"/>
        </w:rPr>
        <w:fldChar w:fldCharType="separate"/>
      </w:r>
      <w:hyperlink w:anchor="_Toc76225927" w:history="1">
        <w:r w:rsidRPr="003C1C5E">
          <w:rPr>
            <w:rStyle w:val="Hyperlink"/>
            <w:noProof/>
            <w:szCs w:val="20"/>
          </w:rPr>
          <w:t>FIGURE : SEQUENCE</w:t>
        </w:r>
        <w:r>
          <w:rPr>
            <w:rStyle w:val="Hyperlink"/>
            <w:noProof/>
            <w:szCs w:val="20"/>
          </w:rPr>
          <w:t xml:space="preserve"> </w:t>
        </w:r>
        <w:r w:rsidRPr="003C1C5E">
          <w:rPr>
            <w:rStyle w:val="Hyperlink"/>
            <w:noProof/>
            <w:szCs w:val="20"/>
          </w:rPr>
          <w:t xml:space="preserve"> DIAGRAM OF A FINGERPRINT SECURITY SYSTEM IN ATM BANKING</w:t>
        </w:r>
        <w:r w:rsidRPr="003C1C5E">
          <w:rPr>
            <w:noProof/>
            <w:webHidden/>
            <w:szCs w:val="20"/>
          </w:rPr>
          <w:t>------------------------------</w:t>
        </w:r>
        <w:r w:rsidR="00122CFA">
          <w:rPr>
            <w:noProof/>
            <w:webHidden/>
            <w:szCs w:val="20"/>
          </w:rPr>
          <w:t>19</w:t>
        </w:r>
      </w:hyperlink>
    </w:p>
    <w:p w14:paraId="0CAA3B79" w14:textId="4B9A2E61" w:rsidR="00764872" w:rsidRPr="003C1C5E" w:rsidRDefault="00764872" w:rsidP="00764872">
      <w:pPr>
        <w:pStyle w:val="TableofFigures"/>
        <w:tabs>
          <w:tab w:val="right" w:leader="hyphen" w:pos="9960"/>
        </w:tabs>
        <w:rPr>
          <w:noProof/>
          <w:szCs w:val="20"/>
        </w:rPr>
      </w:pPr>
      <w:hyperlink w:anchor="_Toc76225928" w:history="1">
        <w:r w:rsidRPr="003C1C5E">
          <w:rPr>
            <w:rStyle w:val="Hyperlink"/>
            <w:noProof/>
            <w:szCs w:val="20"/>
          </w:rPr>
          <w:t>FIGURE :</w:t>
        </w:r>
        <w:r w:rsidRPr="003C1C5E">
          <w:rPr>
            <w:rStyle w:val="Hyperlink"/>
            <w:noProof/>
            <w:spacing w:val="12"/>
            <w:szCs w:val="20"/>
          </w:rPr>
          <w:t xml:space="preserve"> </w:t>
        </w:r>
        <w:r w:rsidRPr="003C1C5E">
          <w:rPr>
            <w:rStyle w:val="Hyperlink"/>
            <w:noProof/>
            <w:szCs w:val="20"/>
          </w:rPr>
          <w:t>RISKY &amp; LESS SECURE SMS VERIFICATION SYSTEM IN ATM</w:t>
        </w:r>
        <w:r w:rsidRPr="003C1C5E">
          <w:rPr>
            <w:noProof/>
            <w:webHidden/>
            <w:szCs w:val="20"/>
          </w:rPr>
          <w:t>---------------------------------------------------------</w:t>
        </w:r>
        <w:r w:rsidR="00122CFA">
          <w:rPr>
            <w:noProof/>
            <w:webHidden/>
            <w:szCs w:val="20"/>
          </w:rPr>
          <w:t>21</w:t>
        </w:r>
      </w:hyperlink>
    </w:p>
    <w:p w14:paraId="79B851EB" w14:textId="42AE7872" w:rsidR="00764872" w:rsidRPr="003C1C5E" w:rsidRDefault="00764872" w:rsidP="00764872">
      <w:pPr>
        <w:pStyle w:val="TableofFigures"/>
        <w:tabs>
          <w:tab w:val="right" w:leader="hyphen" w:pos="9960"/>
        </w:tabs>
        <w:rPr>
          <w:noProof/>
          <w:szCs w:val="20"/>
        </w:rPr>
      </w:pPr>
      <w:r w:rsidRPr="003C1C5E">
        <w:rPr>
          <w:szCs w:val="20"/>
        </w:rPr>
        <w:fldChar w:fldCharType="begin"/>
      </w:r>
      <w:r w:rsidRPr="003C1C5E">
        <w:rPr>
          <w:szCs w:val="20"/>
        </w:rPr>
        <w:instrText xml:space="preserve"> TOC \h \z \c "Figure D." </w:instrText>
      </w:r>
      <w:r w:rsidRPr="003C1C5E">
        <w:rPr>
          <w:szCs w:val="20"/>
        </w:rPr>
        <w:fldChar w:fldCharType="separate"/>
      </w:r>
      <w:hyperlink w:anchor="_Toc76225927" w:history="1">
        <w:r w:rsidRPr="003C1C5E">
          <w:rPr>
            <w:rStyle w:val="Hyperlink"/>
            <w:noProof/>
            <w:szCs w:val="20"/>
          </w:rPr>
          <w:t>FIGURE : FINGERPRINT BIOMETRIC SECURITY SYSTEM IN ATM BANKING</w:t>
        </w:r>
        <w:r w:rsidRPr="003C1C5E">
          <w:rPr>
            <w:noProof/>
            <w:webHidden/>
            <w:szCs w:val="20"/>
          </w:rPr>
          <w:t>------------------------------------------------</w:t>
        </w:r>
        <w:bookmarkStart w:id="11" w:name="_GoBack"/>
        <w:bookmarkEnd w:id="11"/>
        <w:r w:rsidRPr="003C1C5E">
          <w:rPr>
            <w:noProof/>
            <w:webHidden/>
            <w:szCs w:val="20"/>
          </w:rPr>
          <w:t>--</w:t>
        </w:r>
        <w:r w:rsidR="00122CFA">
          <w:rPr>
            <w:noProof/>
            <w:webHidden/>
            <w:szCs w:val="20"/>
          </w:rPr>
          <w:t>22</w:t>
        </w:r>
      </w:hyperlink>
    </w:p>
    <w:p w14:paraId="2F2B90B8" w14:textId="77777777" w:rsidR="00764872" w:rsidRPr="003C1C5E" w:rsidRDefault="00764872" w:rsidP="00764872">
      <w:pPr>
        <w:rPr>
          <w:rFonts w:asciiTheme="minorHAnsi" w:hAnsiTheme="minorHAnsi" w:cstheme="minorHAnsi"/>
          <w:sz w:val="20"/>
          <w:szCs w:val="20"/>
        </w:rPr>
      </w:pPr>
    </w:p>
    <w:p w14:paraId="355BAF7F" w14:textId="77777777" w:rsidR="00764872" w:rsidRPr="003C1C5E" w:rsidRDefault="00764872" w:rsidP="00764872">
      <w:pPr>
        <w:rPr>
          <w:rFonts w:asciiTheme="minorHAnsi" w:eastAsiaTheme="minorEastAsia" w:hAnsiTheme="minorHAnsi" w:cstheme="minorHAnsi"/>
          <w:sz w:val="20"/>
          <w:szCs w:val="20"/>
        </w:rPr>
      </w:pPr>
    </w:p>
    <w:p w14:paraId="19686E03" w14:textId="77777777" w:rsidR="00764872" w:rsidRPr="003C1C5E" w:rsidRDefault="00764872" w:rsidP="00764872">
      <w:pPr>
        <w:pStyle w:val="TableofFigures"/>
        <w:tabs>
          <w:tab w:val="right" w:leader="hyphen" w:pos="9960"/>
        </w:tabs>
        <w:rPr>
          <w:noProof/>
          <w:szCs w:val="20"/>
        </w:rPr>
      </w:pPr>
    </w:p>
    <w:p w14:paraId="56511885" w14:textId="77777777" w:rsidR="00764872" w:rsidRPr="003C1C5E" w:rsidRDefault="00764872" w:rsidP="00764872">
      <w:pPr>
        <w:rPr>
          <w:rFonts w:asciiTheme="minorHAnsi" w:eastAsiaTheme="minorEastAsia" w:hAnsiTheme="minorHAnsi" w:cstheme="minorHAnsi"/>
          <w:sz w:val="20"/>
          <w:szCs w:val="20"/>
        </w:rPr>
      </w:pPr>
    </w:p>
    <w:p w14:paraId="00267F56" w14:textId="77777777" w:rsidR="00764872" w:rsidRPr="003C1C5E" w:rsidRDefault="00764872" w:rsidP="00764872">
      <w:pPr>
        <w:rPr>
          <w:rFonts w:asciiTheme="minorHAnsi" w:eastAsiaTheme="minorEastAsia" w:hAnsiTheme="minorHAnsi" w:cstheme="minorHAnsi"/>
          <w:sz w:val="20"/>
          <w:szCs w:val="20"/>
        </w:rPr>
      </w:pPr>
      <w:r w:rsidRPr="003C1C5E">
        <w:rPr>
          <w:rFonts w:asciiTheme="minorHAnsi" w:hAnsiTheme="minorHAnsi" w:cstheme="minorHAnsi"/>
          <w:sz w:val="20"/>
          <w:szCs w:val="20"/>
        </w:rPr>
        <w:fldChar w:fldCharType="end"/>
      </w:r>
    </w:p>
    <w:p w14:paraId="5FEFB1A0" w14:textId="77777777" w:rsidR="00764872" w:rsidRPr="003C1C5E" w:rsidRDefault="00764872" w:rsidP="00764872">
      <w:pPr>
        <w:rPr>
          <w:rFonts w:asciiTheme="minorHAnsi" w:hAnsiTheme="minorHAnsi" w:cstheme="minorHAnsi"/>
          <w:sz w:val="20"/>
          <w:szCs w:val="20"/>
        </w:rPr>
      </w:pPr>
      <w:r w:rsidRPr="003C1C5E">
        <w:rPr>
          <w:rFonts w:asciiTheme="minorHAnsi" w:hAnsiTheme="minorHAnsi" w:cstheme="minorHAnsi"/>
          <w:sz w:val="20"/>
          <w:szCs w:val="20"/>
        </w:rPr>
        <w:fldChar w:fldCharType="end"/>
      </w:r>
    </w:p>
    <w:p w14:paraId="097E277D" w14:textId="77777777" w:rsidR="00764872" w:rsidRPr="003C1C5E" w:rsidRDefault="00764872" w:rsidP="00764872">
      <w:pPr>
        <w:rPr>
          <w:rFonts w:asciiTheme="minorHAnsi" w:eastAsiaTheme="minorEastAsia" w:hAnsiTheme="minorHAnsi" w:cstheme="minorHAnsi"/>
          <w:sz w:val="20"/>
          <w:szCs w:val="20"/>
        </w:rPr>
      </w:pPr>
    </w:p>
    <w:p w14:paraId="1D4A27D1" w14:textId="47BD9889" w:rsidR="000A6B58" w:rsidRPr="00E27524" w:rsidRDefault="00764872" w:rsidP="00764872">
      <w:pPr>
        <w:pStyle w:val="BodyText"/>
        <w:rPr>
          <w:sz w:val="20"/>
        </w:rPr>
        <w:sectPr w:rsidR="000A6B58" w:rsidRPr="00E27524" w:rsidSect="00E27524">
          <w:pgSz w:w="11910" w:h="16840" w:code="9"/>
          <w:pgMar w:top="1440" w:right="1440" w:bottom="1440" w:left="1440" w:header="720" w:footer="720" w:gutter="0"/>
          <w:pgNumType w:fmt="lowerRoman"/>
          <w:cols w:space="720"/>
          <w:docGrid w:linePitch="299"/>
        </w:sectPr>
      </w:pPr>
      <w:r w:rsidRPr="003C1C5E">
        <w:rPr>
          <w:rFonts w:asciiTheme="minorHAnsi" w:hAnsiTheme="minorHAnsi" w:cstheme="minorHAnsi"/>
          <w:sz w:val="20"/>
          <w:szCs w:val="20"/>
        </w:rPr>
        <w:fldChar w:fldCharType="end"/>
      </w:r>
    </w:p>
    <w:p w14:paraId="5E2BD3CE" w14:textId="36F90203" w:rsidR="00DC39FC" w:rsidRDefault="00DC39FC" w:rsidP="00DC39FC">
      <w:pPr>
        <w:sectPr w:rsidR="00DC39FC" w:rsidSect="00961853">
          <w:pgSz w:w="11910" w:h="16840"/>
          <w:pgMar w:top="1440" w:right="1440" w:bottom="1440" w:left="1440" w:header="720" w:footer="720" w:gutter="0"/>
          <w:pgNumType w:fmt="lowerRoman"/>
          <w:cols w:space="720"/>
        </w:sectPr>
      </w:pPr>
      <w:bookmarkStart w:id="12" w:name="List_of_Tables"/>
      <w:bookmarkStart w:id="13" w:name="_bookmark3"/>
      <w:bookmarkEnd w:id="12"/>
      <w:bookmarkEnd w:id="13"/>
    </w:p>
    <w:p w14:paraId="5A21EFCB" w14:textId="77777777" w:rsidR="00DC39FC" w:rsidRPr="00DC39FC" w:rsidRDefault="00DC39FC" w:rsidP="00DC39FC">
      <w:pPr>
        <w:pStyle w:val="BodyText"/>
        <w:spacing w:line="20" w:lineRule="exact"/>
        <w:ind w:left="161"/>
        <w:rPr>
          <w:sz w:val="2"/>
        </w:rPr>
      </w:pPr>
      <w:r>
        <w:rPr>
          <w:noProof/>
          <w:sz w:val="2"/>
        </w:rPr>
        <w:lastRenderedPageBreak/>
        <mc:AlternateContent>
          <mc:Choice Requires="wpg">
            <w:drawing>
              <wp:inline distT="0" distB="0" distL="0" distR="0" wp14:anchorId="0E4FF438" wp14:editId="2C58B9CC">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5B50B78"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" strokeweight=".17569mm">
                  <o:lock v:ext="edit" shapetype="f"/>
                </v:line>
                <w10:anchorlock/>
              </v:group>
            </w:pict>
          </mc:Fallback>
        </mc:AlternateContent>
      </w:r>
    </w:p>
    <w:p w14:paraId="62F926E5" w14:textId="77777777" w:rsidR="00DC39FC" w:rsidRDefault="00DC39FC" w:rsidP="00DC39FC">
      <w:pPr>
        <w:pStyle w:val="Heading1"/>
      </w:pPr>
      <w:bookmarkStart w:id="14" w:name="List_of_Abbreviations_and_Symbols"/>
      <w:bookmarkStart w:id="15" w:name="_bookmark4"/>
      <w:bookmarkStart w:id="16" w:name="_Toc76225905"/>
      <w:bookmarkEnd w:id="14"/>
      <w:bookmarkEnd w:id="15"/>
      <w:r>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16"/>
    </w:p>
    <w:p w14:paraId="0B560B77" w14:textId="62160928" w:rsidR="00DC39FC" w:rsidRDefault="00E27524" w:rsidP="00DC39FC">
      <w:pPr>
        <w:pStyle w:val="BodyText"/>
        <w:rPr>
          <w:b/>
          <w:sz w:val="20"/>
        </w:rPr>
      </w:pPr>
      <w:r>
        <w:rPr>
          <w:noProof/>
        </w:rPr>
        <mc:AlternateContent>
          <mc:Choice Requires="wps">
            <w:drawing>
              <wp:anchor distT="0" distB="0" distL="0" distR="0" simplePos="0" relativeHeight="487641600" behindDoc="1" locked="0" layoutInCell="1" allowOverlap="1" wp14:anchorId="62DC9C73" wp14:editId="67BC099B">
                <wp:simplePos x="0" y="0"/>
                <wp:positionH relativeFrom="margin">
                  <wp:align>left</wp:align>
                </wp:positionH>
                <wp:positionV relativeFrom="paragraph">
                  <wp:posOffset>224155</wp:posOffset>
                </wp:positionV>
                <wp:extent cx="6263640" cy="45085"/>
                <wp:effectExtent l="0" t="0" r="22860" b="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263640" cy="45085"/>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28F9D" id="docshape8" o:spid="_x0000_s1026" style="position:absolute;margin-left:0;margin-top:17.65pt;width:493.2pt;height:3.55pt;flip:y;z-index:-1567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62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" path="m,l9624,e" filled="f" strokeweight=".17569mm">
                <v:path arrowok="t" o:connecttype="custom" o:connectlocs="0,0;6263640,0" o:connectangles="0,0"/>
                <w10:wrap type="topAndBottom" anchorx="margin"/>
              </v:shape>
            </w:pict>
          </mc:Fallback>
        </mc:AlternateContent>
      </w:r>
    </w:p>
    <w:p w14:paraId="7F0299C3" w14:textId="23BB436A" w:rsidR="00DC39FC" w:rsidRDefault="00DC39FC" w:rsidP="00DC39FC">
      <w:pPr>
        <w:pStyle w:val="BodyText"/>
        <w:rPr>
          <w:b/>
          <w:sz w:val="21"/>
        </w:rPr>
      </w:pPr>
    </w:p>
    <w:p w14:paraId="21D1BD43" w14:textId="77777777" w:rsidR="00DC39FC" w:rsidRDefault="00DC39FC" w:rsidP="00E27524">
      <w:pPr>
        <w:pStyle w:val="BodyText"/>
        <w:jc w:val="center"/>
        <w:rPr>
          <w:b/>
          <w:sz w:val="20"/>
        </w:rPr>
      </w:pPr>
    </w:p>
    <w:p w14:paraId="06566AB7" w14:textId="77777777" w:rsidR="00DC39FC" w:rsidRDefault="00DC39FC" w:rsidP="00DC39FC">
      <w:pPr>
        <w:pStyle w:val="BodyText"/>
        <w:rPr>
          <w:b/>
          <w:sz w:val="20"/>
        </w:rPr>
      </w:pPr>
    </w:p>
    <w:p w14:paraId="3C48AAE0" w14:textId="77777777" w:rsidR="00DC39FC" w:rsidRDefault="00DC39FC" w:rsidP="00DC39FC">
      <w:pPr>
        <w:pStyle w:val="BodyText"/>
        <w:rPr>
          <w:sz w:val="20"/>
        </w:rPr>
      </w:pPr>
    </w:p>
    <w:p w14:paraId="4AD01649" w14:textId="77777777" w:rsidR="00DC39FC" w:rsidRDefault="00DC39FC" w:rsidP="00DC39FC">
      <w:pPr>
        <w:pStyle w:val="BodyText"/>
        <w:spacing w:before="3"/>
        <w:rPr>
          <w:sz w:val="21"/>
        </w:rPr>
      </w:pPr>
      <w:r>
        <w:rPr>
          <w:noProof/>
        </w:rPr>
        <mc:AlternateContent>
          <mc:Choice Requires="wps">
            <w:drawing>
              <wp:anchor distT="0" distB="0" distL="0" distR="0" simplePos="0" relativeHeight="487642624" behindDoc="1" locked="0" layoutInCell="1" allowOverlap="1" wp14:anchorId="53AE813A" wp14:editId="68A06C2E">
                <wp:simplePos x="0" y="0"/>
                <wp:positionH relativeFrom="page">
                  <wp:posOffset>2254250</wp:posOffset>
                </wp:positionH>
                <wp:positionV relativeFrom="paragraph">
                  <wp:posOffset>170815</wp:posOffset>
                </wp:positionV>
                <wp:extent cx="3051810" cy="1270"/>
                <wp:effectExtent l="0" t="0" r="8890" b="11430"/>
                <wp:wrapTopAndBottom/>
                <wp:docPr id="6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1D76997" id="docshape9" o:spid="_x0000_s1026" style="position:absolute;margin-left:177.5pt;margin-top:13.45pt;width:240.3pt;height:.1pt;z-index:-15673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" path="m,l4806,e" filled="f" strokeweight=".33019mm">
                <v:path arrowok="t" o:connecttype="custom" o:connectlocs="0,0;3051810,0" o:connectangles="0,0"/>
                <w10:wrap type="topAndBottom" anchorx="page"/>
              </v:shape>
            </w:pict>
          </mc:Fallback>
        </mc:AlternateContent>
      </w:r>
    </w:p>
    <w:p w14:paraId="2BF3D03A" w14:textId="77777777" w:rsidR="00DC39FC" w:rsidRDefault="00DC39FC" w:rsidP="00DC39FC">
      <w:pPr>
        <w:spacing w:before="108"/>
        <w:ind w:left="2689"/>
      </w:pPr>
      <w:r>
        <w:t>Abbreviations</w:t>
      </w:r>
    </w:p>
    <w:p w14:paraId="43881584" w14:textId="77777777" w:rsidR="00DC39FC" w:rsidRDefault="00DC39FC" w:rsidP="00DC39FC">
      <w:pPr>
        <w:pStyle w:val="BodyText"/>
        <w:spacing w:before="4"/>
        <w:rPr>
          <w:sz w:val="7"/>
        </w:rPr>
      </w:pPr>
      <w:r>
        <w:rPr>
          <w:noProof/>
        </w:rPr>
        <mc:AlternateContent>
          <mc:Choice Requires="wps">
            <w:drawing>
              <wp:anchor distT="0" distB="0" distL="0" distR="0" simplePos="0" relativeHeight="487643648" behindDoc="1" locked="0" layoutInCell="1" allowOverlap="1" wp14:anchorId="6D62FFF1" wp14:editId="0A01BB96">
                <wp:simplePos x="0" y="0"/>
                <wp:positionH relativeFrom="page">
                  <wp:posOffset>2254250</wp:posOffset>
                </wp:positionH>
                <wp:positionV relativeFrom="paragraph">
                  <wp:posOffset>69215</wp:posOffset>
                </wp:positionV>
                <wp:extent cx="3051810" cy="1270"/>
                <wp:effectExtent l="0" t="0" r="8890" b="11430"/>
                <wp:wrapTopAndBottom/>
                <wp:docPr id="6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9E9A9F7" id="docshape10" o:spid="_x0000_s1026" style="position:absolute;margin-left:177.5pt;margin-top:5.45pt;width:240.3pt;height:.1pt;z-index:-1567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" path="m,l4806,e" filled="f" strokeweight=".33019mm">
                <v:path arrowok="t" o:connecttype="custom" o:connectlocs="0,0;3051810,0" o:connectangles="0,0"/>
                <w10:wrap type="topAndBottom" anchorx="page"/>
              </v:shape>
            </w:pict>
          </mc:Fallback>
        </mc:AlternateContent>
      </w:r>
    </w:p>
    <w:p w14:paraId="56AE37A0" w14:textId="77777777" w:rsidR="00DC39FC" w:rsidRDefault="00DC39FC" w:rsidP="00DC39FC">
      <w:pPr>
        <w:tabs>
          <w:tab w:val="left" w:pos="4159"/>
        </w:tabs>
        <w:spacing w:before="41"/>
        <w:ind w:left="2689"/>
      </w:pPr>
      <w:r>
        <w:t>ATM</w:t>
      </w:r>
      <w:r>
        <w:tab/>
        <w:t>Automated Teller Machine</w:t>
      </w:r>
    </w:p>
    <w:p w14:paraId="7498EAAF" w14:textId="77777777" w:rsidR="00DC39FC" w:rsidRDefault="00DC39FC" w:rsidP="00DC39FC">
      <w:pPr>
        <w:tabs>
          <w:tab w:val="left" w:pos="4159"/>
        </w:tabs>
        <w:spacing w:before="99"/>
        <w:ind w:left="2689"/>
      </w:pPr>
      <w:r>
        <w:t>PIN</w:t>
      </w:r>
      <w:r>
        <w:tab/>
        <w:t xml:space="preserve">Personal Identification Number </w:t>
      </w:r>
    </w:p>
    <w:p w14:paraId="29703B8E" w14:textId="77777777" w:rsidR="00DC39FC" w:rsidRDefault="00DC39FC" w:rsidP="00DC39FC">
      <w:pPr>
        <w:tabs>
          <w:tab w:val="left" w:pos="4159"/>
        </w:tabs>
        <w:spacing w:before="100"/>
        <w:ind w:left="2689"/>
      </w:pPr>
      <w:r>
        <w:t>SE</w:t>
      </w:r>
      <w:r>
        <w:tab/>
        <w:t>Software Engineering</w:t>
      </w:r>
    </w:p>
    <w:p w14:paraId="51A9735A" w14:textId="77777777" w:rsidR="00DC39FC" w:rsidRDefault="00DC39FC" w:rsidP="00DC39FC">
      <w:pPr>
        <w:tabs>
          <w:tab w:val="left" w:pos="4159"/>
        </w:tabs>
        <w:spacing w:before="99"/>
        <w:ind w:left="2689"/>
        <w:rPr>
          <w:i/>
        </w:rPr>
      </w:pPr>
      <w:r>
        <w:rPr>
          <w:noProof/>
        </w:rPr>
        <mc:AlternateContent>
          <mc:Choice Requires="wps">
            <w:drawing>
              <wp:anchor distT="0" distB="0" distL="0" distR="0" simplePos="0" relativeHeight="487644672" behindDoc="1" locked="0" layoutInCell="1" allowOverlap="1" wp14:anchorId="7F8626DB" wp14:editId="588D96B2">
                <wp:simplePos x="0" y="0"/>
                <wp:positionH relativeFrom="page">
                  <wp:posOffset>2254250</wp:posOffset>
                </wp:positionH>
                <wp:positionV relativeFrom="paragraph">
                  <wp:posOffset>262890</wp:posOffset>
                </wp:positionV>
                <wp:extent cx="3051810" cy="1270"/>
                <wp:effectExtent l="0" t="0" r="8890" b="11430"/>
                <wp:wrapTopAndBottom/>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 name="T4" fmla="+- 0 3550 3550"/>
                            <a:gd name="T5" fmla="*/ T4 w 4806"/>
                            <a:gd name="T6" fmla="+- 0 8356 3550"/>
                            <a:gd name="T7" fmla="*/ T6 w 4806"/>
                          </a:gdLst>
                          <a:ahLst/>
                          <a:cxnLst>
                            <a:cxn ang="0">
                              <a:pos x="T1" y="0"/>
                            </a:cxn>
                            <a:cxn ang="0">
                              <a:pos x="T3" y="0"/>
                            </a:cxn>
                            <a:cxn ang="0">
                              <a:pos x="T5" y="0"/>
                            </a:cxn>
                            <a:cxn ang="0">
                              <a:pos x="T7" y="0"/>
                            </a:cxn>
                          </a:cxnLst>
                          <a:rect l="0" t="0" r="r" b="b"/>
                          <a:pathLst>
                            <a:path w="4806">
                              <a:moveTo>
                                <a:pt x="0" y="0"/>
                              </a:moveTo>
                              <a:lnTo>
                                <a:pt x="4806" y="0"/>
                              </a:lnTo>
                              <a:moveTo>
                                <a:pt x="0" y="0"/>
                              </a:moveTo>
                              <a:lnTo>
                                <a:pt x="48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8C66EFF" id="docshape11" o:spid="_x0000_s1026" style="position:absolute;margin-left:177.5pt;margin-top:20.7pt;width:240.3pt;height:.1pt;z-index:-15671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" path="m,l4806,m,l4806,e" filled="f" strokeweight=".14042mm">
                <v:path arrowok="t" o:connecttype="custom" o:connectlocs="0,0;3051810,0;0,0;3051810,0" o:connectangles="0,0,0,0"/>
                <w10:wrap type="topAndBottom" anchorx="page"/>
              </v:shape>
            </w:pict>
          </mc:Fallback>
        </mc:AlternateContent>
      </w:r>
      <w:r>
        <w:rPr>
          <w:i/>
        </w:rPr>
        <w:t>etc.</w:t>
      </w:r>
      <w:r>
        <w:rPr>
          <w:i/>
        </w:rPr>
        <w:tab/>
        <w:t>etc.</w:t>
      </w:r>
    </w:p>
    <w:p w14:paraId="6CBB2972" w14:textId="77777777" w:rsidR="00DC39FC" w:rsidRDefault="00DC39FC" w:rsidP="00DC39FC">
      <w:pPr>
        <w:tabs>
          <w:tab w:val="left" w:pos="4159"/>
        </w:tabs>
        <w:spacing w:before="99"/>
        <w:ind w:left="2689"/>
        <w:rPr>
          <w:i/>
        </w:rPr>
      </w:pPr>
    </w:p>
    <w:p w14:paraId="6331EDE0" w14:textId="77777777" w:rsidR="00DC39FC" w:rsidRDefault="00DC39FC" w:rsidP="00DC39FC">
      <w:pPr>
        <w:tabs>
          <w:tab w:val="left" w:pos="4159"/>
        </w:tabs>
        <w:spacing w:before="99"/>
        <w:ind w:left="2689"/>
        <w:rPr>
          <w:i/>
        </w:rPr>
      </w:pPr>
    </w:p>
    <w:p w14:paraId="0D7FA722" w14:textId="77777777" w:rsidR="00DC39FC" w:rsidRDefault="00DC39FC" w:rsidP="00DC39FC">
      <w:pPr>
        <w:pStyle w:val="BodyText"/>
        <w:rPr>
          <w:i/>
          <w:sz w:val="20"/>
        </w:rPr>
      </w:pPr>
    </w:p>
    <w:p w14:paraId="753B8762" w14:textId="77777777" w:rsidR="00DC39FC" w:rsidRPr="00D60C0E" w:rsidRDefault="00DC39FC" w:rsidP="00DC39FC">
      <w:pPr>
        <w:pStyle w:val="BodyText"/>
        <w:spacing w:before="2"/>
        <w:rPr>
          <w:i/>
          <w:sz w:val="28"/>
        </w:rPr>
        <w:sectPr w:rsidR="00DC39FC" w:rsidRPr="00D60C0E" w:rsidSect="00E27524">
          <w:type w:val="continuous"/>
          <w:pgSz w:w="11910" w:h="16840" w:code="9"/>
          <w:pgMar w:top="1440" w:right="1440" w:bottom="1440" w:left="1440" w:header="720" w:footer="720" w:gutter="0"/>
          <w:pgNumType w:fmt="lowerRoman"/>
          <w:cols w:space="720"/>
          <w:docGrid w:linePitch="299"/>
        </w:sectPr>
      </w:pPr>
    </w:p>
    <w:p w14:paraId="07C5B81C" w14:textId="77777777" w:rsidR="00DC39FC" w:rsidRDefault="00DC39FC" w:rsidP="00DC39FC">
      <w:pPr>
        <w:pStyle w:val="BodyText"/>
        <w:rPr>
          <w:i/>
          <w:sz w:val="20"/>
        </w:rPr>
      </w:pPr>
    </w:p>
    <w:p w14:paraId="4734C73D" w14:textId="77777777" w:rsidR="00DC39FC" w:rsidRDefault="00DC39FC" w:rsidP="00DC39FC">
      <w:pPr>
        <w:pStyle w:val="BodyText"/>
        <w:rPr>
          <w:i/>
          <w:sz w:val="20"/>
        </w:rPr>
      </w:pPr>
    </w:p>
    <w:p w14:paraId="4ECC4A6C" w14:textId="77777777" w:rsidR="00DC39FC" w:rsidRDefault="00DC39FC" w:rsidP="00DC39FC">
      <w:pPr>
        <w:pStyle w:val="BodyText"/>
        <w:rPr>
          <w:i/>
          <w:sz w:val="20"/>
        </w:rPr>
      </w:pPr>
    </w:p>
    <w:p w14:paraId="01A25BE7" w14:textId="77777777" w:rsidR="000A6B58" w:rsidRDefault="000A6B58">
      <w:pPr>
        <w:pStyle w:val="BodyText"/>
        <w:rPr>
          <w:i/>
          <w:sz w:val="20"/>
        </w:rPr>
      </w:pPr>
    </w:p>
    <w:p w14:paraId="73802A2F" w14:textId="77777777" w:rsidR="000A6B58" w:rsidRDefault="000A6B58">
      <w:pPr>
        <w:jc w:val="center"/>
        <w:sectPr w:rsidR="000A6B58" w:rsidSect="00E27524">
          <w:type w:val="continuous"/>
          <w:pgSz w:w="11910" w:h="16840" w:code="9"/>
          <w:pgMar w:top="1440" w:right="1440" w:bottom="1440" w:left="1440" w:header="720" w:footer="720" w:gutter="0"/>
          <w:pgNumType w:fmt="lowerRoman"/>
          <w:cols w:space="720"/>
          <w:docGrid w:linePitch="299"/>
        </w:sectPr>
      </w:pPr>
    </w:p>
    <w:p w14:paraId="5123FCB7" w14:textId="77777777" w:rsidR="000A6B58" w:rsidRDefault="000610D0" w:rsidP="00F25737">
      <w:pPr>
        <w:spacing w:before="114"/>
        <w:rPr>
          <w:b/>
          <w:sz w:val="41"/>
        </w:rPr>
      </w:pPr>
      <w:bookmarkStart w:id="17" w:name="_bookmark5"/>
      <w:bookmarkEnd w:id="17"/>
      <w:r>
        <w:rPr>
          <w:b/>
          <w:sz w:val="41"/>
        </w:rPr>
        <w:lastRenderedPageBreak/>
        <w:t>Chapter</w:t>
      </w:r>
      <w:r>
        <w:rPr>
          <w:b/>
          <w:spacing w:val="13"/>
          <w:sz w:val="41"/>
        </w:rPr>
        <w:t xml:space="preserve"> </w:t>
      </w:r>
      <w:r>
        <w:rPr>
          <w:b/>
          <w:sz w:val="41"/>
        </w:rPr>
        <w:t>1</w:t>
      </w:r>
    </w:p>
    <w:p w14:paraId="6CA2D3BE" w14:textId="77777777" w:rsidR="000A6B58" w:rsidRDefault="000A6B58">
      <w:pPr>
        <w:pStyle w:val="BodyText"/>
        <w:rPr>
          <w:b/>
          <w:sz w:val="20"/>
        </w:rPr>
      </w:pPr>
    </w:p>
    <w:p w14:paraId="3DA20301" w14:textId="77777777" w:rsidR="000A6B58" w:rsidRDefault="003E7B69">
      <w:pPr>
        <w:pStyle w:val="BodyText"/>
        <w:spacing w:before="7"/>
        <w:rPr>
          <w:b/>
          <w:sz w:val="12"/>
        </w:rPr>
      </w:pPr>
      <w:r>
        <w:rPr>
          <w:noProof/>
        </w:rPr>
        <mc:AlternateContent>
          <mc:Choice Requires="wps">
            <w:drawing>
              <wp:anchor distT="0" distB="0" distL="0" distR="0" simplePos="0" relativeHeight="487595008"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5620F02" id="docshape14" o:spid="_x0000_s1026" style="position:absolute;margin-left:57.05pt;margin-top:8.45pt;width:481.2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p w14:paraId="0B5A1542" w14:textId="77777777" w:rsidR="000A6B58" w:rsidRDefault="000A6B58">
      <w:pPr>
        <w:pStyle w:val="BodyText"/>
        <w:spacing w:before="8"/>
        <w:rPr>
          <w:b/>
          <w:sz w:val="22"/>
        </w:rPr>
      </w:pPr>
    </w:p>
    <w:p w14:paraId="19EE3AED" w14:textId="77777777" w:rsidR="000A6B58" w:rsidRDefault="000610D0" w:rsidP="000C24C0">
      <w:pPr>
        <w:pStyle w:val="Heading1"/>
        <w:ind w:left="0"/>
      </w:pPr>
      <w:bookmarkStart w:id="18" w:name="_Toc76225906"/>
      <w:r>
        <w:t>Introduction</w:t>
      </w:r>
      <w:bookmarkEnd w:id="18"/>
    </w:p>
    <w:p w14:paraId="6357678B" w14:textId="77777777" w:rsidR="000A6B58" w:rsidRDefault="000A6B58">
      <w:pPr>
        <w:pStyle w:val="BodyText"/>
        <w:rPr>
          <w:b/>
          <w:sz w:val="20"/>
        </w:rPr>
      </w:pPr>
    </w:p>
    <w:p w14:paraId="2B2C2A58" w14:textId="77777777" w:rsidR="000A6B58" w:rsidRDefault="003E7B69">
      <w:pPr>
        <w:pStyle w:val="BodyText"/>
        <w:spacing w:before="9"/>
        <w:rPr>
          <w:b/>
          <w:sz w:val="12"/>
        </w:rPr>
      </w:pPr>
      <w:r>
        <w:rPr>
          <w:noProof/>
        </w:rPr>
        <mc:AlternateContent>
          <mc:Choice Requires="wps">
            <w:drawing>
              <wp:anchor distT="0" distB="0" distL="0" distR="0" simplePos="0" relativeHeight="487595520" behindDoc="1" locked="0" layoutInCell="1" allowOverlap="1" wp14:anchorId="0D5055C3" wp14:editId="5DF6DAF3">
                <wp:simplePos x="0" y="0"/>
                <wp:positionH relativeFrom="page">
                  <wp:posOffset>724535</wp:posOffset>
                </wp:positionH>
                <wp:positionV relativeFrom="paragraph">
                  <wp:posOffset>109220</wp:posOffset>
                </wp:positionV>
                <wp:extent cx="6111240" cy="1270"/>
                <wp:effectExtent l="0" t="0" r="10160" b="1143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6F1C762" id="docshape15" o:spid="_x0000_s1026" style="position:absolute;margin-left:57.05pt;margin-top:8.6pt;width:481.2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5Sfbba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60EFC219" w14:textId="3B46F5B1" w:rsidR="000A6B58" w:rsidRPr="00CC6CB2" w:rsidRDefault="008F20CD" w:rsidP="00CC6CB2">
      <w:pPr>
        <w:pStyle w:val="BodyText"/>
        <w:spacing w:line="326" w:lineRule="auto"/>
        <w:ind w:right="174"/>
        <w:jc w:val="both"/>
      </w:pPr>
      <w:r>
        <w:t xml:space="preserve"> </w:t>
      </w:r>
    </w:p>
    <w:p w14:paraId="68F62E31" w14:textId="1D99C8C6" w:rsidR="000A6B58" w:rsidRDefault="00D60C0E" w:rsidP="001874D8">
      <w:pPr>
        <w:pStyle w:val="Heading2"/>
        <w:tabs>
          <w:tab w:val="left" w:pos="909"/>
        </w:tabs>
        <w:spacing w:before="239"/>
        <w:ind w:left="135"/>
      </w:pPr>
      <w:bookmarkStart w:id="19" w:name="Your_thesis_topic"/>
      <w:bookmarkStart w:id="20" w:name="_bookmark6"/>
      <w:bookmarkStart w:id="21" w:name="_Toc76225907"/>
      <w:bookmarkEnd w:id="19"/>
      <w:bookmarkEnd w:id="20"/>
      <w:r>
        <w:t xml:space="preserve">1.1 </w:t>
      </w:r>
      <w:r w:rsidR="008F20CD">
        <w:t>Fingerprint-based biometric system in ATM banking</w:t>
      </w:r>
      <w:bookmarkEnd w:id="21"/>
    </w:p>
    <w:p w14:paraId="0D8602D5" w14:textId="5BEB61E6" w:rsidR="001874D8" w:rsidRDefault="008F20CD" w:rsidP="00D60C0E">
      <w:pPr>
        <w:pStyle w:val="BodyText"/>
        <w:spacing w:before="315"/>
        <w:ind w:left="161"/>
        <w:jc w:val="both"/>
      </w:pPr>
      <w:r w:rsidRPr="008F20CD">
        <w:t xml:space="preserve">Nowadays, autonomous systems lead a fundamental a part of everyday life in society. In this modern era, people are very concern about lead their lives peacefully. As the people living the modern society majority of civilians using ATMs regularly. According to that matter It is obvious that the number of ATM locations is rapidly rising. So, in order to improve our security, ATMs utilize biometric algorithms. Biometrics is a process that helps create very secure data that is specific to each individual based on their unique physical characteristics. </w:t>
      </w:r>
      <w:r w:rsidR="000F141C" w:rsidRPr="000F141C">
        <w:t>Biometric data may be used to uniquely identify a person in a number of ways, including fingerprint, retina, complexion, pronunciation, gesture recognition, and writing. It is common for credentials to be lost, swapped, hacked, or seen inadvertently by a service provider. Frequently, symbols such as cursor buttons and money plus cards are lost, forgotten, duplicated, or erased. Biometric automation design is simple and may boost security and safety at the level of the fingertip. The procedure of registering a person's biometric with an identity device is simple and may not need much time or effort.</w:t>
      </w:r>
      <w:r w:rsidR="000F141C">
        <w:t xml:space="preserve"> </w:t>
      </w:r>
      <w:r w:rsidRPr="008F20CD">
        <w:t>Therefore, incorporating it into everyday life will have a significant influence. Our report's major objective is to employ fingerprint-based ATMs to provide a stronger security system.</w:t>
      </w:r>
    </w:p>
    <w:p w14:paraId="262F53BB" w14:textId="77777777" w:rsidR="001874D8" w:rsidRDefault="001874D8" w:rsidP="001874D8">
      <w:pPr>
        <w:pStyle w:val="BodyText"/>
        <w:spacing w:before="315"/>
        <w:ind w:left="161"/>
      </w:pPr>
    </w:p>
    <w:p w14:paraId="5F84C1E4" w14:textId="791D00A0" w:rsidR="001874D8" w:rsidRDefault="00F015D9" w:rsidP="001874D8">
      <w:pPr>
        <w:pStyle w:val="BodyText"/>
        <w:numPr>
          <w:ilvl w:val="1"/>
          <w:numId w:val="25"/>
        </w:numPr>
        <w:spacing w:before="315"/>
      </w:pPr>
      <w:r>
        <w:rPr>
          <w:b/>
          <w:bCs/>
          <w:sz w:val="34"/>
          <w:szCs w:val="34"/>
        </w:rPr>
        <w:t xml:space="preserve">Objective </w:t>
      </w:r>
      <w:r w:rsidR="006B2B63" w:rsidRPr="005E4B52">
        <w:rPr>
          <w:b/>
          <w:bCs/>
          <w:sz w:val="34"/>
          <w:szCs w:val="34"/>
        </w:rPr>
        <w:t xml:space="preserve"> </w:t>
      </w:r>
    </w:p>
    <w:p w14:paraId="2424F8EA" w14:textId="77777777" w:rsidR="001874D8" w:rsidRPr="00D60C0E" w:rsidRDefault="006B2B63" w:rsidP="00D60C0E">
      <w:pPr>
        <w:pStyle w:val="BodyText"/>
        <w:spacing w:before="315"/>
        <w:ind w:left="161"/>
        <w:jc w:val="both"/>
      </w:pPr>
      <w:r w:rsidRPr="00D60C0E">
        <w:t xml:space="preserve">The main objective of this work is to create a more secure ATM system by using fingerprints as an allowed identification. Sub-objectives are given below: </w:t>
      </w:r>
    </w:p>
    <w:p w14:paraId="1DE43B02" w14:textId="13A0D359" w:rsidR="001874D8" w:rsidRPr="00D60C0E" w:rsidRDefault="006B2B63" w:rsidP="00D60C0E">
      <w:pPr>
        <w:pStyle w:val="BodyText"/>
        <w:numPr>
          <w:ilvl w:val="0"/>
          <w:numId w:val="26"/>
        </w:numPr>
        <w:spacing w:before="315"/>
        <w:jc w:val="both"/>
      </w:pPr>
      <w:r w:rsidRPr="00D60C0E">
        <w:t>To follow the Software engineering research area our experimental research is standing. Type: Correlational</w:t>
      </w:r>
      <w:r w:rsidR="001874D8" w:rsidRPr="00D60C0E">
        <w:t>.</w:t>
      </w:r>
    </w:p>
    <w:p w14:paraId="0C06524A" w14:textId="728E0AEB" w:rsidR="001874D8" w:rsidRPr="00D60C0E" w:rsidRDefault="006B2B63" w:rsidP="00D60C0E">
      <w:pPr>
        <w:pStyle w:val="BodyText"/>
        <w:numPr>
          <w:ilvl w:val="0"/>
          <w:numId w:val="26"/>
        </w:numPr>
        <w:jc w:val="both"/>
      </w:pPr>
      <w:r w:rsidRPr="00D60C0E">
        <w:t>To use activity, block &amp; sequence diagram model in our research to implement a new security system in ATM banking. Type: Descriptive</w:t>
      </w:r>
      <w:r w:rsidR="001874D8" w:rsidRPr="00D60C0E">
        <w:t>.</w:t>
      </w:r>
    </w:p>
    <w:p w14:paraId="30D6C3EB" w14:textId="60D391AF" w:rsidR="001874D8" w:rsidRPr="00D60C0E" w:rsidRDefault="006B2B63" w:rsidP="00D60C0E">
      <w:pPr>
        <w:pStyle w:val="BodyText"/>
        <w:numPr>
          <w:ilvl w:val="0"/>
          <w:numId w:val="26"/>
        </w:numPr>
        <w:jc w:val="both"/>
      </w:pPr>
      <w:r w:rsidRPr="00D60C0E">
        <w:t xml:space="preserve">Implement these diagrams to make a strong security system plan in ATM banking transactions. Type: Explanatory. </w:t>
      </w:r>
    </w:p>
    <w:p w14:paraId="7C484A68" w14:textId="4003B0D2" w:rsidR="006B2B63" w:rsidRPr="00D60C0E" w:rsidRDefault="006B2B63" w:rsidP="00D60C0E">
      <w:pPr>
        <w:pStyle w:val="BodyText"/>
        <w:numPr>
          <w:ilvl w:val="0"/>
          <w:numId w:val="26"/>
        </w:numPr>
        <w:jc w:val="both"/>
      </w:pPr>
      <w:r w:rsidRPr="00D60C0E">
        <w:t>Make a strong, secure &amp; user-friendly Automated teller machine system for the users in the future. Type: Descriptive.</w:t>
      </w:r>
    </w:p>
    <w:p w14:paraId="68A33AEF" w14:textId="77777777" w:rsidR="001874D8" w:rsidRPr="001874D8" w:rsidRDefault="001874D8" w:rsidP="00D60C0E">
      <w:pPr>
        <w:pStyle w:val="BodyText"/>
        <w:ind w:left="881"/>
        <w:jc w:val="both"/>
        <w:rPr>
          <w:sz w:val="28"/>
        </w:rPr>
      </w:pPr>
    </w:p>
    <w:p w14:paraId="5C3C2E89" w14:textId="684912A3" w:rsidR="006B2B63" w:rsidRDefault="006B2B63">
      <w:pPr>
        <w:pStyle w:val="BodyText"/>
        <w:rPr>
          <w:sz w:val="28"/>
        </w:rPr>
      </w:pPr>
    </w:p>
    <w:p w14:paraId="565CF5C5" w14:textId="474D5863" w:rsidR="006B2B63" w:rsidRDefault="006B2B63">
      <w:pPr>
        <w:pStyle w:val="BodyText"/>
        <w:rPr>
          <w:sz w:val="28"/>
        </w:rPr>
      </w:pPr>
    </w:p>
    <w:p w14:paraId="7D44B54A" w14:textId="4FEBC43A" w:rsidR="006B2B63" w:rsidRDefault="006B2B63">
      <w:pPr>
        <w:pStyle w:val="BodyText"/>
        <w:rPr>
          <w:sz w:val="28"/>
        </w:rPr>
      </w:pPr>
    </w:p>
    <w:p w14:paraId="16DF3384" w14:textId="77777777" w:rsidR="00D60C0E" w:rsidRDefault="00D60C0E" w:rsidP="006B2B63">
      <w:pPr>
        <w:pStyle w:val="BodyText"/>
        <w:rPr>
          <w:b/>
          <w:bCs/>
          <w:sz w:val="34"/>
          <w:szCs w:val="34"/>
        </w:rPr>
      </w:pPr>
    </w:p>
    <w:p w14:paraId="1C679571" w14:textId="01683C55" w:rsidR="006B2B63" w:rsidRPr="005E4B52" w:rsidRDefault="006B2B63" w:rsidP="006B2B63">
      <w:pPr>
        <w:pStyle w:val="BodyText"/>
        <w:rPr>
          <w:b/>
          <w:bCs/>
          <w:sz w:val="34"/>
          <w:szCs w:val="34"/>
        </w:rPr>
      </w:pPr>
      <w:r w:rsidRPr="005E4B52">
        <w:rPr>
          <w:b/>
          <w:bCs/>
          <w:sz w:val="34"/>
          <w:szCs w:val="34"/>
        </w:rPr>
        <w:t>1.3</w:t>
      </w:r>
      <w:r w:rsidRPr="005E4B52">
        <w:rPr>
          <w:b/>
          <w:bCs/>
          <w:sz w:val="34"/>
          <w:szCs w:val="34"/>
        </w:rPr>
        <w:tab/>
        <w:t xml:space="preserve">Research Question </w:t>
      </w:r>
    </w:p>
    <w:p w14:paraId="4CDCD7E8" w14:textId="77777777" w:rsidR="006B2B63" w:rsidRPr="006B2B63" w:rsidRDefault="006B2B63" w:rsidP="006B2B63">
      <w:pPr>
        <w:pStyle w:val="BodyText"/>
        <w:rPr>
          <w:sz w:val="28"/>
        </w:rPr>
      </w:pPr>
      <w:r w:rsidRPr="006B2B63">
        <w:rPr>
          <w:sz w:val="28"/>
        </w:rPr>
        <w:t xml:space="preserve"> </w:t>
      </w:r>
    </w:p>
    <w:p w14:paraId="4F53C08A" w14:textId="77777777" w:rsidR="006B2B63" w:rsidRPr="00D60C0E" w:rsidRDefault="006B2B63" w:rsidP="006B2B63">
      <w:pPr>
        <w:pStyle w:val="BodyText"/>
      </w:pPr>
      <w:r w:rsidRPr="00D60C0E">
        <w:t xml:space="preserve">Research questions are given below: </w:t>
      </w:r>
    </w:p>
    <w:p w14:paraId="5B0E3F21" w14:textId="77777777" w:rsidR="006B2B63" w:rsidRPr="00D60C0E" w:rsidRDefault="006B2B63" w:rsidP="006B2B63">
      <w:pPr>
        <w:pStyle w:val="BodyText"/>
      </w:pPr>
      <w:r w:rsidRPr="00D60C0E">
        <w:t xml:space="preserve"> </w:t>
      </w:r>
    </w:p>
    <w:p w14:paraId="4C98BC64" w14:textId="370A7CE2" w:rsidR="006B2B63" w:rsidRPr="00D60C0E" w:rsidRDefault="006B2B63" w:rsidP="00391D89">
      <w:pPr>
        <w:pStyle w:val="BodyText"/>
      </w:pPr>
      <w:r w:rsidRPr="00D60C0E">
        <w:t>1</w:t>
      </w:r>
      <w:r w:rsidR="00391D89">
        <w:t>.</w:t>
      </w:r>
      <w:r w:rsidR="00391D89">
        <w:tab/>
      </w:r>
      <w:r w:rsidR="00391D89" w:rsidRPr="00D60C0E">
        <w:t>How to upgrade ATM banking security system?</w:t>
      </w:r>
    </w:p>
    <w:p w14:paraId="1A801548" w14:textId="0CBC4E18" w:rsidR="006B2B63" w:rsidRPr="00D60C0E" w:rsidRDefault="00391D89" w:rsidP="006B2B63">
      <w:pPr>
        <w:pStyle w:val="BodyText"/>
      </w:pPr>
      <w:r>
        <w:t>2.</w:t>
      </w:r>
      <w:r>
        <w:tab/>
      </w:r>
      <w:r w:rsidR="008C07F7">
        <w:t>What types of UML models are used?</w:t>
      </w:r>
    </w:p>
    <w:p w14:paraId="3EBD338A" w14:textId="77777777" w:rsidR="006B2B63" w:rsidRPr="00D60C0E" w:rsidRDefault="006B2B63" w:rsidP="006B2B63">
      <w:pPr>
        <w:pStyle w:val="BodyText"/>
      </w:pPr>
      <w:r w:rsidRPr="00D60C0E">
        <w:t>3.</w:t>
      </w:r>
      <w:r w:rsidRPr="00D60C0E">
        <w:tab/>
        <w:t xml:space="preserve">What will be the strategy to give a strong verification PIN code? </w:t>
      </w:r>
    </w:p>
    <w:p w14:paraId="22D3D816" w14:textId="35B99562" w:rsidR="006B2B63" w:rsidRPr="00D60C0E" w:rsidRDefault="008C07F7" w:rsidP="006B2B63">
      <w:pPr>
        <w:pStyle w:val="BodyText"/>
      </w:pPr>
      <w:r>
        <w:t>4.</w:t>
      </w:r>
      <w:r>
        <w:tab/>
        <w:t xml:space="preserve">According to the biometric system what will be the impact? </w:t>
      </w:r>
    </w:p>
    <w:p w14:paraId="299A00C0" w14:textId="22E1B2B6" w:rsidR="00E7266A" w:rsidRDefault="00E7266A" w:rsidP="001874D8">
      <w:pPr>
        <w:pStyle w:val="BodyText"/>
        <w:spacing w:before="228"/>
        <w:ind w:right="17"/>
      </w:pPr>
    </w:p>
    <w:p w14:paraId="12FEF98A" w14:textId="77777777" w:rsidR="00E7266A" w:rsidRDefault="00E7266A" w:rsidP="00E7266A">
      <w:pPr>
        <w:pStyle w:val="BodyText"/>
        <w:spacing w:before="228"/>
        <w:ind w:right="17"/>
        <w:jc w:val="both"/>
      </w:pPr>
      <w:r w:rsidRPr="00E7266A">
        <w:t xml:space="preserve">In ATM banking security system, Scheduled and random physical checks of ATMs by branch staff and technicians. </w:t>
      </w:r>
    </w:p>
    <w:p w14:paraId="5720DD1D" w14:textId="2962E346" w:rsidR="00E7266A" w:rsidRDefault="00E7266A" w:rsidP="00E7266A">
      <w:pPr>
        <w:pStyle w:val="BodyText"/>
        <w:spacing w:before="228"/>
        <w:ind w:right="17"/>
        <w:jc w:val="both"/>
      </w:pPr>
      <w:r w:rsidRPr="00E7266A">
        <w:t>Basically, there are three UML behavior</w:t>
      </w:r>
      <w:r w:rsidR="0054358C">
        <w:t xml:space="preserve">al diagrams are used, such as: </w:t>
      </w:r>
      <w:r w:rsidRPr="00E7266A">
        <w:t xml:space="preserve">Activity diagram, </w:t>
      </w:r>
      <w:r>
        <w:t>Block diagram, Sequence diagram.</w:t>
      </w:r>
    </w:p>
    <w:p w14:paraId="4EDBA628" w14:textId="34EF5425" w:rsidR="00E7266A" w:rsidRDefault="00E7266A" w:rsidP="00E7266A">
      <w:pPr>
        <w:pStyle w:val="BodyText"/>
        <w:spacing w:before="228"/>
        <w:ind w:right="17"/>
        <w:jc w:val="both"/>
      </w:pPr>
      <w:r w:rsidRPr="00E7266A">
        <w:t>According to the strategy, to give a strong verification PIN code always try to put hard password that n</w:t>
      </w:r>
      <w:r>
        <w:t>obody can utilize that password.</w:t>
      </w:r>
    </w:p>
    <w:p w14:paraId="02F548BD" w14:textId="5663B0E6" w:rsidR="00E7266A" w:rsidRPr="00E7266A" w:rsidRDefault="00E7266A" w:rsidP="00E7266A">
      <w:pPr>
        <w:pStyle w:val="BodyText"/>
        <w:spacing w:before="228"/>
        <w:ind w:right="17"/>
        <w:jc w:val="both"/>
        <w:sectPr w:rsidR="00E7266A" w:rsidRPr="00E7266A" w:rsidSect="00E27524">
          <w:pgSz w:w="11910" w:h="16840" w:code="9"/>
          <w:pgMar w:top="1440" w:right="1440" w:bottom="1440" w:left="1440" w:header="720" w:footer="720" w:gutter="0"/>
          <w:pgNumType w:start="1"/>
          <w:cols w:space="720"/>
          <w:docGrid w:linePitch="299"/>
        </w:sectPr>
      </w:pPr>
      <w:r w:rsidRPr="00E7266A">
        <w:t>Biometric authentication and its uses in modern-day tech and digital applications has a number of advantage like high security and assurance.</w:t>
      </w:r>
    </w:p>
    <w:p w14:paraId="415AB963" w14:textId="77777777" w:rsidR="000A6B58" w:rsidRDefault="000A6B58">
      <w:pPr>
        <w:pStyle w:val="BodyText"/>
        <w:spacing w:before="4"/>
        <w:rPr>
          <w:sz w:val="17"/>
        </w:rPr>
      </w:pPr>
    </w:p>
    <w:p w14:paraId="0CF91EFC" w14:textId="77777777" w:rsidR="001525DF" w:rsidRDefault="001525DF" w:rsidP="001525DF">
      <w:pPr>
        <w:spacing w:before="114"/>
        <w:ind w:left="161"/>
        <w:rPr>
          <w:b/>
          <w:sz w:val="41"/>
        </w:rPr>
      </w:pPr>
      <w:r>
        <w:rPr>
          <w:b/>
          <w:sz w:val="41"/>
        </w:rPr>
        <w:t>Chapter</w:t>
      </w:r>
      <w:r>
        <w:rPr>
          <w:b/>
          <w:spacing w:val="13"/>
          <w:sz w:val="41"/>
        </w:rPr>
        <w:t xml:space="preserve"> </w:t>
      </w:r>
      <w:r>
        <w:rPr>
          <w:b/>
          <w:sz w:val="41"/>
        </w:rPr>
        <w:t>2</w:t>
      </w:r>
    </w:p>
    <w:p w14:paraId="4C265B13" w14:textId="77777777" w:rsidR="001525DF" w:rsidRDefault="001525DF" w:rsidP="001525DF">
      <w:pPr>
        <w:pStyle w:val="BodyText"/>
        <w:rPr>
          <w:b/>
          <w:sz w:val="20"/>
        </w:rPr>
      </w:pPr>
    </w:p>
    <w:p w14:paraId="7680C436" w14:textId="77777777" w:rsidR="001525DF" w:rsidRDefault="001525DF" w:rsidP="001525DF">
      <w:pPr>
        <w:pStyle w:val="BodyText"/>
        <w:spacing w:before="7"/>
        <w:rPr>
          <w:b/>
          <w:sz w:val="12"/>
        </w:rPr>
      </w:pPr>
      <w:r>
        <w:rPr>
          <w:noProof/>
        </w:rPr>
        <mc:AlternateContent>
          <mc:Choice Requires="wps">
            <w:drawing>
              <wp:anchor distT="0" distB="0" distL="0" distR="0" simplePos="0" relativeHeight="487624192" behindDoc="1" locked="0" layoutInCell="1" allowOverlap="1" wp14:anchorId="5CE07383" wp14:editId="29BC4594">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E9ADF4A" id="docshape16" o:spid="_x0000_s1026" style="position:absolute;margin-left:57.05pt;margin-top:8.45pt;width:481.2pt;height:.1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44F4436D" w14:textId="77777777" w:rsidR="001525DF" w:rsidRDefault="001525DF" w:rsidP="001525DF">
      <w:pPr>
        <w:pStyle w:val="BodyText"/>
        <w:spacing w:before="8"/>
        <w:rPr>
          <w:b/>
          <w:sz w:val="22"/>
        </w:rPr>
      </w:pPr>
    </w:p>
    <w:p w14:paraId="69CB9785" w14:textId="77777777" w:rsidR="001525DF" w:rsidRDefault="001525DF" w:rsidP="001525DF">
      <w:pPr>
        <w:pStyle w:val="Heading1"/>
      </w:pPr>
      <w:bookmarkStart w:id="22" w:name="_Toc76225908"/>
      <w:r>
        <w:t>Literature</w:t>
      </w:r>
      <w:r>
        <w:rPr>
          <w:spacing w:val="8"/>
        </w:rPr>
        <w:t xml:space="preserve"> </w:t>
      </w:r>
      <w:r>
        <w:t>review</w:t>
      </w:r>
      <w:bookmarkEnd w:id="22"/>
    </w:p>
    <w:p w14:paraId="4280AAE0" w14:textId="77777777" w:rsidR="001525DF" w:rsidRDefault="001525DF" w:rsidP="001525DF">
      <w:pPr>
        <w:pStyle w:val="BodyText"/>
        <w:rPr>
          <w:b/>
          <w:sz w:val="20"/>
        </w:rPr>
      </w:pPr>
    </w:p>
    <w:p w14:paraId="5D2819E2" w14:textId="77777777" w:rsidR="001525DF" w:rsidRDefault="001525DF" w:rsidP="001525DF">
      <w:pPr>
        <w:pStyle w:val="BodyText"/>
        <w:spacing w:before="9"/>
        <w:rPr>
          <w:b/>
          <w:sz w:val="12"/>
        </w:rPr>
      </w:pPr>
      <w:r>
        <w:rPr>
          <w:noProof/>
        </w:rPr>
        <mc:AlternateContent>
          <mc:Choice Requires="wps">
            <w:drawing>
              <wp:anchor distT="0" distB="0" distL="0" distR="0" simplePos="0" relativeHeight="487625216" behindDoc="1" locked="0" layoutInCell="1" allowOverlap="1" wp14:anchorId="36C60234" wp14:editId="654F4AA6">
                <wp:simplePos x="0" y="0"/>
                <wp:positionH relativeFrom="page">
                  <wp:posOffset>724535</wp:posOffset>
                </wp:positionH>
                <wp:positionV relativeFrom="paragraph">
                  <wp:posOffset>109220</wp:posOffset>
                </wp:positionV>
                <wp:extent cx="6111240" cy="1270"/>
                <wp:effectExtent l="0" t="0" r="10160" b="1143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E659FC2" id="docshape17" o:spid="_x0000_s1026" style="position:absolute;margin-left:57.05pt;margin-top:8.6pt;width:481.2pt;height:.1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6675CA04" w14:textId="77777777" w:rsidR="001525DF" w:rsidRDefault="001525DF" w:rsidP="001525DF">
      <w:pPr>
        <w:pStyle w:val="BodyText"/>
        <w:rPr>
          <w:b/>
          <w:sz w:val="20"/>
        </w:rPr>
      </w:pPr>
    </w:p>
    <w:p w14:paraId="4FD3F044" w14:textId="77777777" w:rsidR="001525DF" w:rsidRDefault="001525DF" w:rsidP="001525DF">
      <w:pPr>
        <w:pStyle w:val="BodyText"/>
        <w:rPr>
          <w:b/>
          <w:sz w:val="20"/>
        </w:rPr>
      </w:pPr>
    </w:p>
    <w:p w14:paraId="10B5415D" w14:textId="77777777" w:rsidR="001525DF" w:rsidRDefault="001525DF" w:rsidP="001525DF">
      <w:pPr>
        <w:pStyle w:val="BodyText"/>
        <w:rPr>
          <w:b/>
        </w:rPr>
      </w:pPr>
    </w:p>
    <w:p w14:paraId="5814C70F" w14:textId="270D2048" w:rsidR="001525DF" w:rsidRPr="001874D8" w:rsidRDefault="001525DF" w:rsidP="001874D8">
      <w:pPr>
        <w:pStyle w:val="BodyText"/>
        <w:ind w:left="161" w:right="178" w:hanging="8"/>
        <w:rPr>
          <w:w w:val="95"/>
        </w:rPr>
      </w:pPr>
      <w:r w:rsidRPr="006B2B63">
        <w:rPr>
          <w:w w:val="95"/>
        </w:rPr>
        <w:t xml:space="preserve">A literature review is an analysis of scholarly articles on a specific subject. It gives us a broad overview of present understanding, helping us to find related ideas, methodologies, and research gaps. We discussed about previous systems from others papers in this section. We find out the problems or gap from the existing systems. We try to identify the problems of other security system in ATM banking system. </w:t>
      </w:r>
    </w:p>
    <w:p w14:paraId="30257AC5" w14:textId="77777777" w:rsidR="001525DF" w:rsidRDefault="001525DF" w:rsidP="001874D8">
      <w:pPr>
        <w:pStyle w:val="BodyText"/>
        <w:rPr>
          <w:sz w:val="28"/>
        </w:rPr>
      </w:pPr>
    </w:p>
    <w:p w14:paraId="5CF157CF" w14:textId="43124970" w:rsidR="001525DF" w:rsidRDefault="001525DF" w:rsidP="005E4B52">
      <w:pPr>
        <w:pStyle w:val="Heading2"/>
        <w:numPr>
          <w:ilvl w:val="1"/>
          <w:numId w:val="23"/>
        </w:numPr>
        <w:tabs>
          <w:tab w:val="left" w:pos="935"/>
          <w:tab w:val="left" w:pos="936"/>
        </w:tabs>
        <w:spacing w:before="238"/>
      </w:pPr>
      <w:bookmarkStart w:id="23" w:name="_bookmark8"/>
      <w:bookmarkStart w:id="24" w:name="_Toc76225909"/>
      <w:bookmarkEnd w:id="23"/>
      <w:r>
        <w:t xml:space="preserve">Automated teller machine (ATM) </w:t>
      </w:r>
      <w:bookmarkEnd w:id="24"/>
    </w:p>
    <w:p w14:paraId="1EB7AD31" w14:textId="77777777" w:rsidR="00DA2AC5" w:rsidRDefault="00DA2AC5" w:rsidP="00DA2AC5">
      <w:pPr>
        <w:pStyle w:val="BodyText"/>
        <w:spacing w:before="315"/>
        <w:ind w:left="152"/>
        <w:jc w:val="both"/>
      </w:pPr>
      <w:r>
        <w:t>ATMs, also known as automated teller machines, are specialized computers that simplify the process of managing one's finances for those who have bank accounts. Customers are now able to check the status of their bank accounts in a short amount of time, as well as withdraw or deposit cash and transfer money across banks.</w:t>
      </w:r>
    </w:p>
    <w:p w14:paraId="077BFFEE" w14:textId="77777777" w:rsidR="00DA2AC5" w:rsidRDefault="00DA2AC5" w:rsidP="00DA2AC5">
      <w:pPr>
        <w:pStyle w:val="BodyText"/>
        <w:spacing w:before="315"/>
        <w:ind w:left="152"/>
        <w:jc w:val="both"/>
      </w:pPr>
      <w:r>
        <w:t>In the modern day, paper and metal coins have been mostly phased out as a component of our currency and have been replaced with plastic cards, which are also referred to as "plastic money." The percentage of banks in Nigeria that have ATMs climbed from 83 percent in the year 2006 to 289 percent in the year 2007. According to Hanson (1970), who wrote the book "Service Banking," [1] the Automated Teller Machine was first put to use in the year 1967 in the United Kingdom. Since that time, Japan and France have also made use of the device for a variety of applications. [Citation needed] If you want to withdraw money from an ATM, you are going to need a valid card in addition to the correct PIN number. Until that occurs, the automated teller machine won't accept it. Customers who use automated teller machines are required to provide either a plastic digital wallet embedded with a chip or an ATM card equipped with a payment terminal (that contains a unique card number and some security information). [1]</w:t>
      </w:r>
    </w:p>
    <w:p w14:paraId="3B15F9BF" w14:textId="77777777" w:rsidR="00DA2AC5" w:rsidRDefault="00DA2AC5" w:rsidP="00DA2AC5">
      <w:pPr>
        <w:pStyle w:val="BodyText"/>
        <w:spacing w:before="315"/>
        <w:ind w:left="152"/>
        <w:jc w:val="both"/>
      </w:pPr>
      <w:r>
        <w:t>Researchers A. Rogers, D. Kristen Gilbert, Elizabeth Fraser Cabrera, and others looked at how elderly people utilize automated teller machines (ATMs). [2]. The research was broken up into two distinct parts. The first round consisted of one hundred interviews conducted by telephone. In phase two, sixteen individuals used ATMs on a consistent or near-constant basis. After that, we carried out the survey. They were interested in finding out whether or not this arrangement had the backing of the general population. However, only a small percentage of people actually answered those questions for the survey. A substantial section of the population of the world has been ignored. [2] As a result of this, the survey did not do very well. We have reason to think that there could be a solution to bridge this divide.</w:t>
      </w:r>
    </w:p>
    <w:p w14:paraId="5254512A" w14:textId="77777777" w:rsidR="005D7897" w:rsidRDefault="005D7897" w:rsidP="00CC6CB2">
      <w:pPr>
        <w:pStyle w:val="BodyText"/>
        <w:spacing w:before="315"/>
        <w:ind w:left="152"/>
        <w:jc w:val="both"/>
      </w:pPr>
      <w:r w:rsidRPr="005D7897">
        <w:lastRenderedPageBreak/>
        <w:t>A combination of automated teller machine systems and basic data terminals with four output devices and two input devices are used in this process. They need to establish communication with a host processor in order to successfully complete the task. The host processor, which performs duties analogous to those of an Internet service provider (ISP), functions as a gateway that enables the owner of a bank account to access all of the various ATM networks using either a credit card or a debit card [3]. This is made possible by the fact that the host processor performs duties analogous to those of an ISP. In response to the rising number of instances of fraudulent behavior using automated teller machines, efforts are now being made to fix vulnerabilities in the PIN security system by developing secure authentication mechanisms (ATMs). In contrast to the conventional ways of entering a PIN, these approaches are evaluated based on how well they work in terms of how easily they can be remembered, how secure they are, and how quickly they can be entered. There is not a clear indication of the kinds of values that may be used for the PIN-based verification that is available at ATMs. [2]</w:t>
      </w:r>
    </w:p>
    <w:p w14:paraId="6013A3CD" w14:textId="732AF70B" w:rsidR="00CC6CB2" w:rsidRDefault="001525DF" w:rsidP="00CC6CB2">
      <w:pPr>
        <w:pStyle w:val="BodyText"/>
        <w:spacing w:before="315"/>
        <w:ind w:left="152"/>
        <w:jc w:val="both"/>
      </w:pPr>
      <w:r>
        <w:t xml:space="preserve">The ATM system is essential to the financial system. But the security mechanism for ATMs isn't extremely robust or secure. Therefore, we need to find the strongest security method for the ATM system. </w:t>
      </w:r>
    </w:p>
    <w:p w14:paraId="41CFB74F" w14:textId="77777777" w:rsidR="006E74B3" w:rsidRDefault="006E74B3" w:rsidP="00E27524">
      <w:pPr>
        <w:pStyle w:val="BodyText"/>
        <w:spacing w:before="315"/>
        <w:ind w:left="152"/>
        <w:jc w:val="both"/>
      </w:pPr>
      <w:r w:rsidRPr="006E74B3">
        <w:t xml:space="preserve">The introduction of automated teller machines, sometimes known as ATMs, brought about a revolutionary shift in the way that individuals handled their financial dealings. The ubiquity of the need for automated teller machines may be attributed to the accessibility and ease of these machines. However, a number of substantial roadblocks have been preventing the deployment of high-quality ATM banking services. A significant number bank customers are unhappy with the degree of privacy and protection provided by the automated teller machine service. Reginald </w:t>
      </w:r>
      <w:proofErr w:type="spellStart"/>
      <w:r w:rsidRPr="006E74B3">
        <w:t>Ihejiahi</w:t>
      </w:r>
      <w:proofErr w:type="spellEnd"/>
      <w:r w:rsidRPr="006E74B3">
        <w:t xml:space="preserve">, a well-known figure in the banking industry in Nigeria, once held the position of group senior director at Fidelity Bank. According to </w:t>
      </w:r>
      <w:proofErr w:type="spellStart"/>
      <w:r w:rsidRPr="006E74B3">
        <w:t>Ihejiahi</w:t>
      </w:r>
      <w:proofErr w:type="spellEnd"/>
      <w:r w:rsidRPr="006E74B3">
        <w:t xml:space="preserve"> (2009), there is insufficient cooperation between financial institutions in the fight against fraud [1]. According to him, the silence of the banks on ATM fraud is slowing down their development and making it more difficult for the industry as a whole to start sharing vital information that may be helpful in a variety of different ways. The risks associated with ATM fraud are growing as a consequence of the proliferation of increasingly dangerous indiscriminate concerns. Customers who respond to unsolicited emails and text messages by providing their credit card information and who are careless with both their card and their personal identification number (PIN) are a typical source of fraud. Customers may run into issues if they misplace their ATM cards or forget their personal identification numbers [1]. The user authentication methods that are now in use, such as the application of codes, user IDs (identifiers), identity cards, and PINs, suffer from a variety of drawbacks (personal identification numbers).</w:t>
      </w:r>
    </w:p>
    <w:p w14:paraId="4CF3D2A9" w14:textId="68773F99" w:rsidR="001525DF" w:rsidRDefault="001525DF" w:rsidP="00E27524">
      <w:pPr>
        <w:pStyle w:val="BodyText"/>
        <w:spacing w:before="315"/>
        <w:ind w:left="152"/>
        <w:jc w:val="both"/>
      </w:pPr>
      <w:r>
        <w:t xml:space="preserve">A short message service verification system for ATMs was suggested by </w:t>
      </w:r>
      <w:proofErr w:type="spellStart"/>
      <w:r>
        <w:t>Jimoh</w:t>
      </w:r>
      <w:proofErr w:type="spellEnd"/>
      <w:r>
        <w:t xml:space="preserve"> R.G. and </w:t>
      </w:r>
      <w:proofErr w:type="spellStart"/>
      <w:r>
        <w:t>Babatunde</w:t>
      </w:r>
      <w:proofErr w:type="spellEnd"/>
      <w:r>
        <w:t xml:space="preserve"> A. N. The user's mobile device will get a code. After entering the code, the user may readily access the system [11]. However, this kind of technology carries a substantial risk. Although less secure, this technology is user-friendly. All the information will readily be sent to someone else if the user's phone or number goes stolen or gets misplaced. This ma</w:t>
      </w:r>
      <w:r w:rsidR="00E27524">
        <w:t xml:space="preserve">kes the system insecure. </w:t>
      </w:r>
      <w:r>
        <w:t xml:space="preserve"> </w:t>
      </w:r>
    </w:p>
    <w:p w14:paraId="40E587B8" w14:textId="77777777" w:rsidR="001525DF" w:rsidRDefault="001525DF" w:rsidP="001525DF">
      <w:pPr>
        <w:pStyle w:val="BodyText"/>
        <w:spacing w:before="315"/>
        <w:ind w:left="152"/>
        <w:jc w:val="both"/>
      </w:pPr>
      <w:r>
        <w:t xml:space="preserve">To better understand the security of biometric-based ATMs and to compare and contrast different authentication methods, field research and several side studies on actual ATM usage were done. Their results demonstrate that the environment has a significant impact on the </w:t>
      </w:r>
      <w:r>
        <w:lastRenderedPageBreak/>
        <w:t xml:space="preserve">safety and effectiveness of biometric-based ATMs. Examples of such elements include distractions, physical obstacles, trust connections, and memorability design of various ATM authentication procedures, including areas of social life and concentration resistance [3]. </w:t>
      </w:r>
    </w:p>
    <w:p w14:paraId="40946E04" w14:textId="77777777" w:rsidR="001525DF" w:rsidRPr="00CC0E12" w:rsidRDefault="001525DF" w:rsidP="001525DF">
      <w:pPr>
        <w:pStyle w:val="BodyText"/>
        <w:spacing w:before="315"/>
        <w:jc w:val="both"/>
      </w:pPr>
    </w:p>
    <w:p w14:paraId="194D76EF" w14:textId="4D19E983" w:rsidR="001525DF" w:rsidRPr="00CC0E12" w:rsidRDefault="00D001D7" w:rsidP="009D42D6">
      <w:pPr>
        <w:pStyle w:val="BodyText"/>
        <w:numPr>
          <w:ilvl w:val="1"/>
          <w:numId w:val="23"/>
        </w:numPr>
        <w:rPr>
          <w:b/>
          <w:bCs/>
          <w:sz w:val="34"/>
          <w:szCs w:val="34"/>
        </w:rPr>
      </w:pPr>
      <w:r>
        <w:rPr>
          <w:b/>
          <w:bCs/>
          <w:sz w:val="34"/>
          <w:szCs w:val="34"/>
        </w:rPr>
        <w:t>Biometric-based security system</w:t>
      </w:r>
    </w:p>
    <w:p w14:paraId="465CDFDC" w14:textId="356698D3" w:rsidR="001525DF" w:rsidRDefault="001525DF" w:rsidP="001525DF">
      <w:pPr>
        <w:pStyle w:val="BodyText"/>
        <w:rPr>
          <w:b/>
          <w:bCs/>
          <w:sz w:val="34"/>
          <w:szCs w:val="34"/>
        </w:rPr>
      </w:pPr>
    </w:p>
    <w:p w14:paraId="3C01A314" w14:textId="77777777" w:rsidR="00E27524" w:rsidRDefault="00E27524" w:rsidP="001525DF">
      <w:pPr>
        <w:pStyle w:val="BodyText"/>
        <w:rPr>
          <w:sz w:val="28"/>
        </w:rPr>
      </w:pPr>
    </w:p>
    <w:p w14:paraId="7404E6F7" w14:textId="64656FAA" w:rsidR="001525DF" w:rsidRPr="00CC0E12" w:rsidRDefault="001525DF" w:rsidP="009D42D6">
      <w:pPr>
        <w:pStyle w:val="BodyText"/>
        <w:jc w:val="both"/>
      </w:pPr>
      <w:r w:rsidRPr="00CC0E12">
        <w:t>As a kind of security, biometric authentication uses a person's unique biological characteristics to verify that they are who they claim they are. structures for biometric authentication examine behavioral or physical changes to record and verify accurate facts in a dataset. Authentication is confirmed if each sample of the biomechanical facts matches. Based on biometric information, biometrics are computer</w:t>
      </w:r>
      <w:r w:rsidR="009D42D6">
        <w:t>-</w:t>
      </w:r>
      <w:r w:rsidRPr="00CC0E12">
        <w:t xml:space="preserve">assisted techniques for determining personality. </w:t>
      </w:r>
    </w:p>
    <w:p w14:paraId="7B1D8F15" w14:textId="77777777" w:rsidR="001525DF" w:rsidRPr="00CC0E12" w:rsidRDefault="001525DF" w:rsidP="009D42D6">
      <w:pPr>
        <w:pStyle w:val="BodyText"/>
        <w:jc w:val="both"/>
      </w:pPr>
      <w:r w:rsidRPr="00CC0E12">
        <w:t xml:space="preserve"> </w:t>
      </w:r>
    </w:p>
    <w:p w14:paraId="3807147C" w14:textId="38B59CB5" w:rsidR="001525DF" w:rsidRPr="00CC0E12" w:rsidRDefault="001525DF" w:rsidP="009D42D6">
      <w:pPr>
        <w:pStyle w:val="BodyText"/>
        <w:jc w:val="both"/>
      </w:pPr>
      <w:r w:rsidRPr="00CC0E12">
        <w:t xml:space="preserve">The use of ATM cards and the electronic payment system are both being negatively impacted by the present fraud activities, according to Prof. Selina </w:t>
      </w:r>
      <w:proofErr w:type="spellStart"/>
      <w:r w:rsidRPr="00CC0E12">
        <w:t>Oko</w:t>
      </w:r>
      <w:proofErr w:type="spellEnd"/>
      <w:r w:rsidRPr="00CC0E12">
        <w:t xml:space="preserve"> and Jane </w:t>
      </w:r>
      <w:proofErr w:type="spellStart"/>
      <w:r w:rsidRPr="00CC0E12">
        <w:t>Oruh</w:t>
      </w:r>
      <w:proofErr w:type="spellEnd"/>
      <w:r w:rsidRPr="00CC0E12">
        <w:t xml:space="preserve"> [12]. The use of an ATM security system is now quite difficult. Fraud and identity theft are also simple in this age. </w:t>
      </w:r>
    </w:p>
    <w:p w14:paraId="02A9BCA1" w14:textId="77777777" w:rsidR="001525DF" w:rsidRPr="00CC0E12" w:rsidRDefault="001525DF" w:rsidP="001525DF">
      <w:pPr>
        <w:pStyle w:val="BodyText"/>
      </w:pPr>
      <w:r w:rsidRPr="00CC0E12">
        <w:t xml:space="preserve"> </w:t>
      </w:r>
    </w:p>
    <w:p w14:paraId="3918E366" w14:textId="68374A7B" w:rsidR="001525DF" w:rsidRPr="00CC0E12" w:rsidRDefault="0030651E" w:rsidP="009D42D6">
      <w:pPr>
        <w:pStyle w:val="BodyText"/>
        <w:jc w:val="both"/>
      </w:pPr>
      <w:r w:rsidRPr="0030651E">
        <w:t xml:space="preserve">An MBS-based (multimodal biometric system) security solution was proposed by </w:t>
      </w:r>
      <w:proofErr w:type="spellStart"/>
      <w:r w:rsidRPr="0030651E">
        <w:t>Madhukar</w:t>
      </w:r>
      <w:proofErr w:type="spellEnd"/>
      <w:r w:rsidRPr="0030651E">
        <w:t xml:space="preserve"> Kale and Professor P.G. </w:t>
      </w:r>
      <w:proofErr w:type="spellStart"/>
      <w:r w:rsidRPr="0030651E">
        <w:t>Gawande</w:t>
      </w:r>
      <w:proofErr w:type="spellEnd"/>
      <w:r w:rsidRPr="0030651E">
        <w:t xml:space="preserve"> [4]. Procedures using the iris, fingerprints, and palm prints are used. For the very first time, information on a person's fingerprints, palm prints, and irises is now being gathered. Each one has been subjected to its own separate preprocessing, and a singular feature representation has been produced by extracting and combining the characteristics of all of them. This representation is kept in its current state on the server. The next step is called "matching," and it consists of comparing the test image to the feature vector that has been saved while utilizing the Euclidean distance that is the shortest. [5] GSM modem technology was the foundation for the security system that was suggested by M. </w:t>
      </w:r>
      <w:proofErr w:type="spellStart"/>
      <w:r w:rsidRPr="0030651E">
        <w:t>Gayathri</w:t>
      </w:r>
      <w:proofErr w:type="spellEnd"/>
      <w:r w:rsidRPr="0030651E">
        <w:t xml:space="preserve">, P. </w:t>
      </w:r>
      <w:proofErr w:type="spellStart"/>
      <w:r w:rsidRPr="0030651E">
        <w:t>Selvakumari</w:t>
      </w:r>
      <w:proofErr w:type="spellEnd"/>
      <w:r w:rsidRPr="0030651E">
        <w:t xml:space="preserve">, R. </w:t>
      </w:r>
      <w:proofErr w:type="spellStart"/>
      <w:r w:rsidRPr="0030651E">
        <w:t>Brindha</w:t>
      </w:r>
      <w:proofErr w:type="spellEnd"/>
      <w:r w:rsidRPr="0030651E">
        <w:t>, and others. As a result, GSM is used in the strategy that was recommended. A transceiver may take the form of a standalone modem that connects by digital, Bluetooth, or wireless technology; alternatively, it might be a mobile phone that is equipped with GSM modem capabilities. Universal Mobile Telecommunication is what is meant to be abbreviated as "GSM" (Global System for Mobile Communication).</w:t>
      </w:r>
      <w:r>
        <w:t xml:space="preserve"> </w:t>
      </w:r>
      <w:r w:rsidR="001525DF" w:rsidRPr="00CC0E12">
        <w:t xml:space="preserve">The ability to transmit mobile telecommunication services is genuinely made possible by mobile communication technology. Biometric systems are now widely used around the globe. A fingerprint sensor is present on almost all smartphones and smart gadgets, and some of them also feature iris sensors. Individual identities are recorded using biometric sensors. There are several kinds of sensors, including iris, speech, and fingerprint readers. </w:t>
      </w:r>
    </w:p>
    <w:p w14:paraId="0AD8854B" w14:textId="00C1D553" w:rsidR="001525DF" w:rsidRPr="00CC0E12" w:rsidRDefault="001525DF" w:rsidP="009D42D6">
      <w:pPr>
        <w:pStyle w:val="BodyText"/>
        <w:jc w:val="both"/>
      </w:pPr>
      <w:r w:rsidRPr="00CC0E12">
        <w:t xml:space="preserve"> </w:t>
      </w:r>
      <w:r w:rsidR="006128C7">
        <w:t xml:space="preserve"> </w:t>
      </w:r>
    </w:p>
    <w:p w14:paraId="2F7E3B6E" w14:textId="76202AFE" w:rsidR="001525DF" w:rsidRPr="00CC0E12" w:rsidRDefault="001525DF" w:rsidP="009D42D6">
      <w:pPr>
        <w:pStyle w:val="BodyText"/>
        <w:jc w:val="both"/>
      </w:pPr>
      <w:r w:rsidRPr="00CC0E12">
        <w:t>Biometric sensors are used to record a per</w:t>
      </w:r>
      <w:r w:rsidR="00CD69DB">
        <w:t>son</w:t>
      </w:r>
      <w:r w:rsidRPr="00CC0E12">
        <w:t xml:space="preserve"> identify. The authentication procedure is often used to control access to physical and digital resources including offices, rooms, computers, ATM systems, and other resources. Many different kinds of sensors can take photos of fingerprints. There are three different kinds of image sensors for fingerprints: optical, strong, and transducer [6]. Despite its benefits, the FTIR-based optical sensor might be overwhelmed by a dry or wet finger, leading to inaccurate readings [6]. The </w:t>
      </w:r>
      <w:proofErr w:type="spellStart"/>
      <w:r w:rsidRPr="00CC0E12">
        <w:t>Zigbee</w:t>
      </w:r>
      <w:proofErr w:type="spellEnd"/>
      <w:r w:rsidRPr="00CC0E12">
        <w:t xml:space="preserve"> technique is the foundation of the Wireless Biometric Security System [7]. Ravi Shankar Kumar, </w:t>
      </w:r>
      <w:proofErr w:type="spellStart"/>
      <w:r w:rsidRPr="00CC0E12">
        <w:t>Mohit</w:t>
      </w:r>
      <w:proofErr w:type="spellEnd"/>
      <w:r w:rsidRPr="00CC0E12">
        <w:t xml:space="preserve"> Kumar, Raju Kumar, and </w:t>
      </w:r>
      <w:proofErr w:type="spellStart"/>
      <w:r w:rsidRPr="00CC0E12">
        <w:t>Mukesh</w:t>
      </w:r>
      <w:proofErr w:type="spellEnd"/>
      <w:r w:rsidRPr="00CC0E12">
        <w:t xml:space="preserve"> Kumar Thakur identified certain universal issues with security systems. A user's fingerprint is taken using a fingerprint sensor module, compared to database information specific to the user's fingerprint, and displayed on the computer screen utilizing </w:t>
      </w:r>
      <w:r w:rsidRPr="00CC0E12">
        <w:lastRenderedPageBreak/>
        <w:t>this technological method. Apart from that, it has a tiny risk of hacking but is otherwise cheaper, quicker, and more portable. They can easily find all of the info if someone attempts to breach their database.</w:t>
      </w:r>
    </w:p>
    <w:p w14:paraId="18BAB2BF" w14:textId="77777777" w:rsidR="001525DF" w:rsidRPr="00CC0E12" w:rsidRDefault="001525DF" w:rsidP="009D42D6">
      <w:pPr>
        <w:pStyle w:val="BodyText"/>
        <w:jc w:val="both"/>
      </w:pPr>
      <w:r w:rsidRPr="00CC0E12">
        <w:t xml:space="preserve"> </w:t>
      </w:r>
    </w:p>
    <w:p w14:paraId="4D67FD50" w14:textId="77777777" w:rsidR="001525DF" w:rsidRPr="00CC0E12" w:rsidRDefault="001525DF" w:rsidP="009D42D6">
      <w:pPr>
        <w:pStyle w:val="BodyText"/>
        <w:jc w:val="both"/>
      </w:pPr>
      <w:r w:rsidRPr="00CC0E12">
        <w:t xml:space="preserve">Nevertheless, the existing security system is unable to provide us the highest level of protection. The conventional method of identification, which depends on having an ID card or specific information like a social security number or password, is not totally reliable. </w:t>
      </w:r>
    </w:p>
    <w:p w14:paraId="71B2BABC" w14:textId="6DE9F4D5" w:rsidR="001525DF" w:rsidRDefault="001525DF" w:rsidP="009D42D6">
      <w:pPr>
        <w:pStyle w:val="BodyText"/>
        <w:jc w:val="both"/>
      </w:pPr>
      <w:r w:rsidRPr="00CC0E12">
        <w:t>The system based on GSM has certain drawbacks. Like There has been electronic interference. Due to its pulse-based transmission method, GSM is known to interfere with devices like hearing aids. Then there are additional issues like repeaters, bandwidth latency, and a low data transmission rate. These are the security system's limitations [5]. A unimodal system is transformed into a multimodal system using Euclidean distance and the principal lined mechanism. However, the database-stored pict</w:t>
      </w:r>
      <w:r w:rsidR="006128C7">
        <w:t>ure is deteriorating day by day.</w:t>
      </w:r>
      <w:r w:rsidR="003841FB">
        <w:t xml:space="preserve"> </w:t>
      </w:r>
      <w:r w:rsidRPr="00CC0E12">
        <w:t>[4].</w:t>
      </w:r>
    </w:p>
    <w:p w14:paraId="6E05F578" w14:textId="77777777" w:rsidR="006128C7" w:rsidRPr="00CC0E12" w:rsidRDefault="006128C7" w:rsidP="009D42D6">
      <w:pPr>
        <w:pStyle w:val="BodyText"/>
        <w:jc w:val="both"/>
      </w:pPr>
    </w:p>
    <w:p w14:paraId="26DE3306" w14:textId="7459C5C3" w:rsidR="00F84A8A" w:rsidRDefault="00F84A8A" w:rsidP="001525DF">
      <w:pPr>
        <w:pStyle w:val="BodyText"/>
      </w:pPr>
      <w:r>
        <w:t xml:space="preserve"> </w:t>
      </w:r>
    </w:p>
    <w:p w14:paraId="5F4EEB71" w14:textId="370E8ADB" w:rsidR="00E27524" w:rsidRPr="00CC0E12" w:rsidRDefault="00E27524" w:rsidP="001525DF">
      <w:pPr>
        <w:pStyle w:val="BodyText"/>
      </w:pPr>
    </w:p>
    <w:p w14:paraId="11F4AADC" w14:textId="77777777" w:rsidR="001525DF" w:rsidRPr="00043B64" w:rsidRDefault="001525DF" w:rsidP="009D42D6">
      <w:pPr>
        <w:pStyle w:val="BodyText"/>
        <w:numPr>
          <w:ilvl w:val="1"/>
          <w:numId w:val="23"/>
        </w:numPr>
        <w:rPr>
          <w:b/>
          <w:sz w:val="34"/>
          <w:szCs w:val="34"/>
        </w:rPr>
      </w:pPr>
      <w:r w:rsidRPr="00043B64">
        <w:rPr>
          <w:b/>
          <w:sz w:val="34"/>
          <w:szCs w:val="34"/>
        </w:rPr>
        <w:t xml:space="preserve">Fingerprint-based biometric system in ATM </w:t>
      </w:r>
    </w:p>
    <w:p w14:paraId="724B7E67" w14:textId="77777777" w:rsidR="001525DF" w:rsidRPr="00CC0E12" w:rsidRDefault="001525DF" w:rsidP="001525DF">
      <w:pPr>
        <w:pStyle w:val="BodyText"/>
      </w:pPr>
      <w:r w:rsidRPr="00CC0E12">
        <w:t xml:space="preserve"> </w:t>
      </w:r>
    </w:p>
    <w:p w14:paraId="5EDE0C7D" w14:textId="60CA4831" w:rsidR="001525DF" w:rsidRPr="00CC0E12" w:rsidRDefault="001525DF" w:rsidP="009D42D6">
      <w:pPr>
        <w:pStyle w:val="BodyText"/>
        <w:jc w:val="both"/>
      </w:pPr>
      <w:r w:rsidRPr="00CC0E12">
        <w:t>Among the many qualities employed are voice, face, fingerprints, veins, eyes, retina, gesture recognition, an</w:t>
      </w:r>
      <w:r w:rsidR="00F93B5D">
        <w:t>d calligraph</w:t>
      </w:r>
      <w:r w:rsidR="00200B05">
        <w:t xml:space="preserve">y [8]. </w:t>
      </w:r>
      <w:r w:rsidRPr="00CC0E12">
        <w:t xml:space="preserve">The vast majority of fingerprint scanners rely on minute details. </w:t>
      </w:r>
    </w:p>
    <w:p w14:paraId="07920BA1" w14:textId="77777777" w:rsidR="001525DF" w:rsidRPr="00CC0E12" w:rsidRDefault="001525DF" w:rsidP="009D42D6">
      <w:pPr>
        <w:pStyle w:val="BodyText"/>
        <w:jc w:val="both"/>
      </w:pPr>
      <w:r w:rsidRPr="00CC0E12">
        <w:t xml:space="preserve"> </w:t>
      </w:r>
    </w:p>
    <w:p w14:paraId="73176A56" w14:textId="77777777" w:rsidR="00D6706F" w:rsidRDefault="001525DF" w:rsidP="009D42D6">
      <w:pPr>
        <w:pStyle w:val="BodyText"/>
        <w:jc w:val="both"/>
      </w:pPr>
      <w:r w:rsidRPr="00CC0E12">
        <w:t xml:space="preserve">Samir </w:t>
      </w:r>
      <w:proofErr w:type="spellStart"/>
      <w:r w:rsidRPr="00CC0E12">
        <w:t>Nanavati</w:t>
      </w:r>
      <w:proofErr w:type="spellEnd"/>
      <w:r w:rsidRPr="00CC0E12">
        <w:t xml:space="preserve"> asserts that pattern methodology has the ability to replace minutiae recognition, which accounts for 80% of fingerprint scanner scan methodologies. This technique generates templates by extracting characteristics from a set of ridges rather than discrete points. The dependence on small, fragile points is reduced by the use of several ridges [8]. The disadvantage of pattern matching is that the produced blueprint has a much higher byte capacity and is more sensitive to finger positioning during authentication. The accuracy and dependability of fingerprint technologies have been established. Identification, classification, and analysis of fingerprints have a long history. This has set fingerprints apart from other biometric systems, along with their distinctive qualities. The enrollment phase and the authentication phase are the two main phases of the suggested system</w:t>
      </w:r>
      <w:r w:rsidR="005E4B52">
        <w:t>.</w:t>
      </w:r>
      <w:r w:rsidR="00727437">
        <w:t xml:space="preserve"> </w:t>
      </w:r>
      <w:r w:rsidRPr="00CC0E12">
        <w:t>[14] The implanted fingerprint identification system uses a microprocessor that functions with great accuracy but at a slower pace for applications that employ the minutiae-based biometric matching approach</w:t>
      </w:r>
      <w:r w:rsidR="005E4B52">
        <w:t>.</w:t>
      </w:r>
      <w:r w:rsidR="00FC7712">
        <w:t xml:space="preserve"> </w:t>
      </w:r>
      <w:r w:rsidRPr="00CC0E12">
        <w:t xml:space="preserve">[14] </w:t>
      </w:r>
    </w:p>
    <w:p w14:paraId="6618D1A3" w14:textId="45268DB6" w:rsidR="001525DF" w:rsidRDefault="001525DF" w:rsidP="009D42D6">
      <w:pPr>
        <w:pStyle w:val="BodyText"/>
        <w:jc w:val="both"/>
      </w:pPr>
      <w:r w:rsidRPr="00CC0E12">
        <w:t xml:space="preserve"> </w:t>
      </w:r>
    </w:p>
    <w:p w14:paraId="3E45E0F9" w14:textId="3238D7C6" w:rsidR="00D6706F" w:rsidRDefault="00FE0917" w:rsidP="009D42D6">
      <w:pPr>
        <w:pStyle w:val="BodyText"/>
        <w:jc w:val="both"/>
      </w:pPr>
      <w:r w:rsidRPr="00FE0917">
        <w:t xml:space="preserve">The biometric security system that was designed by </w:t>
      </w:r>
      <w:proofErr w:type="spellStart"/>
      <w:r w:rsidRPr="00FE0917">
        <w:t>Awatade</w:t>
      </w:r>
      <w:proofErr w:type="spellEnd"/>
      <w:r w:rsidRPr="00FE0917">
        <w:t xml:space="preserve"> </w:t>
      </w:r>
      <w:proofErr w:type="spellStart"/>
      <w:r w:rsidRPr="00FE0917">
        <w:t>Vidya</w:t>
      </w:r>
      <w:proofErr w:type="spellEnd"/>
      <w:r w:rsidRPr="00FE0917">
        <w:t xml:space="preserve">, </w:t>
      </w:r>
      <w:proofErr w:type="spellStart"/>
      <w:r w:rsidRPr="00FE0917">
        <w:t>Atar</w:t>
      </w:r>
      <w:proofErr w:type="spellEnd"/>
      <w:r w:rsidRPr="00FE0917">
        <w:t xml:space="preserve"> </w:t>
      </w:r>
      <w:proofErr w:type="spellStart"/>
      <w:r w:rsidRPr="00FE0917">
        <w:t>Nasrin</w:t>
      </w:r>
      <w:proofErr w:type="spellEnd"/>
      <w:r w:rsidRPr="00FE0917">
        <w:t xml:space="preserve">, </w:t>
      </w:r>
      <w:proofErr w:type="spellStart"/>
      <w:r w:rsidRPr="00FE0917">
        <w:t>Bansude</w:t>
      </w:r>
      <w:proofErr w:type="spellEnd"/>
      <w:r w:rsidRPr="00FE0917">
        <w:t xml:space="preserve"> </w:t>
      </w:r>
      <w:proofErr w:type="spellStart"/>
      <w:r w:rsidRPr="00FE0917">
        <w:t>Vijaysingh</w:t>
      </w:r>
      <w:proofErr w:type="spellEnd"/>
      <w:r w:rsidRPr="00FE0917">
        <w:t xml:space="preserve">, and </w:t>
      </w:r>
      <w:proofErr w:type="spellStart"/>
      <w:r w:rsidRPr="00FE0917">
        <w:t>Hegadkar</w:t>
      </w:r>
      <w:proofErr w:type="spellEnd"/>
      <w:r w:rsidRPr="00FE0917">
        <w:t xml:space="preserve"> Rani [15] was based on GSM, which served as the system's basis. As part of this research project, a high-security locker system is being planned and built. The system will include GSM, fingerprint, and password technologies. They have devised a safe method of accessing the lockers, which makes use of GSM, password, and fingerprint technologies. This method ensures that only authorized users are able to get entry to the lockers. This system comprises a door security mechanism that, in addition to opening the entry in real time, may also be used to initiate, authorize, and verify the person who is seeking to enter the building. This functionality is in addition to the fact that the system opens the entrance in real time. It will not be difficult to get into the system if a user forgets their password and then acquires the password from an illegitimate source. The price of technical developments has decreased while their capabilities have improved, which has led to a big increase in the number of alternatives that are now available. This has led to a substantial increase in the number of options that are now accessible.</w:t>
      </w:r>
      <w:r w:rsidR="004E70BF">
        <w:t xml:space="preserve"> </w:t>
      </w:r>
      <w:r w:rsidR="00D6706F" w:rsidRPr="00D6706F">
        <w:t xml:space="preserve">On hardware that is no more than a quarter of an inch thick </w:t>
      </w:r>
      <w:r w:rsidR="00D6706F" w:rsidRPr="00D6706F">
        <w:lastRenderedPageBreak/>
        <w:t>and no more than an inch square in size, photographs may be shot and processed. In addition, while many people view the availability of fingerprint solutions on the market as a negative because it ensures market competition, others see it as a positive because it results in a variety of trustworthy solutions for desktop, laptop, physical access, and point-of-sale circumstances. This is despite the fact that many people view the availability of fingerprint solutions on the market as a negative because it ensures market competition. There is a distinction to be made between personal information and biometric data. It is not possible to utilize biometric templates to copy confidential information in the other way, nor is it possible to steal them and then use them to get access to confidential information. It is possible that this technology will help to make ATMs even more secure. In the process for the second level of authentication, two different authentication methods are used. Numerous financial institutions make use of it in order to complete transactions via the internet. The goal of the method for the second level of authentication is to check that the person who is logging in is doing so to the correct one. At the second level of security, the first two of the three user authentication processes that are often utilized are put into practice. [9].</w:t>
      </w:r>
    </w:p>
    <w:p w14:paraId="67C91076" w14:textId="77777777" w:rsidR="00D6706F" w:rsidRPr="00CC0E12" w:rsidRDefault="00D6706F" w:rsidP="009D42D6">
      <w:pPr>
        <w:pStyle w:val="BodyText"/>
        <w:jc w:val="both"/>
      </w:pPr>
    </w:p>
    <w:p w14:paraId="280D72F5" w14:textId="77777777" w:rsidR="00C96FA2" w:rsidRDefault="00C96FA2" w:rsidP="00C96FA2">
      <w:pPr>
        <w:pStyle w:val="BodyText"/>
        <w:jc w:val="both"/>
      </w:pPr>
      <w:r>
        <w:t>1. A password or a pin.</w:t>
      </w:r>
    </w:p>
    <w:p w14:paraId="26FFEFAE" w14:textId="77777777" w:rsidR="00C96FA2" w:rsidRDefault="00C96FA2" w:rsidP="00C96FA2">
      <w:pPr>
        <w:pStyle w:val="BodyText"/>
        <w:jc w:val="both"/>
      </w:pPr>
      <w:r>
        <w:t>2. Digital certificates or smart cards.</w:t>
      </w:r>
    </w:p>
    <w:p w14:paraId="4D5AC717" w14:textId="3F01A763" w:rsidR="001525DF" w:rsidRDefault="00C96FA2" w:rsidP="00C96FA2">
      <w:pPr>
        <w:pStyle w:val="BodyText"/>
        <w:jc w:val="both"/>
      </w:pPr>
      <w:r>
        <w:t>3. A biometric or biological characteristic, such as fingerprints.</w:t>
      </w:r>
    </w:p>
    <w:p w14:paraId="3D7F5B8E" w14:textId="77777777" w:rsidR="00C96FA2" w:rsidRPr="00CC0E12" w:rsidRDefault="00C96FA2" w:rsidP="00C96FA2">
      <w:pPr>
        <w:pStyle w:val="BodyText"/>
        <w:jc w:val="both"/>
      </w:pPr>
    </w:p>
    <w:p w14:paraId="26607F0C" w14:textId="77777777" w:rsidR="00B72436" w:rsidRDefault="00B72436" w:rsidP="00B72436">
      <w:pPr>
        <w:pStyle w:val="BodyText"/>
        <w:jc w:val="both"/>
      </w:pPr>
      <w:r>
        <w:t>In addition to acquiring the Passcode, a counterfeiter or fraudster would want knowledge of the one-time login information with the secondary level of verification. When using an ATM, customers normally have three opportunities to successfully enter into the banking system. The automated teller machine will often refuse to accept the customer's credit or debit card and then throw it away if the user forgets to log in to a financial institution. A hacker is unable to use the ATM to steal money from the owner's wallet since the charge plate stops them from figuring out the right passcode and accessing the ATM. The performance factor is characterized by the swiftness and precision with which a transaction is carried out. The user's line of sight to the display should never be obstructed in any way. The customer's personal identification number (PIN), extension, and implanted fingerprint all contribute to the account's overall level of security. When using an ATM, customers typically have three opportunities to successfully log into the bank's system.</w:t>
      </w:r>
    </w:p>
    <w:p w14:paraId="5EF6C8BF" w14:textId="77777777" w:rsidR="00B72436" w:rsidRDefault="00B72436" w:rsidP="00B72436">
      <w:pPr>
        <w:pStyle w:val="BodyText"/>
        <w:jc w:val="both"/>
      </w:pPr>
    </w:p>
    <w:p w14:paraId="05946D51" w14:textId="3C803BFA" w:rsidR="00043B64" w:rsidRDefault="00B72436" w:rsidP="00B72436">
      <w:pPr>
        <w:pStyle w:val="BodyText"/>
        <w:jc w:val="both"/>
      </w:pPr>
      <w:proofErr w:type="spellStart"/>
      <w:r>
        <w:t>V.Padmapriya</w:t>
      </w:r>
      <w:proofErr w:type="spellEnd"/>
      <w:r>
        <w:t xml:space="preserve">, </w:t>
      </w:r>
      <w:proofErr w:type="spellStart"/>
      <w:proofErr w:type="gramStart"/>
      <w:r>
        <w:t>S.Prakasam</w:t>
      </w:r>
      <w:proofErr w:type="spellEnd"/>
      <w:proofErr w:type="gramEnd"/>
      <w:r>
        <w:t>, and other researchers have discussed the use of a combination of fingerprint sensor tokens and GSM connection in ATM security systems. This system suggests an architecture that integrates the traditional PIN-based authentication with the GSM technology as well as fingerprint technology. Nevertheless, the design bears the signature of either a candidate or an independent third party. There is a disagreement between the primary user and the designated user in the system architecture that has been proposed. [10]</w:t>
      </w:r>
    </w:p>
    <w:p w14:paraId="3F2D0ED3" w14:textId="392BD4D8" w:rsidR="001525DF" w:rsidRPr="00CC0E12" w:rsidRDefault="001525DF" w:rsidP="00043B64">
      <w:pPr>
        <w:pStyle w:val="BodyText"/>
        <w:jc w:val="both"/>
      </w:pPr>
      <w:r w:rsidRPr="00CC0E12">
        <w:t>For automated teller machine (ATM) banking systems, this paper suggests an integrated fingerprint multimodal biometric technique. This method uses fingerprint biometric technology to identify people in conjunction with the ATM to increase security. For biometric information systems, hardware problems are a major worry. If suppliers of biometric services can use certain occurrences to ascertain which features of their services need to be developed</w:t>
      </w:r>
      <w:r w:rsidR="005E4B52">
        <w:t>.</w:t>
      </w:r>
      <w:r w:rsidR="00043B64">
        <w:t xml:space="preserve"> It may be </w:t>
      </w:r>
      <w:proofErr w:type="spellStart"/>
      <w:proofErr w:type="gramStart"/>
      <w:r w:rsidR="00043B64">
        <w:t>a</w:t>
      </w:r>
      <w:proofErr w:type="spellEnd"/>
      <w:proofErr w:type="gramEnd"/>
      <w:r w:rsidR="00043B64">
        <w:t xml:space="preserve"> o</w:t>
      </w:r>
      <w:r w:rsidRPr="00CC0E12">
        <w:t xml:space="preserve">utstanding depiction of our nation. Over 75% of the respondents to this survey agree with </w:t>
      </w:r>
      <w:proofErr w:type="spellStart"/>
      <w:r w:rsidRPr="00CC0E12">
        <w:t>Nisha</w:t>
      </w:r>
      <w:proofErr w:type="spellEnd"/>
      <w:r w:rsidRPr="00CC0E12">
        <w:t xml:space="preserve"> </w:t>
      </w:r>
      <w:proofErr w:type="spellStart"/>
      <w:r w:rsidRPr="00CC0E12">
        <w:t>Bhanushali</w:t>
      </w:r>
      <w:proofErr w:type="spellEnd"/>
      <w:r w:rsidRPr="00CC0E12">
        <w:t xml:space="preserve"> et al. (2004) who claimed that the location of an ATM significantly affects the potential for crime and fraud to occur there [13]. They suggested developing an ATM system with a biometric system based on fingerprints. </w:t>
      </w:r>
    </w:p>
    <w:p w14:paraId="3E9E8833" w14:textId="5DA4A68D" w:rsidR="001525DF" w:rsidRDefault="001525DF" w:rsidP="00043B64">
      <w:pPr>
        <w:pStyle w:val="BodyText"/>
        <w:jc w:val="both"/>
      </w:pPr>
      <w:r w:rsidRPr="00CC0E12">
        <w:t xml:space="preserve"> </w:t>
      </w:r>
    </w:p>
    <w:p w14:paraId="10965979" w14:textId="77777777" w:rsidR="004C2EE0" w:rsidRPr="00CC0E12" w:rsidRDefault="004C2EE0" w:rsidP="00043B64">
      <w:pPr>
        <w:pStyle w:val="BodyText"/>
        <w:jc w:val="both"/>
      </w:pPr>
    </w:p>
    <w:p w14:paraId="62DBD44F" w14:textId="0AD0133C" w:rsidR="001525DF" w:rsidRPr="00CC0E12" w:rsidRDefault="001525DF" w:rsidP="00043B64">
      <w:pPr>
        <w:pStyle w:val="BodyText"/>
        <w:jc w:val="both"/>
      </w:pPr>
      <w:r w:rsidRPr="00CC0E12">
        <w:lastRenderedPageBreak/>
        <w:t xml:space="preserve">The ATM system can be improved with biometrics, and users may stop frauds and thefts. Everything has </w:t>
      </w:r>
      <w:r w:rsidR="00043B64">
        <w:t xml:space="preserve">benefits and drawbacks </w:t>
      </w:r>
      <w:r w:rsidRPr="00CC0E12">
        <w:t xml:space="preserve">and this method is no different. Despite these drawbacks, biometrics will be quite beneficial. The fingerprint analysis, algorithms, software models, and API that will be discussed in this work will improve the ATM system and increase its security, which is the consumers' primary concern [13]. </w:t>
      </w:r>
    </w:p>
    <w:p w14:paraId="266CB4FD" w14:textId="77777777" w:rsidR="001525DF" w:rsidRPr="00CC0E12" w:rsidRDefault="001525DF" w:rsidP="00043B64">
      <w:pPr>
        <w:pStyle w:val="BodyText"/>
        <w:jc w:val="both"/>
      </w:pPr>
      <w:r w:rsidRPr="00CC0E12">
        <w:t xml:space="preserve"> </w:t>
      </w:r>
    </w:p>
    <w:p w14:paraId="0EBA0B45" w14:textId="6712C5DE" w:rsidR="00E27524" w:rsidRPr="00E27524" w:rsidRDefault="00C96FA2" w:rsidP="00E27524">
      <w:pPr>
        <w:pStyle w:val="BodyText"/>
        <w:jc w:val="both"/>
        <w:sectPr w:rsidR="00E27524" w:rsidRPr="00E27524" w:rsidSect="00E27524">
          <w:pgSz w:w="11910" w:h="16840" w:code="9"/>
          <w:pgMar w:top="1440" w:right="1440" w:bottom="1440" w:left="1440" w:header="720" w:footer="720" w:gutter="0"/>
          <w:cols w:space="720"/>
          <w:docGrid w:linePitch="299"/>
        </w:sectPr>
      </w:pPr>
      <w:r w:rsidRPr="00C96FA2">
        <w:t>The E-Banking System is developing a biometric technique to increase ATM privacy (fingerprint). By using a combination of security measures, such as a Passcode and a biometric identification system</w:t>
      </w:r>
      <w:r w:rsidR="001525DF" w:rsidRPr="00CC0E12">
        <w:t>, this study [16] offers a high-level solution for altering current ATM systems. When the primary cardholder is unable to complete transactions, they also advised the nominee to employ a fingerprint identification system. However, users may have encountered certain frequent issues with this suggested method, such as hacking and lack</w:t>
      </w:r>
      <w:r w:rsidR="00DD1B09">
        <w:t xml:space="preserve"> of protection for nominat</w:t>
      </w:r>
      <w:r w:rsidR="004A2301">
        <w:t>e.</w:t>
      </w:r>
    </w:p>
    <w:p w14:paraId="58DCEB18" w14:textId="239FD488" w:rsidR="00E36CB2" w:rsidRPr="00DD1B09" w:rsidRDefault="00E36CB2" w:rsidP="00E27524">
      <w:pPr>
        <w:spacing w:before="114"/>
        <w:rPr>
          <w:b/>
          <w:sz w:val="24"/>
          <w:szCs w:val="24"/>
        </w:rPr>
      </w:pPr>
    </w:p>
    <w:p w14:paraId="46D406BD" w14:textId="77777777" w:rsidR="00E36CB2" w:rsidRDefault="00E36CB2" w:rsidP="00E36CB2">
      <w:pPr>
        <w:spacing w:before="114"/>
        <w:ind w:left="161"/>
        <w:rPr>
          <w:b/>
          <w:sz w:val="41"/>
        </w:rPr>
      </w:pPr>
      <w:r>
        <w:rPr>
          <w:b/>
          <w:sz w:val="41"/>
        </w:rPr>
        <w:t>Chapter</w:t>
      </w:r>
      <w:r>
        <w:rPr>
          <w:b/>
          <w:spacing w:val="13"/>
          <w:sz w:val="41"/>
        </w:rPr>
        <w:t xml:space="preserve"> </w:t>
      </w:r>
      <w:r>
        <w:rPr>
          <w:b/>
          <w:sz w:val="41"/>
        </w:rPr>
        <w:t>3</w:t>
      </w:r>
    </w:p>
    <w:p w14:paraId="4F135DCC" w14:textId="77777777" w:rsidR="00E36CB2" w:rsidRDefault="00E36CB2" w:rsidP="00E36CB2">
      <w:pPr>
        <w:pStyle w:val="BodyText"/>
        <w:rPr>
          <w:b/>
          <w:sz w:val="20"/>
        </w:rPr>
      </w:pPr>
    </w:p>
    <w:p w14:paraId="35022C7C" w14:textId="77777777" w:rsidR="00E36CB2" w:rsidRDefault="00E36CB2" w:rsidP="00E36CB2">
      <w:pPr>
        <w:pStyle w:val="BodyText"/>
        <w:spacing w:before="7"/>
        <w:rPr>
          <w:b/>
          <w:sz w:val="12"/>
        </w:rPr>
      </w:pPr>
      <w:r>
        <w:rPr>
          <w:noProof/>
        </w:rPr>
        <mc:AlternateContent>
          <mc:Choice Requires="wps">
            <w:drawing>
              <wp:anchor distT="0" distB="0" distL="0" distR="0" simplePos="0" relativeHeight="487646720" behindDoc="1" locked="0" layoutInCell="1" allowOverlap="1" wp14:anchorId="7625D285" wp14:editId="240A2E08">
                <wp:simplePos x="0" y="0"/>
                <wp:positionH relativeFrom="page">
                  <wp:posOffset>724535</wp:posOffset>
                </wp:positionH>
                <wp:positionV relativeFrom="paragraph">
                  <wp:posOffset>107315</wp:posOffset>
                </wp:positionV>
                <wp:extent cx="6111240" cy="1270"/>
                <wp:effectExtent l="0" t="0" r="10160" b="11430"/>
                <wp:wrapTopAndBottom/>
                <wp:docPr id="2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2AC54C7" id="docshape18" o:spid="_x0000_s1026" style="position:absolute;margin-left:57.05pt;margin-top:8.45pt;width:481.2pt;height:.1pt;z-index:-15669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" path="m,l9624,e" filled="f" strokeweight=".17569mm">
                <v:path arrowok="t" o:connecttype="custom" o:connectlocs="0,0;6111240,0" o:connectangles="0,0"/>
                <w10:wrap type="topAndBottom" anchorx="page"/>
              </v:shape>
            </w:pict>
          </mc:Fallback>
        </mc:AlternateContent>
      </w:r>
    </w:p>
    <w:p w14:paraId="2F714E90" w14:textId="77777777" w:rsidR="00E36CB2" w:rsidRDefault="00E36CB2" w:rsidP="00E36CB2">
      <w:pPr>
        <w:pStyle w:val="BodyText"/>
        <w:rPr>
          <w:b/>
          <w:sz w:val="22"/>
        </w:rPr>
      </w:pPr>
    </w:p>
    <w:p w14:paraId="28DFC906" w14:textId="77777777" w:rsidR="00E36CB2" w:rsidRDefault="00E36CB2" w:rsidP="00E36CB2">
      <w:pPr>
        <w:pStyle w:val="Heading1"/>
        <w:ind w:left="10"/>
      </w:pPr>
      <w:r>
        <w:t xml:space="preserve"> Methods </w:t>
      </w:r>
    </w:p>
    <w:p w14:paraId="2C2FB56F" w14:textId="77777777" w:rsidR="00E36CB2" w:rsidRDefault="00E36CB2" w:rsidP="00E36CB2">
      <w:pPr>
        <w:pStyle w:val="BodyText"/>
        <w:rPr>
          <w:b/>
          <w:sz w:val="20"/>
        </w:rPr>
      </w:pPr>
    </w:p>
    <w:p w14:paraId="3D503D63" w14:textId="77777777" w:rsidR="00E36CB2" w:rsidRPr="003D3544" w:rsidRDefault="00E36CB2" w:rsidP="003D3544">
      <w:pPr>
        <w:pStyle w:val="BodyText"/>
        <w:jc w:val="both"/>
      </w:pPr>
      <w:r w:rsidRPr="003D3544">
        <w:rPr>
          <w:noProof/>
        </w:rPr>
        <mc:AlternateContent>
          <mc:Choice Requires="wps">
            <w:drawing>
              <wp:anchor distT="0" distB="0" distL="0" distR="0" simplePos="0" relativeHeight="487647744" behindDoc="1" locked="0" layoutInCell="1" allowOverlap="1" wp14:anchorId="3594AA2B" wp14:editId="2351157B">
                <wp:simplePos x="0" y="0"/>
                <wp:positionH relativeFrom="page">
                  <wp:posOffset>724535</wp:posOffset>
                </wp:positionH>
                <wp:positionV relativeFrom="paragraph">
                  <wp:posOffset>109220</wp:posOffset>
                </wp:positionV>
                <wp:extent cx="6111240" cy="1270"/>
                <wp:effectExtent l="0" t="0" r="10160" b="11430"/>
                <wp:wrapTopAndBottom/>
                <wp:docPr id="2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7E53E3F" id="docshape19" o:spid="_x0000_s1026" style="position:absolute;margin-left:57.05pt;margin-top:8.6pt;width:481.2pt;height:.1pt;z-index:-1566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" path="m,l9624,e" filled="f" strokeweight=".17569mm">
                <v:path arrowok="t" o:connecttype="custom" o:connectlocs="0,0;6111240,0" o:connectangles="0,0"/>
                <w10:wrap type="topAndBottom" anchorx="page"/>
              </v:shape>
            </w:pict>
          </mc:Fallback>
        </mc:AlternateContent>
      </w:r>
    </w:p>
    <w:p w14:paraId="3D946F72" w14:textId="13C92F89" w:rsidR="004A2E8C" w:rsidRPr="003D3544" w:rsidRDefault="00AE0E53" w:rsidP="003D3544">
      <w:pPr>
        <w:pStyle w:val="BodyText"/>
        <w:jc w:val="both"/>
      </w:pPr>
      <w:r w:rsidRPr="003D3544">
        <w:rPr>
          <w:rFonts w:eastAsiaTheme="minorHAnsi"/>
          <w:lang w:val="en-GB" w:bidi="bn-IN"/>
        </w:rPr>
        <w:t>The feature pattern on one finger creates a fingerprint. Strong evidence supports the idea that every fingerprint is distinct. Everybody has their own fingerprints, which are permanently distinct. Therefore, fingerprints have been utilised for forensic analysis and identification for a very long time. Numerous ridges and furrows make up a fingerprint. In each little local window, these ridges and furrows exhibit strong commonalities like parallelism and average breadth. Minutia, which are certain aberrant points on the ridges, are what differentiate fingerprints instead of the ridges and furrows, as demonstrated by extensive study on fingerprint recognition. One is called termination, which is a ridge's immediate end. The point on the ridge where two Branches originate is known as the bifurcation.</w:t>
      </w:r>
    </w:p>
    <w:p w14:paraId="5959896D" w14:textId="5AFA01D9" w:rsidR="00AE0E53" w:rsidRPr="003D3544" w:rsidRDefault="00AE0E53" w:rsidP="003D3544">
      <w:pPr>
        <w:pStyle w:val="BodyText"/>
        <w:jc w:val="both"/>
      </w:pPr>
    </w:p>
    <w:p w14:paraId="4425C736" w14:textId="4FDB950F" w:rsidR="00AE0E53" w:rsidRDefault="001A2B4B" w:rsidP="00FB5F10">
      <w:pPr>
        <w:pStyle w:val="BodyText"/>
        <w:spacing w:before="315"/>
        <w:jc w:val="both"/>
      </w:pPr>
      <w:r>
        <w:t xml:space="preserve">                                                </w:t>
      </w:r>
      <w:r>
        <w:rPr>
          <w:noProof/>
        </w:rPr>
        <w:drawing>
          <wp:inline distT="0" distB="0" distL="0" distR="0" wp14:anchorId="5D8ABFB8" wp14:editId="2EE9DA40">
            <wp:extent cx="2176272" cy="1728216"/>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1"/>
                    <a:stretch>
                      <a:fillRect/>
                    </a:stretch>
                  </pic:blipFill>
                  <pic:spPr>
                    <a:xfrm>
                      <a:off x="0" y="0"/>
                      <a:ext cx="2176272" cy="1728216"/>
                    </a:xfrm>
                    <a:prstGeom prst="rect">
                      <a:avLst/>
                    </a:prstGeom>
                  </pic:spPr>
                </pic:pic>
              </a:graphicData>
            </a:graphic>
          </wp:inline>
        </w:drawing>
      </w:r>
    </w:p>
    <w:p w14:paraId="35F24D9F" w14:textId="39408417" w:rsidR="003F3BBC" w:rsidRPr="003F3BBC" w:rsidRDefault="003F3BBC" w:rsidP="003F3BBC">
      <w:pPr>
        <w:pStyle w:val="BodyText"/>
        <w:spacing w:before="315"/>
        <w:jc w:val="center"/>
        <w:rPr>
          <w:b/>
          <w:sz w:val="20"/>
          <w:szCs w:val="20"/>
        </w:rPr>
      </w:pPr>
      <w:r w:rsidRPr="003F3BBC">
        <w:rPr>
          <w:b/>
          <w:sz w:val="20"/>
          <w:szCs w:val="20"/>
        </w:rPr>
        <w:t>Figure: Fingerprint 1</w:t>
      </w:r>
    </w:p>
    <w:p w14:paraId="1717A5EB" w14:textId="051A7AEC" w:rsidR="00AE0E53" w:rsidRDefault="001A2B4B" w:rsidP="00FB5F10">
      <w:pPr>
        <w:pStyle w:val="BodyText"/>
        <w:spacing w:before="315"/>
        <w:jc w:val="both"/>
      </w:pPr>
      <w:r>
        <w:t xml:space="preserve">                                                   </w:t>
      </w:r>
      <w:r>
        <w:rPr>
          <w:noProof/>
        </w:rPr>
        <w:drawing>
          <wp:inline distT="0" distB="0" distL="0" distR="0" wp14:anchorId="340E9742" wp14:editId="2ECD9FEF">
            <wp:extent cx="2020824" cy="1837944"/>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2"/>
                    <a:stretch>
                      <a:fillRect/>
                    </a:stretch>
                  </pic:blipFill>
                  <pic:spPr>
                    <a:xfrm>
                      <a:off x="0" y="0"/>
                      <a:ext cx="2020824" cy="1837944"/>
                    </a:xfrm>
                    <a:prstGeom prst="rect">
                      <a:avLst/>
                    </a:prstGeom>
                  </pic:spPr>
                </pic:pic>
              </a:graphicData>
            </a:graphic>
          </wp:inline>
        </w:drawing>
      </w:r>
    </w:p>
    <w:p w14:paraId="31573BE9" w14:textId="2D2BA83E" w:rsidR="003F3BBC" w:rsidRPr="003F3BBC" w:rsidRDefault="003F3BBC" w:rsidP="003F3BBC">
      <w:pPr>
        <w:pStyle w:val="BodyText"/>
        <w:spacing w:before="315"/>
        <w:jc w:val="center"/>
        <w:rPr>
          <w:b/>
          <w:sz w:val="20"/>
          <w:szCs w:val="20"/>
        </w:rPr>
      </w:pPr>
      <w:r w:rsidRPr="003F3BBC">
        <w:rPr>
          <w:b/>
          <w:sz w:val="20"/>
          <w:szCs w:val="20"/>
        </w:rPr>
        <w:t>Figure: Fingerprint 2</w:t>
      </w:r>
    </w:p>
    <w:p w14:paraId="2270912A" w14:textId="68092DDE" w:rsidR="001A2B4B" w:rsidRDefault="001A2B4B" w:rsidP="003D3544">
      <w:pPr>
        <w:pStyle w:val="BodyText"/>
        <w:jc w:val="both"/>
      </w:pPr>
    </w:p>
    <w:p w14:paraId="43318037" w14:textId="77777777" w:rsidR="00DF12FF" w:rsidRDefault="00DF12FF" w:rsidP="003D3544">
      <w:pPr>
        <w:pStyle w:val="BodyText"/>
        <w:jc w:val="both"/>
      </w:pPr>
    </w:p>
    <w:p w14:paraId="17715A20" w14:textId="77777777" w:rsidR="001A2B4B" w:rsidRPr="003D3544" w:rsidRDefault="001A2B4B" w:rsidP="003D3544">
      <w:pPr>
        <w:pStyle w:val="BodyText"/>
        <w:jc w:val="both"/>
      </w:pPr>
    </w:p>
    <w:p w14:paraId="6C48F664" w14:textId="77777777" w:rsidR="00AE0E53" w:rsidRPr="00AE0E53" w:rsidRDefault="00AE0E53" w:rsidP="003D3544">
      <w:pPr>
        <w:pStyle w:val="BodyText"/>
        <w:jc w:val="both"/>
        <w:rPr>
          <w:rFonts w:eastAsiaTheme="minorHAnsi"/>
          <w:lang w:val="en-GB" w:bidi="bn-IN"/>
        </w:rPr>
      </w:pPr>
      <w:r w:rsidRPr="003D3544">
        <w:rPr>
          <w:rFonts w:eastAsiaTheme="minorHAnsi"/>
          <w:lang w:val="en-GB" w:bidi="bn-IN"/>
        </w:rPr>
        <w:lastRenderedPageBreak/>
        <w:t>Two sub-domains exist inside the fingerprint authentication issue. Both fingerprint identification and fingerprint verification fall within this category. Additionally, FAA (Fingerprint Authentication in ATM), which is a program-based method rather than an expert-manual approach, is used here for fingerprint authentication</w:t>
      </w:r>
      <w:r w:rsidRPr="00AE0E53">
        <w:rPr>
          <w:rFonts w:eastAsiaTheme="minorHAnsi"/>
          <w:lang w:val="en-GB" w:bidi="bn-IN"/>
        </w:rPr>
        <w:t>.</w:t>
      </w:r>
    </w:p>
    <w:p w14:paraId="216981BD" w14:textId="1FAE27E6" w:rsidR="001A2B4B" w:rsidRDefault="001A2B4B" w:rsidP="003D3544">
      <w:pPr>
        <w:pStyle w:val="BodyText"/>
        <w:jc w:val="both"/>
        <w:rPr>
          <w:rFonts w:eastAsiaTheme="minorHAnsi"/>
          <w:lang w:val="en-GB" w:bidi="bn-IN"/>
        </w:rPr>
      </w:pPr>
    </w:p>
    <w:p w14:paraId="4036E7D2" w14:textId="5B6DF714" w:rsidR="001A2B4B" w:rsidRDefault="001A2B4B" w:rsidP="003F3BBC">
      <w:pPr>
        <w:jc w:val="center"/>
        <w:rPr>
          <w:rFonts w:eastAsiaTheme="minorHAnsi"/>
          <w:sz w:val="24"/>
          <w:szCs w:val="24"/>
          <w:lang w:val="en-GB" w:bidi="bn-IN"/>
        </w:rPr>
      </w:pPr>
      <w:r w:rsidRPr="003D3544">
        <w:rPr>
          <w:noProof/>
          <w:sz w:val="24"/>
          <w:szCs w:val="24"/>
        </w:rPr>
        <w:drawing>
          <wp:inline distT="0" distB="0" distL="0" distR="0" wp14:anchorId="30ED4820" wp14:editId="19F4B57D">
            <wp:extent cx="5013960" cy="2054352"/>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3"/>
                    <a:stretch>
                      <a:fillRect/>
                    </a:stretch>
                  </pic:blipFill>
                  <pic:spPr>
                    <a:xfrm>
                      <a:off x="0" y="0"/>
                      <a:ext cx="5013960" cy="2054352"/>
                    </a:xfrm>
                    <a:prstGeom prst="rect">
                      <a:avLst/>
                    </a:prstGeom>
                  </pic:spPr>
                </pic:pic>
              </a:graphicData>
            </a:graphic>
          </wp:inline>
        </w:drawing>
      </w:r>
    </w:p>
    <w:p w14:paraId="24AC9AED" w14:textId="737DC1B9" w:rsidR="003F3BBC" w:rsidRPr="003F3BBC" w:rsidRDefault="003F3BBC" w:rsidP="003F3BBC">
      <w:pPr>
        <w:jc w:val="center"/>
        <w:rPr>
          <w:rFonts w:eastAsiaTheme="minorHAnsi"/>
          <w:b/>
          <w:sz w:val="20"/>
          <w:szCs w:val="20"/>
          <w:lang w:val="en-GB" w:bidi="bn-IN"/>
        </w:rPr>
      </w:pPr>
      <w:r w:rsidRPr="003F3BBC">
        <w:rPr>
          <w:rFonts w:eastAsiaTheme="minorHAnsi"/>
          <w:b/>
          <w:sz w:val="20"/>
          <w:szCs w:val="20"/>
          <w:lang w:val="en-GB" w:bidi="bn-IN"/>
        </w:rPr>
        <w:t>Figure: Verification Vs Identification</w:t>
      </w:r>
    </w:p>
    <w:p w14:paraId="44DE4FF4" w14:textId="77777777" w:rsidR="001A2B4B" w:rsidRPr="003D3544" w:rsidRDefault="001A2B4B" w:rsidP="003D3544">
      <w:pPr>
        <w:pStyle w:val="BodyText"/>
        <w:jc w:val="both"/>
        <w:rPr>
          <w:rFonts w:eastAsiaTheme="minorHAnsi"/>
          <w:lang w:val="en-GB" w:bidi="bn-IN"/>
        </w:rPr>
      </w:pPr>
    </w:p>
    <w:p w14:paraId="073F14E1" w14:textId="77777777" w:rsidR="00AE0E53" w:rsidRPr="003D3544" w:rsidRDefault="00AE0E53" w:rsidP="003D3544">
      <w:pPr>
        <w:pStyle w:val="BodyText"/>
        <w:jc w:val="both"/>
        <w:rPr>
          <w:rFonts w:eastAsiaTheme="minorHAnsi"/>
          <w:lang w:val="en-GB" w:bidi="bn-IN"/>
        </w:rPr>
      </w:pPr>
      <w:r w:rsidRPr="003D3544">
        <w:rPr>
          <w:rFonts w:eastAsiaTheme="minorHAnsi"/>
          <w:lang w:val="en-GB" w:bidi="bn-IN"/>
        </w:rPr>
        <w:t>The process of fingerprint verification involves confirming a person's identity using his or her fingerprint. Along with his identity information, such as his PIN-CODE, the user gives his fingerprint. In accordance with the PIN-CODE, the fingerprint verification system gets the fingerprint template and compares it to the user's real-time fingerprint acquisition. Usually, it is the fundamental AFAS design principle (Automatic Fingerprint Authentication System). By using a person's fingerprints, one can identify another person. The fingerprint identification system attempts to match the person's fingerprint with those in the entire fingerprint database without knowing who they are. For cases involving criminal investigations, it is extremely helpful. It is also the AFIS's guiding design principle (Automatic Fingerprint Identification System). However, every issue with fingerprint recognition, whether it is a verification or identification processes ultimately rely on a precise fingerprint representation.</w:t>
      </w:r>
    </w:p>
    <w:p w14:paraId="1A10BCA1" w14:textId="77777777" w:rsidR="00AE0E53" w:rsidRPr="003D3544" w:rsidRDefault="00AE0E53" w:rsidP="003D3544">
      <w:pPr>
        <w:pStyle w:val="BodyText"/>
        <w:jc w:val="both"/>
        <w:rPr>
          <w:rFonts w:eastAsiaTheme="minorHAnsi"/>
          <w:lang w:val="en-GB" w:bidi="bn-IN"/>
        </w:rPr>
      </w:pPr>
    </w:p>
    <w:p w14:paraId="3EF13673" w14:textId="77777777" w:rsidR="0071153E" w:rsidRPr="003D3544" w:rsidRDefault="0071153E" w:rsidP="003D3544">
      <w:pPr>
        <w:pStyle w:val="BodyText"/>
        <w:jc w:val="both"/>
        <w:rPr>
          <w:rFonts w:eastAsiaTheme="minorHAnsi"/>
          <w:lang w:val="en-GB" w:bidi="bn-IN"/>
        </w:rPr>
      </w:pPr>
      <w:r w:rsidRPr="003D3544">
        <w:rPr>
          <w:rFonts w:eastAsiaTheme="minorHAnsi"/>
          <w:lang w:val="en-GB" w:bidi="bn-IN"/>
        </w:rPr>
        <w:t xml:space="preserve">In our system, there are two main phases. </w:t>
      </w:r>
      <w:proofErr w:type="spellStart"/>
      <w:r w:rsidRPr="003D3544">
        <w:rPr>
          <w:rFonts w:eastAsiaTheme="minorHAnsi"/>
          <w:lang w:val="en-GB" w:bidi="bn-IN"/>
        </w:rPr>
        <w:t>Enrollment</w:t>
      </w:r>
      <w:proofErr w:type="spellEnd"/>
      <w:r w:rsidRPr="003D3544">
        <w:rPr>
          <w:rFonts w:eastAsiaTheme="minorHAnsi"/>
          <w:lang w:val="en-GB" w:bidi="bn-IN"/>
        </w:rPr>
        <w:t xml:space="preserve"> phase and Authentication phase. </w:t>
      </w:r>
    </w:p>
    <w:p w14:paraId="46C2BFFB" w14:textId="77777777" w:rsidR="0071153E" w:rsidRPr="003D3544" w:rsidRDefault="0071153E" w:rsidP="003D3544">
      <w:pPr>
        <w:pStyle w:val="BodyText"/>
        <w:jc w:val="both"/>
        <w:rPr>
          <w:rFonts w:eastAsiaTheme="minorHAnsi"/>
          <w:lang w:val="en-GB" w:bidi="bn-IN"/>
        </w:rPr>
      </w:pPr>
    </w:p>
    <w:p w14:paraId="24738B6C" w14:textId="7FB86767" w:rsidR="000C24C0" w:rsidRPr="003D3544" w:rsidRDefault="0071153E" w:rsidP="003D3544">
      <w:pPr>
        <w:pStyle w:val="BodyText"/>
        <w:jc w:val="both"/>
        <w:rPr>
          <w:rFonts w:eastAsiaTheme="minorHAnsi"/>
          <w:b/>
          <w:bCs/>
          <w:lang w:val="en-GB" w:bidi="bn-IN"/>
        </w:rPr>
      </w:pPr>
      <w:proofErr w:type="spellStart"/>
      <w:r w:rsidRPr="003D3544">
        <w:rPr>
          <w:rFonts w:eastAsiaTheme="minorHAnsi"/>
          <w:b/>
          <w:bCs/>
          <w:lang w:val="en-GB" w:bidi="bn-IN"/>
        </w:rPr>
        <w:t>Enrollment</w:t>
      </w:r>
      <w:proofErr w:type="spellEnd"/>
      <w:r w:rsidRPr="003D3544">
        <w:rPr>
          <w:rFonts w:eastAsiaTheme="minorHAnsi"/>
          <w:b/>
          <w:bCs/>
          <w:lang w:val="en-GB" w:bidi="bn-IN"/>
        </w:rPr>
        <w:t xml:space="preserve"> Phase:</w:t>
      </w:r>
    </w:p>
    <w:p w14:paraId="4F9379E3" w14:textId="77777777" w:rsidR="0071153E" w:rsidRPr="003D3544" w:rsidRDefault="0071153E" w:rsidP="003D3544">
      <w:pPr>
        <w:pStyle w:val="BodyText"/>
        <w:jc w:val="both"/>
        <w:rPr>
          <w:rFonts w:eastAsiaTheme="minorHAnsi"/>
          <w:lang w:val="en-GB" w:bidi="bn-IN"/>
        </w:rPr>
      </w:pPr>
      <w:r w:rsidRPr="003D3544">
        <w:rPr>
          <w:rFonts w:eastAsiaTheme="minorHAnsi"/>
          <w:lang w:val="en-GB" w:bidi="bn-IN"/>
        </w:rPr>
        <w:t xml:space="preserve">The registration step is another name for the </w:t>
      </w:r>
      <w:proofErr w:type="spellStart"/>
      <w:r w:rsidRPr="003D3544">
        <w:rPr>
          <w:rFonts w:eastAsiaTheme="minorHAnsi"/>
          <w:lang w:val="en-GB" w:bidi="bn-IN"/>
        </w:rPr>
        <w:t>enrollment</w:t>
      </w:r>
      <w:proofErr w:type="spellEnd"/>
      <w:r w:rsidRPr="003D3544">
        <w:rPr>
          <w:rFonts w:eastAsiaTheme="minorHAnsi"/>
          <w:lang w:val="en-GB" w:bidi="bn-IN"/>
        </w:rPr>
        <w:t xml:space="preserve"> phase. During this stage, a person uses the fingerprint scanner to register his fingerprint and store it in the database. </w:t>
      </w:r>
    </w:p>
    <w:p w14:paraId="67B7DF24" w14:textId="77777777" w:rsidR="0071153E" w:rsidRPr="003D3544" w:rsidRDefault="0071153E" w:rsidP="003D3544">
      <w:pPr>
        <w:pStyle w:val="BodyText"/>
        <w:jc w:val="both"/>
        <w:rPr>
          <w:rFonts w:eastAsiaTheme="minorHAnsi"/>
          <w:lang w:val="en-GB" w:bidi="bn-IN"/>
        </w:rPr>
      </w:pPr>
    </w:p>
    <w:p w14:paraId="6CCCE34E" w14:textId="77777777" w:rsidR="000C24C0" w:rsidRPr="003D3544" w:rsidRDefault="0071153E" w:rsidP="003D3544">
      <w:pPr>
        <w:pStyle w:val="BodyText"/>
        <w:jc w:val="both"/>
        <w:rPr>
          <w:rFonts w:eastAsiaTheme="minorHAnsi"/>
          <w:b/>
          <w:bCs/>
          <w:lang w:val="en-GB" w:bidi="bn-IN"/>
        </w:rPr>
      </w:pPr>
      <w:r w:rsidRPr="003D3544">
        <w:rPr>
          <w:rFonts w:eastAsiaTheme="minorHAnsi"/>
          <w:b/>
          <w:bCs/>
          <w:lang w:val="en-GB" w:bidi="bn-IN"/>
        </w:rPr>
        <w:t xml:space="preserve">Authentication Phase: </w:t>
      </w:r>
    </w:p>
    <w:p w14:paraId="1723193C" w14:textId="7E06FD64" w:rsidR="003F3BBC" w:rsidRPr="00E27524" w:rsidRDefault="0071153E" w:rsidP="00E27524">
      <w:pPr>
        <w:pStyle w:val="BodyText"/>
        <w:jc w:val="both"/>
        <w:rPr>
          <w:rFonts w:eastAsiaTheme="minorHAnsi"/>
          <w:lang w:val="en-GB" w:bidi="bn-IN"/>
        </w:rPr>
      </w:pPr>
      <w:r w:rsidRPr="003D3544">
        <w:rPr>
          <w:rFonts w:eastAsiaTheme="minorHAnsi"/>
          <w:lang w:val="en-GB" w:bidi="bn-IN"/>
        </w:rPr>
        <w:t>In the authentication step, a person's identity is verified by comparing the test image he supplies with the stored image, proving that he is who he says he is. The subunits' precise operation is as follows:</w:t>
      </w:r>
    </w:p>
    <w:p w14:paraId="3B0C2736" w14:textId="4B0F561F" w:rsidR="003F3BBC" w:rsidRDefault="003F3BBC" w:rsidP="000C24C0">
      <w:pPr>
        <w:rPr>
          <w:rFonts w:eastAsiaTheme="minorHAnsi"/>
          <w:b/>
          <w:bCs/>
          <w:sz w:val="24"/>
          <w:szCs w:val="24"/>
          <w:lang w:val="en-GB" w:bidi="bn-IN"/>
        </w:rPr>
      </w:pPr>
    </w:p>
    <w:p w14:paraId="2667C2CC" w14:textId="77777777" w:rsidR="003F3BBC" w:rsidRDefault="003F3BBC" w:rsidP="000C24C0">
      <w:pPr>
        <w:rPr>
          <w:rFonts w:eastAsiaTheme="minorHAnsi"/>
          <w:b/>
          <w:bCs/>
          <w:sz w:val="24"/>
          <w:szCs w:val="24"/>
          <w:lang w:val="en-GB" w:bidi="bn-IN"/>
        </w:rPr>
      </w:pPr>
    </w:p>
    <w:p w14:paraId="450BACFE" w14:textId="3CB64463" w:rsidR="000C24C0" w:rsidRPr="000C24C0" w:rsidRDefault="003F3BBC" w:rsidP="003F3BBC">
      <w:pPr>
        <w:jc w:val="center"/>
        <w:rPr>
          <w:rFonts w:eastAsiaTheme="minorHAnsi"/>
          <w:b/>
          <w:bCs/>
          <w:sz w:val="24"/>
          <w:szCs w:val="24"/>
          <w:lang w:val="en-GB" w:bidi="bn-IN"/>
        </w:rPr>
      </w:pPr>
      <w:r>
        <w:rPr>
          <w:rFonts w:eastAsiaTheme="minorHAnsi"/>
          <w:b/>
          <w:bCs/>
          <w:noProof/>
          <w:sz w:val="24"/>
          <w:szCs w:val="24"/>
        </w:rPr>
        <w:lastRenderedPageBreak/>
        <w:drawing>
          <wp:inline distT="0" distB="0" distL="0" distR="0" wp14:anchorId="376A654E" wp14:editId="3C32DB52">
            <wp:extent cx="4937716" cy="3314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4953586" cy="3325353"/>
                    </a:xfrm>
                    <a:prstGeom prst="rect">
                      <a:avLst/>
                    </a:prstGeom>
                  </pic:spPr>
                </pic:pic>
              </a:graphicData>
            </a:graphic>
          </wp:inline>
        </w:drawing>
      </w:r>
    </w:p>
    <w:p w14:paraId="01F5398B" w14:textId="579C0EDF" w:rsidR="0071153E" w:rsidRPr="003F3BBC" w:rsidRDefault="003F3BBC" w:rsidP="003F3BBC">
      <w:pPr>
        <w:spacing w:before="114"/>
        <w:jc w:val="center"/>
        <w:rPr>
          <w:rFonts w:eastAsiaTheme="minorHAnsi"/>
          <w:b/>
          <w:sz w:val="20"/>
          <w:szCs w:val="20"/>
          <w:lang w:val="en-GB" w:bidi="bn-IN"/>
        </w:rPr>
      </w:pPr>
      <w:r w:rsidRPr="003F3BBC">
        <w:rPr>
          <w:b/>
          <w:sz w:val="20"/>
          <w:szCs w:val="20"/>
        </w:rPr>
        <w:t>Figure: Fingerprint based ATM System</w:t>
      </w:r>
    </w:p>
    <w:p w14:paraId="67CDF371" w14:textId="77777777" w:rsidR="0071153E" w:rsidRPr="003D3544" w:rsidRDefault="0071153E" w:rsidP="003D3544">
      <w:pPr>
        <w:pStyle w:val="BodyText"/>
        <w:jc w:val="both"/>
        <w:rPr>
          <w:rFonts w:eastAsiaTheme="minorHAnsi"/>
          <w:lang w:val="en-GB" w:bidi="bn-IN"/>
        </w:rPr>
      </w:pPr>
    </w:p>
    <w:p w14:paraId="63011429" w14:textId="77777777" w:rsidR="0071153E" w:rsidRPr="00DF7E79" w:rsidRDefault="0071153E" w:rsidP="00DF7E79">
      <w:pPr>
        <w:pStyle w:val="BodyText"/>
        <w:spacing w:line="276" w:lineRule="auto"/>
        <w:jc w:val="both"/>
        <w:rPr>
          <w:rFonts w:eastAsiaTheme="minorHAnsi"/>
          <w:lang w:val="en-GB" w:bidi="bn-IN"/>
        </w:rPr>
      </w:pPr>
      <w:r w:rsidRPr="00DF7E79">
        <w:rPr>
          <w:rFonts w:eastAsiaTheme="minorHAnsi"/>
          <w:lang w:val="en-GB" w:bidi="bn-IN"/>
        </w:rPr>
        <w:t xml:space="preserve">Data Collection Unit: An optical sensor or optical scanner is the most fundamental and crucial necessity for this stage. In this device, the user fingerprints are gathered. This component significantly enhances the database unit by adding the user's fingerprint. returns a byte every newly added ID. </w:t>
      </w:r>
    </w:p>
    <w:p w14:paraId="3B6F4821" w14:textId="77777777" w:rsidR="0071153E" w:rsidRPr="00DF7E79" w:rsidRDefault="0071153E" w:rsidP="00DF7E79">
      <w:pPr>
        <w:pStyle w:val="BodyText"/>
        <w:spacing w:line="276" w:lineRule="auto"/>
        <w:jc w:val="both"/>
        <w:rPr>
          <w:rFonts w:eastAsiaTheme="minorHAnsi"/>
          <w:lang w:val="en-GB" w:bidi="bn-IN"/>
        </w:rPr>
      </w:pPr>
    </w:p>
    <w:p w14:paraId="372EEEA8" w14:textId="6AC5ECB8" w:rsidR="0071153E" w:rsidRPr="00DF7E79" w:rsidRDefault="00DF7E79" w:rsidP="00DF7E79">
      <w:pPr>
        <w:pStyle w:val="BodyText"/>
        <w:spacing w:line="276" w:lineRule="auto"/>
        <w:jc w:val="both"/>
        <w:rPr>
          <w:rFonts w:eastAsiaTheme="minorHAnsi"/>
        </w:rPr>
      </w:pPr>
      <w:r w:rsidRPr="00DF7E79">
        <w:rPr>
          <w:rFonts w:eastAsiaTheme="minorHAnsi"/>
          <w:lang w:val="en-GB" w:bidi="bn-IN"/>
        </w:rPr>
        <w:t>Image pre</w:t>
      </w:r>
      <w:r w:rsidR="00373365">
        <w:rPr>
          <w:rFonts w:eastAsiaTheme="minorHAnsi"/>
          <w:lang w:val="en-GB" w:bidi="bn-IN"/>
        </w:rPr>
        <w:t>-</w:t>
      </w:r>
      <w:r w:rsidRPr="00DF7E79">
        <w:rPr>
          <w:rFonts w:eastAsiaTheme="minorHAnsi"/>
          <w:lang w:val="en-GB" w:bidi="bn-IN"/>
        </w:rPr>
        <w:t xml:space="preserve">processing </w:t>
      </w:r>
      <w:r w:rsidR="0071153E" w:rsidRPr="00DF7E79">
        <w:rPr>
          <w:rFonts w:eastAsiaTheme="minorHAnsi"/>
          <w:lang w:val="en-GB" w:bidi="bn-IN"/>
        </w:rPr>
        <w:t xml:space="preserve">unit: The Scanner receives the image as input and </w:t>
      </w:r>
      <w:r w:rsidR="000C24C0" w:rsidRPr="00DF7E79">
        <w:rPr>
          <w:rFonts w:eastAsiaTheme="minorHAnsi"/>
          <w:lang w:val="en-GB" w:bidi="bn-IN"/>
        </w:rPr>
        <w:t>pre</w:t>
      </w:r>
      <w:r w:rsidR="00373365">
        <w:rPr>
          <w:rFonts w:eastAsiaTheme="minorHAnsi"/>
          <w:lang w:val="en-GB" w:bidi="bn-IN"/>
        </w:rPr>
        <w:t>-</w:t>
      </w:r>
      <w:r w:rsidR="000C24C0" w:rsidRPr="00DF7E79">
        <w:rPr>
          <w:rFonts w:eastAsiaTheme="minorHAnsi"/>
          <w:lang w:val="en-GB" w:bidi="bn-IN"/>
        </w:rPr>
        <w:t>processes</w:t>
      </w:r>
      <w:r w:rsidR="003F3BBC" w:rsidRPr="00DF7E79">
        <w:rPr>
          <w:rFonts w:eastAsiaTheme="minorHAnsi"/>
          <w:lang w:val="en-GB" w:bidi="bn-IN"/>
        </w:rPr>
        <w:t xml:space="preserve">, </w:t>
      </w:r>
      <w:r w:rsidR="000C24C0" w:rsidRPr="00DF7E79">
        <w:rPr>
          <w:rFonts w:eastAsiaTheme="minorHAnsi"/>
          <w:lang w:val="en-GB" w:bidi="bn-IN"/>
        </w:rPr>
        <w:t>it</w:t>
      </w:r>
      <w:r w:rsidR="0071153E" w:rsidRPr="00DF7E79">
        <w:rPr>
          <w:rFonts w:eastAsiaTheme="minorHAnsi"/>
          <w:lang w:val="en-GB" w:bidi="bn-IN"/>
        </w:rPr>
        <w:t xml:space="preserve"> while it is processing the picture. The test image is an analogue image that is converted into a digital </w:t>
      </w:r>
      <w:r w:rsidR="0071153E" w:rsidRPr="00DF7E79">
        <w:rPr>
          <w:rFonts w:eastAsiaTheme="minorHAnsi"/>
        </w:rPr>
        <w:t xml:space="preserve">image, and if the preprocessed image's quality is good enough, the image is then turned into a template. </w:t>
      </w:r>
    </w:p>
    <w:p w14:paraId="1E86869D" w14:textId="77777777" w:rsidR="0071153E" w:rsidRPr="00DF7E79" w:rsidRDefault="0071153E" w:rsidP="00DF7E79">
      <w:pPr>
        <w:pStyle w:val="BodyText"/>
        <w:spacing w:line="276" w:lineRule="auto"/>
        <w:jc w:val="both"/>
        <w:rPr>
          <w:rFonts w:eastAsiaTheme="minorHAnsi"/>
          <w:lang w:val="en-GB" w:bidi="bn-IN"/>
        </w:rPr>
      </w:pPr>
    </w:p>
    <w:p w14:paraId="29E6F7DF" w14:textId="3D8CAC18" w:rsidR="0071153E" w:rsidRPr="00DF7E79" w:rsidRDefault="0071153E" w:rsidP="00DF7E79">
      <w:pPr>
        <w:pStyle w:val="BodyText"/>
        <w:spacing w:line="276" w:lineRule="auto"/>
        <w:jc w:val="both"/>
        <w:rPr>
          <w:rFonts w:eastAsiaTheme="minorHAnsi"/>
          <w:lang w:val="en-GB" w:bidi="bn-IN"/>
        </w:rPr>
      </w:pPr>
      <w:r w:rsidRPr="00DF7E79">
        <w:rPr>
          <w:rFonts w:eastAsiaTheme="minorHAnsi"/>
          <w:lang w:val="en-GB" w:bidi="bn-IN"/>
        </w:rPr>
        <w:t>Data storage unit: Each pre</w:t>
      </w:r>
      <w:r w:rsidR="00373365">
        <w:rPr>
          <w:rFonts w:eastAsiaTheme="minorHAnsi"/>
          <w:lang w:val="en-GB" w:bidi="bn-IN"/>
        </w:rPr>
        <w:t>-</w:t>
      </w:r>
      <w:r w:rsidRPr="00DF7E79">
        <w:rPr>
          <w:rFonts w:eastAsiaTheme="minorHAnsi"/>
          <w:lang w:val="en-GB" w:bidi="bn-IN"/>
        </w:rPr>
        <w:t xml:space="preserve">processed image has a specific template size and is stored as data (approximately 512 bytes per template). Additionally, the template is kept in the database for later usage. This device enables the user to configure the module in 1:1 mode for saving a specific person's fingerprint while also storing fingerprint data in the module. </w:t>
      </w:r>
    </w:p>
    <w:p w14:paraId="1CC000C1" w14:textId="77777777" w:rsidR="0071153E" w:rsidRPr="00DF7E79" w:rsidRDefault="0071153E" w:rsidP="00DF7E79">
      <w:pPr>
        <w:pStyle w:val="BodyText"/>
        <w:spacing w:line="276" w:lineRule="auto"/>
        <w:jc w:val="both"/>
        <w:rPr>
          <w:rFonts w:eastAsiaTheme="minorHAnsi"/>
          <w:lang w:val="en-GB" w:bidi="bn-IN"/>
        </w:rPr>
      </w:pPr>
    </w:p>
    <w:p w14:paraId="0CE99E52" w14:textId="77777777" w:rsidR="0071153E" w:rsidRPr="00DF7E79" w:rsidRDefault="0071153E" w:rsidP="00DF7E79">
      <w:pPr>
        <w:pStyle w:val="BodyText"/>
        <w:spacing w:line="276" w:lineRule="auto"/>
        <w:jc w:val="both"/>
        <w:rPr>
          <w:rFonts w:eastAsiaTheme="minorHAnsi"/>
          <w:lang w:val="en-GB" w:bidi="bn-IN"/>
        </w:rPr>
      </w:pPr>
      <w:r w:rsidRPr="00DF7E79">
        <w:rPr>
          <w:rFonts w:eastAsiaTheme="minorHAnsi"/>
          <w:lang w:val="en-GB" w:bidi="bn-IN"/>
        </w:rPr>
        <w:t>Search Unit: When a finger is placed on the fingerprint sensor, the search feature is activated is called. The existing memory is then checked and returns a matching ID if found.</w:t>
      </w:r>
    </w:p>
    <w:p w14:paraId="796B57B9" w14:textId="77777777" w:rsidR="0071153E" w:rsidRPr="00DF7E79" w:rsidRDefault="0071153E" w:rsidP="00DF7E79">
      <w:pPr>
        <w:pStyle w:val="BodyText"/>
        <w:spacing w:line="276" w:lineRule="auto"/>
        <w:jc w:val="both"/>
        <w:rPr>
          <w:rFonts w:eastAsiaTheme="minorHAnsi"/>
          <w:lang w:val="en-GB" w:bidi="bn-IN"/>
        </w:rPr>
      </w:pPr>
    </w:p>
    <w:p w14:paraId="26114D4B" w14:textId="77777777" w:rsidR="0071153E" w:rsidRPr="00DF7E79" w:rsidRDefault="0071153E" w:rsidP="00DF7E79">
      <w:pPr>
        <w:pStyle w:val="BodyText"/>
        <w:spacing w:line="276" w:lineRule="auto"/>
        <w:jc w:val="both"/>
        <w:rPr>
          <w:rFonts w:eastAsiaTheme="minorHAnsi"/>
          <w:lang w:val="en-GB" w:bidi="bn-IN"/>
        </w:rPr>
      </w:pPr>
      <w:r w:rsidRPr="00DF7E79">
        <w:rPr>
          <w:rFonts w:eastAsiaTheme="minorHAnsi"/>
          <w:lang w:val="en-GB" w:bidi="bn-IN"/>
        </w:rPr>
        <w:t>Decision unit: The database-stored images and the input image are compared by the system. After various steps, the database picture is stored to make transactions easier. The test image's required resolution is 500 dpi based on comparisons between the stored template and test image (dot per inch). The user of the input is an authorised user once the image comparison is successful.</w:t>
      </w:r>
    </w:p>
    <w:p w14:paraId="00CEFE1B" w14:textId="2710E48C" w:rsidR="0071153E" w:rsidRDefault="0071153E" w:rsidP="00DF7E79">
      <w:pPr>
        <w:pStyle w:val="BodyText"/>
        <w:spacing w:line="276" w:lineRule="auto"/>
        <w:jc w:val="both"/>
        <w:rPr>
          <w:rFonts w:eastAsiaTheme="minorHAnsi"/>
          <w:lang w:val="en-GB" w:bidi="bn-IN"/>
        </w:rPr>
      </w:pPr>
    </w:p>
    <w:p w14:paraId="4E1CA95F" w14:textId="77777777" w:rsidR="00373365" w:rsidRPr="00DF7E79" w:rsidRDefault="00373365" w:rsidP="00DF7E79">
      <w:pPr>
        <w:pStyle w:val="BodyText"/>
        <w:spacing w:line="276" w:lineRule="auto"/>
        <w:jc w:val="both"/>
        <w:rPr>
          <w:rFonts w:eastAsiaTheme="minorHAnsi"/>
          <w:lang w:val="en-GB" w:bidi="bn-IN"/>
        </w:rPr>
      </w:pPr>
    </w:p>
    <w:p w14:paraId="1FF70CB4" w14:textId="77777777" w:rsidR="0071153E" w:rsidRPr="00DF7E79" w:rsidRDefault="0071153E" w:rsidP="00DF7E79">
      <w:pPr>
        <w:pStyle w:val="BodyText"/>
        <w:spacing w:line="276" w:lineRule="auto"/>
        <w:jc w:val="both"/>
        <w:rPr>
          <w:rFonts w:eastAsiaTheme="minorHAnsi"/>
          <w:lang w:val="en-GB" w:bidi="bn-IN"/>
        </w:rPr>
      </w:pPr>
      <w:r w:rsidRPr="00DF7E79">
        <w:rPr>
          <w:rFonts w:eastAsiaTheme="minorHAnsi"/>
          <w:lang w:val="en-GB" w:bidi="bn-IN"/>
        </w:rPr>
        <w:lastRenderedPageBreak/>
        <w:t>Transaction unit: The transaction is completed if the decision-making entity gives the user permission. Empty function: This function is used to purge the fingerprint database of any remaining data. To strengthen security, a pin number and biometric information are combined. The transaction would be safe and secure because biometric data cannot be stolen or faked. The pin number might potentially be faked, though. The proposed system's transaction time is 10 seconds or so. Since the clients want and anticipate quick transactions, this is accomplished with greater care.</w:t>
      </w:r>
    </w:p>
    <w:p w14:paraId="63AF2663" w14:textId="77777777" w:rsidR="0071153E" w:rsidRPr="00DF7E79" w:rsidRDefault="0071153E" w:rsidP="00DF7E79">
      <w:pPr>
        <w:pStyle w:val="BodyText"/>
        <w:spacing w:line="276" w:lineRule="auto"/>
        <w:jc w:val="both"/>
        <w:rPr>
          <w:rFonts w:eastAsiaTheme="minorHAnsi"/>
          <w:lang w:val="en-GB" w:bidi="bn-IN"/>
        </w:rPr>
      </w:pPr>
    </w:p>
    <w:p w14:paraId="516096DE" w14:textId="77777777" w:rsidR="0071153E" w:rsidRPr="00DF7E79" w:rsidRDefault="0071153E" w:rsidP="00DF7E79">
      <w:pPr>
        <w:pStyle w:val="BodyText"/>
        <w:spacing w:line="276" w:lineRule="auto"/>
        <w:jc w:val="both"/>
        <w:rPr>
          <w:rFonts w:eastAsiaTheme="minorHAnsi"/>
          <w:lang w:val="en-GB" w:bidi="bn-IN"/>
        </w:rPr>
      </w:pPr>
    </w:p>
    <w:p w14:paraId="01889E37" w14:textId="77777777" w:rsidR="0071153E" w:rsidRPr="003D3544" w:rsidRDefault="0071153E" w:rsidP="00DF7E79">
      <w:pPr>
        <w:pStyle w:val="BodyText"/>
        <w:spacing w:line="276" w:lineRule="auto"/>
        <w:jc w:val="both"/>
        <w:rPr>
          <w:rFonts w:eastAsiaTheme="minorHAnsi"/>
          <w:lang w:val="en-GB" w:bidi="bn-IN"/>
        </w:rPr>
      </w:pPr>
      <w:r w:rsidRPr="00DF7E79">
        <w:rPr>
          <w:rFonts w:eastAsiaTheme="minorHAnsi"/>
          <w:lang w:val="en-GB" w:bidi="bn-IN"/>
        </w:rPr>
        <w:t>We are integrating fingerprint authentication in this system based on the ATM system. The system has embedded non-volatile memory and SEA/RSA acceleration engines (Flash). The system sets aside a</w:t>
      </w:r>
      <w:r w:rsidRPr="003D3544">
        <w:rPr>
          <w:rFonts w:eastAsiaTheme="minorHAnsi"/>
          <w:lang w:val="en-GB" w:bidi="bn-IN"/>
        </w:rPr>
        <w:t xml:space="preserve"> specific amount of Flash memory for fingerprint libraries, or fingerprint templates. Flash stores fingerprint templates in a logical order. Taken into account, the serial number of the template used in the library is 0, 1, 2, 3... N. Let's consider the fingerprint capacity N. An individual can access the library by template number, thus the photographs are stored in the database as templates before being compared to input images. If the image does not match, additional authentication is performed before the transaction may be completed. The system has inbuilt non-volatile memory and SEA/RSA acceleration engines (Flash). The microprocessor with code that manages a computer's interaction with its connected serial devices is known as a UART (Universal Asynchronous Receiver/Transmitter). It enables modems and other serial devices to "speak" to the computer equipped with the RS-232C Data Terminal Equipment (DTE) interface and exchange data with them. </w:t>
      </w:r>
    </w:p>
    <w:p w14:paraId="712A561B" w14:textId="77777777" w:rsidR="0071153E" w:rsidRPr="003D3544" w:rsidRDefault="0071153E" w:rsidP="003D3544">
      <w:pPr>
        <w:jc w:val="both"/>
        <w:rPr>
          <w:rFonts w:eastAsiaTheme="minorHAnsi"/>
          <w:sz w:val="24"/>
          <w:szCs w:val="24"/>
          <w:lang w:val="en-GB" w:bidi="bn-IN"/>
        </w:rPr>
      </w:pPr>
    </w:p>
    <w:p w14:paraId="00363782" w14:textId="77777777" w:rsidR="0071153E" w:rsidRPr="0071153E" w:rsidRDefault="0071153E" w:rsidP="0071153E">
      <w:pPr>
        <w:rPr>
          <w:rFonts w:eastAsiaTheme="minorHAnsi"/>
          <w:lang w:val="en-GB" w:bidi="bn-IN"/>
        </w:rPr>
      </w:pPr>
    </w:p>
    <w:p w14:paraId="0CEC03EB" w14:textId="77777777" w:rsidR="0071153E" w:rsidRDefault="0071153E" w:rsidP="0071153E">
      <w:pPr>
        <w:spacing w:before="114"/>
        <w:rPr>
          <w:rFonts w:eastAsiaTheme="minorHAnsi"/>
          <w:sz w:val="24"/>
          <w:szCs w:val="24"/>
          <w:lang w:val="en-GB" w:bidi="bn-IN"/>
        </w:rPr>
      </w:pPr>
    </w:p>
    <w:p w14:paraId="03B276A0" w14:textId="707D7D5D" w:rsidR="0071153E" w:rsidRDefault="0071153E" w:rsidP="0071153E">
      <w:pPr>
        <w:spacing w:before="114"/>
        <w:rPr>
          <w:rFonts w:eastAsiaTheme="minorHAnsi"/>
          <w:sz w:val="24"/>
          <w:szCs w:val="24"/>
          <w:lang w:val="en-GB" w:bidi="bn-IN"/>
        </w:rPr>
      </w:pPr>
    </w:p>
    <w:p w14:paraId="193F3D31" w14:textId="77777777" w:rsidR="0071153E" w:rsidRPr="0071153E" w:rsidRDefault="0071153E" w:rsidP="0071153E">
      <w:pPr>
        <w:spacing w:before="114"/>
        <w:rPr>
          <w:sz w:val="24"/>
          <w:szCs w:val="24"/>
        </w:rPr>
      </w:pPr>
    </w:p>
    <w:p w14:paraId="7F07D6E5" w14:textId="1199B52F" w:rsidR="00334D0F" w:rsidRPr="0071153E" w:rsidRDefault="00334D0F" w:rsidP="0071153E">
      <w:pPr>
        <w:spacing w:before="114"/>
        <w:rPr>
          <w:sz w:val="24"/>
          <w:szCs w:val="24"/>
        </w:rPr>
      </w:pPr>
    </w:p>
    <w:p w14:paraId="50C8859E" w14:textId="27D60500" w:rsidR="00334D0F" w:rsidRDefault="00334D0F" w:rsidP="000A391B">
      <w:pPr>
        <w:spacing w:before="114"/>
        <w:jc w:val="both"/>
        <w:rPr>
          <w:sz w:val="24"/>
          <w:szCs w:val="24"/>
        </w:rPr>
      </w:pPr>
    </w:p>
    <w:p w14:paraId="588AA212" w14:textId="74146720" w:rsidR="00334D0F" w:rsidRDefault="00334D0F" w:rsidP="000A391B">
      <w:pPr>
        <w:spacing w:before="114"/>
        <w:jc w:val="both"/>
        <w:rPr>
          <w:sz w:val="24"/>
          <w:szCs w:val="24"/>
        </w:rPr>
      </w:pPr>
    </w:p>
    <w:p w14:paraId="254C4F78" w14:textId="086A6770" w:rsidR="00E36CB2" w:rsidRDefault="00E36CB2" w:rsidP="000A391B">
      <w:pPr>
        <w:spacing w:before="114"/>
        <w:rPr>
          <w:b/>
          <w:sz w:val="41"/>
        </w:rPr>
      </w:pPr>
    </w:p>
    <w:p w14:paraId="750EEA62" w14:textId="4335C130" w:rsidR="00E27524" w:rsidRDefault="00E27524" w:rsidP="000A391B">
      <w:pPr>
        <w:spacing w:before="114"/>
        <w:rPr>
          <w:b/>
          <w:sz w:val="41"/>
        </w:rPr>
      </w:pPr>
    </w:p>
    <w:p w14:paraId="00412476" w14:textId="67EC88C1" w:rsidR="00E27524" w:rsidRDefault="00E27524" w:rsidP="000A391B">
      <w:pPr>
        <w:spacing w:before="114"/>
        <w:rPr>
          <w:b/>
          <w:sz w:val="41"/>
        </w:rPr>
      </w:pPr>
    </w:p>
    <w:p w14:paraId="784741E1" w14:textId="081B31AC" w:rsidR="00E27524" w:rsidRDefault="00E27524" w:rsidP="000A391B">
      <w:pPr>
        <w:spacing w:before="114"/>
        <w:rPr>
          <w:b/>
          <w:sz w:val="41"/>
        </w:rPr>
      </w:pPr>
    </w:p>
    <w:p w14:paraId="164D4EE8" w14:textId="6778B3FF" w:rsidR="00E27524" w:rsidRDefault="00E27524" w:rsidP="000A391B">
      <w:pPr>
        <w:spacing w:before="114"/>
        <w:rPr>
          <w:b/>
          <w:sz w:val="41"/>
        </w:rPr>
      </w:pPr>
    </w:p>
    <w:p w14:paraId="5E4D7962" w14:textId="5E29607B" w:rsidR="00E27524" w:rsidRDefault="00E27524" w:rsidP="000A391B">
      <w:pPr>
        <w:spacing w:before="114"/>
        <w:rPr>
          <w:b/>
          <w:sz w:val="41"/>
        </w:rPr>
      </w:pPr>
    </w:p>
    <w:p w14:paraId="099183C4" w14:textId="77777777" w:rsidR="000C24C0" w:rsidRDefault="00FB5F10" w:rsidP="00FB5F10">
      <w:pPr>
        <w:spacing w:before="114"/>
        <w:rPr>
          <w:b/>
          <w:sz w:val="41"/>
        </w:rPr>
      </w:pPr>
      <w:r>
        <w:rPr>
          <w:b/>
          <w:sz w:val="41"/>
        </w:rPr>
        <w:t xml:space="preserve"> </w:t>
      </w:r>
    </w:p>
    <w:p w14:paraId="242238CD" w14:textId="57FC6A94" w:rsidR="001525DF" w:rsidRDefault="001525DF" w:rsidP="00FB5F10">
      <w:pPr>
        <w:spacing w:before="114"/>
        <w:rPr>
          <w:b/>
          <w:sz w:val="41"/>
        </w:rPr>
      </w:pPr>
      <w:r>
        <w:rPr>
          <w:b/>
          <w:sz w:val="41"/>
        </w:rPr>
        <w:lastRenderedPageBreak/>
        <w:t>Chapter</w:t>
      </w:r>
      <w:r>
        <w:rPr>
          <w:b/>
          <w:spacing w:val="13"/>
          <w:sz w:val="41"/>
        </w:rPr>
        <w:t xml:space="preserve"> </w:t>
      </w:r>
      <w:r w:rsidR="00E36CB2">
        <w:rPr>
          <w:b/>
          <w:sz w:val="41"/>
        </w:rPr>
        <w:t>4</w:t>
      </w:r>
    </w:p>
    <w:p w14:paraId="4FE9E0B8" w14:textId="77777777" w:rsidR="001525DF" w:rsidRDefault="001525DF" w:rsidP="00A27BA7">
      <w:pPr>
        <w:pStyle w:val="BodyText"/>
        <w:rPr>
          <w:b/>
          <w:sz w:val="20"/>
        </w:rPr>
      </w:pPr>
    </w:p>
    <w:p w14:paraId="5A5EE149" w14:textId="77777777" w:rsidR="001525DF" w:rsidRDefault="001525DF" w:rsidP="00A27BA7">
      <w:pPr>
        <w:pStyle w:val="BodyText"/>
        <w:spacing w:before="7"/>
        <w:rPr>
          <w:b/>
          <w:sz w:val="12"/>
        </w:rPr>
      </w:pPr>
      <w:r>
        <w:rPr>
          <w:noProof/>
        </w:rPr>
        <mc:AlternateContent>
          <mc:Choice Requires="wps">
            <w:drawing>
              <wp:anchor distT="0" distB="0" distL="0" distR="0" simplePos="0" relativeHeight="487627264" behindDoc="1" locked="0" layoutInCell="1" allowOverlap="1" wp14:anchorId="11BD8064" wp14:editId="2DF33531">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02C3A66" id="docshape18" o:spid="_x0000_s1026" style="position:absolute;margin-left:57.05pt;margin-top:8.45pt;width:481.2pt;height:.1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04F5A3AF" w14:textId="77777777" w:rsidR="001525DF" w:rsidRDefault="001525DF" w:rsidP="00A27BA7">
      <w:pPr>
        <w:pStyle w:val="BodyText"/>
        <w:rPr>
          <w:b/>
          <w:sz w:val="22"/>
        </w:rPr>
      </w:pPr>
    </w:p>
    <w:p w14:paraId="5E953535" w14:textId="2E789B12" w:rsidR="001525DF" w:rsidRDefault="00E36CB2" w:rsidP="00A27BA7">
      <w:pPr>
        <w:pStyle w:val="Heading1"/>
        <w:ind w:left="10"/>
      </w:pPr>
      <w:r>
        <w:t>Conceptual Model</w:t>
      </w:r>
    </w:p>
    <w:p w14:paraId="1D271AC8" w14:textId="77777777" w:rsidR="001525DF" w:rsidRDefault="001525DF" w:rsidP="00A27BA7">
      <w:pPr>
        <w:pStyle w:val="BodyText"/>
        <w:rPr>
          <w:b/>
          <w:sz w:val="20"/>
        </w:rPr>
      </w:pPr>
    </w:p>
    <w:p w14:paraId="0B21D457" w14:textId="6D3DD574" w:rsidR="00F222BB" w:rsidRPr="00F222BB" w:rsidRDefault="001525DF" w:rsidP="00F222BB">
      <w:pPr>
        <w:pStyle w:val="BodyText"/>
        <w:spacing w:before="10"/>
        <w:rPr>
          <w:b/>
          <w:sz w:val="12"/>
        </w:rPr>
      </w:pPr>
      <w:r>
        <w:rPr>
          <w:noProof/>
        </w:rPr>
        <mc:AlternateContent>
          <mc:Choice Requires="wps">
            <w:drawing>
              <wp:anchor distT="0" distB="0" distL="0" distR="0" simplePos="0" relativeHeight="487628288" behindDoc="1" locked="0" layoutInCell="1" allowOverlap="1" wp14:anchorId="664C5E38" wp14:editId="1AC7827E">
                <wp:simplePos x="0" y="0"/>
                <wp:positionH relativeFrom="page">
                  <wp:posOffset>724535</wp:posOffset>
                </wp:positionH>
                <wp:positionV relativeFrom="paragraph">
                  <wp:posOffset>109220</wp:posOffset>
                </wp:positionV>
                <wp:extent cx="6111240" cy="1270"/>
                <wp:effectExtent l="0" t="0" r="10160" b="1143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167644F" id="docshape19" o:spid="_x0000_s1026" style="position:absolute;margin-left:57.05pt;margin-top:8.6pt;width:481.2pt;height:.1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bookmarkStart w:id="25" w:name="_bookmark10"/>
      <w:bookmarkEnd w:id="25"/>
    </w:p>
    <w:p w14:paraId="1494D517" w14:textId="62677A81" w:rsidR="00FC0A08" w:rsidRDefault="00FC0A08" w:rsidP="00FC0A08">
      <w:pPr>
        <w:pStyle w:val="BodyText"/>
        <w:spacing w:before="315"/>
        <w:ind w:left="152"/>
        <w:jc w:val="both"/>
      </w:pPr>
      <w:r>
        <w:t>According to the requirements of everyday life, ATMs are extremely useful and appropriate. Therefore, we have to proceed with extreme caution whenever we use such products. There are a few topics on which we need to have absolute clarity with regard to those topics. For example, a biometric-based security system and a biometric-based algorithm used in ATM machines, all of which are examples of the many different sorts of diagrams, such as activity diagrams, block diagrams, and sequence diagrams.</w:t>
      </w:r>
    </w:p>
    <w:p w14:paraId="2CBF845C" w14:textId="77777777" w:rsidR="00FC0A08" w:rsidRDefault="00FC0A08" w:rsidP="00FC0A08">
      <w:pPr>
        <w:pStyle w:val="BodyText"/>
        <w:spacing w:before="315"/>
        <w:ind w:left="152"/>
        <w:jc w:val="both"/>
      </w:pPr>
      <w:r>
        <w:t>ATM fraud concerns are become more concerning as a consequence of the widespread nature of the underlying issues. Consumers making mistakes with their card and passcode numbers are a common source of fraudulent activity [1]. If the PIN number system uses a verification-style security system or a biometric-based security system, then it will be possible to prevent fraudulent activity at ATMs. The findings of the poll based on one hundred respondents were inadequate [2]. The results of a survey that has a significant amount of people responding to it will be reliable.</w:t>
      </w:r>
    </w:p>
    <w:p w14:paraId="4A458F51" w14:textId="77777777" w:rsidR="00FC0A08" w:rsidRDefault="00FC0A08" w:rsidP="00FC0A08">
      <w:pPr>
        <w:pStyle w:val="BodyText"/>
        <w:spacing w:before="315"/>
        <w:ind w:left="152"/>
        <w:jc w:val="both"/>
      </w:pPr>
      <w:r>
        <w:t xml:space="preserve">The use of short message service authentication in automated teller machines is fraught with danger [11]. This technology is user-friendly, but it has a lower level of security. If some form of biometric system were to be added to this proposed system, then it would allow for improved levels of security. This might be one of the possible responses to your question. A cash machine that is placed close to or even within a bank has a better level of security than one that is located a significant distance away or outdoors. The automated teller machine should be placed in an area that is less crowded but is nonetheless densely inhabited. A covert camera is necessary both inside and outside of the automated teller machine (ATM), and it must be positioned in such a way that it cannot record the PIN digits of the user but can only view his face. The Wireless Biometric Security System is one that uses </w:t>
      </w:r>
      <w:proofErr w:type="spellStart"/>
      <w:r>
        <w:t>Zigbee</w:t>
      </w:r>
      <w:proofErr w:type="spellEnd"/>
      <w:r>
        <w:t xml:space="preserve"> Technology as its foundation. There are reliability issues with the </w:t>
      </w:r>
      <w:proofErr w:type="spellStart"/>
      <w:r>
        <w:t>Zigbee</w:t>
      </w:r>
      <w:proofErr w:type="spellEnd"/>
      <w:r>
        <w:t xml:space="preserve"> technology's database security system [7].</w:t>
      </w:r>
    </w:p>
    <w:p w14:paraId="699804B8" w14:textId="77777777" w:rsidR="00FC0A08" w:rsidRDefault="00FC0A08" w:rsidP="00FC0A08">
      <w:pPr>
        <w:pStyle w:val="BodyText"/>
        <w:spacing w:before="315"/>
        <w:ind w:left="152"/>
        <w:jc w:val="both"/>
      </w:pPr>
      <w:r>
        <w:t>They have to work on fortifying and better protecting their database system. It is possible to maintain confidential information and execute financially sound transactions when using solutions that are based on biometrics. At the moment, it is quite challenging to make use of a security system for an ATM [12]. If a comprehensive security system, such as facial recognition, iris scanning, or fingerprinting is adopted by the banking sector, it will be more effective for everyone. If this occurs, it will be more effective for everyone. [5] There is a proposition for a new security system that utilizes GSM modem technology in conjunction with a multimodal biometric system (MBS). For a GSM-based system, we recommend using safe algorithm A3/A8 implementations, secure ciphering algorithms, and end-to-end security in order to overcome these vulnerabilities. In order to solve the problems that arise with multimodal biometric systems, an image processing system that is based on a high resolution will be implemented.</w:t>
      </w:r>
    </w:p>
    <w:p w14:paraId="626314C8" w14:textId="301E773C" w:rsidR="00E522E1" w:rsidRDefault="00E522E1" w:rsidP="00E522E1">
      <w:pPr>
        <w:pStyle w:val="BodyText"/>
        <w:spacing w:before="315"/>
        <w:ind w:left="152"/>
        <w:jc w:val="both"/>
      </w:pPr>
      <w:r>
        <w:lastRenderedPageBreak/>
        <w:t xml:space="preserve">It has been suggested that a biometric security system that utilizes fingerprints and is based on GSM should </w:t>
      </w:r>
      <w:r w:rsidR="004A60C8">
        <w:t>be used in the banking industry</w:t>
      </w:r>
      <w:r>
        <w:t xml:space="preserve"> [15]. It has a few issues that need to be addressed. We got to the conclusion that the system would be safe if the user was unable to access any sources that were not pre-approved in order to find a solution to the issues that were brought to our attention. The only fingerprint that may be used is the user's own, and as long as the proper fingerprint is supplied, verification is not necessary. The only fingerprint that can be used is the user's own. The biometric security system that is based on fingerprints and is used for automated teller machine banking will be an effective security system if the procedures that are stated in this approach are followed out. The design of the system that is being recommended has a feature that creates tension between the principal user and the nominated user [10]. You will discover that the nominee user component of this system is not necessary for the system to work properly if you remove it.</w:t>
      </w:r>
    </w:p>
    <w:p w14:paraId="02C9A7F9" w14:textId="0560071F" w:rsidR="001525DF" w:rsidRDefault="00E522E1" w:rsidP="00E522E1">
      <w:pPr>
        <w:pStyle w:val="BodyText"/>
        <w:spacing w:before="315"/>
        <w:ind w:left="152"/>
        <w:jc w:val="both"/>
      </w:pPr>
      <w:r>
        <w:t>The findings of this research suggest a comprehensive plan for the modern</w:t>
      </w:r>
      <w:r w:rsidR="004A60C8">
        <w:t>ization of existing ATM systems</w:t>
      </w:r>
      <w:r>
        <w:t xml:space="preserve"> [16]. In order to provide the highest level of safety, the solution integrates biometric fingerprint technology and password protection features. Because of what we've learned about hacking, we know that it's essential to find a way to circumvent the issue that arises when a sensor detects anything and issues a warning, which causes the ATM to go offline if anything is connected to the card reader or input. This is something that we came across throughout our research. In addition, a nomination option is not required initially since doing so puts the security of users at risk. This means that it is not needed. It is feasible to access an account with nothing more than the fingerprint of the account holder.</w:t>
      </w:r>
    </w:p>
    <w:p w14:paraId="46024E54" w14:textId="53133F06" w:rsidR="00480886" w:rsidRDefault="00BF208D" w:rsidP="00F222BB">
      <w:pPr>
        <w:pStyle w:val="BodyText"/>
        <w:spacing w:before="315"/>
        <w:ind w:left="152"/>
        <w:jc w:val="both"/>
      </w:pPr>
      <w:r>
        <w:rPr>
          <w:noProof/>
        </w:rPr>
        <w:drawing>
          <wp:inline distT="0" distB="0" distL="0" distR="0" wp14:anchorId="5EAE8376" wp14:editId="09712169">
            <wp:extent cx="6330950" cy="3169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6330950" cy="3169920"/>
                    </a:xfrm>
                    <a:prstGeom prst="rect">
                      <a:avLst/>
                    </a:prstGeom>
                  </pic:spPr>
                </pic:pic>
              </a:graphicData>
            </a:graphic>
          </wp:inline>
        </w:drawing>
      </w:r>
    </w:p>
    <w:p w14:paraId="2465A4D2" w14:textId="0A2AE0AF" w:rsidR="00925414" w:rsidRPr="009F441E" w:rsidRDefault="00925414" w:rsidP="009F441E">
      <w:pPr>
        <w:pStyle w:val="BodyText"/>
        <w:shd w:val="clear" w:color="auto" w:fill="FFFFFF" w:themeFill="background1"/>
        <w:spacing w:before="315"/>
        <w:ind w:left="158"/>
        <w:jc w:val="center"/>
        <w:rPr>
          <w:b/>
        </w:rPr>
      </w:pPr>
      <w:r w:rsidRPr="009F441E">
        <w:rPr>
          <w:b/>
        </w:rPr>
        <w:t xml:space="preserve">Figure: Proposed ATM Design </w:t>
      </w:r>
    </w:p>
    <w:p w14:paraId="712859AC" w14:textId="12509BE1" w:rsidR="00480886" w:rsidRPr="00480886" w:rsidRDefault="00480886" w:rsidP="00480886">
      <w:pPr>
        <w:pStyle w:val="BodyText"/>
        <w:spacing w:before="315"/>
        <w:ind w:left="152"/>
        <w:jc w:val="both"/>
      </w:pPr>
      <w:r w:rsidRPr="00480886">
        <w:t xml:space="preserve">One kind of biometrics technology is fingerprint scanning. When accessing the ATM for a transaction, we use our fingers. This system is what we are utilizing since it is simple to install. We don't need to get rid of the present ATM. The operation of an ATM fingerprint involves gaining access to server-based data. Before accessing the procedure, we must get bank authentication. Using a biometric device, bank employees scan customer fingerprints. </w:t>
      </w:r>
      <w:r w:rsidRPr="00480886">
        <w:lastRenderedPageBreak/>
        <w:t>The whole process of a biometric system extracting a fingerprint's characteristic and storing it in a database is known as enrolment.</w:t>
      </w:r>
      <w:r>
        <w:t xml:space="preserve"> </w:t>
      </w:r>
      <w:r w:rsidRPr="00480886">
        <w:t>Customers who want to use an ATM with biometric scanning must first put their finger at When using a biometric scanner, the person's features are scanned and then extracted and compared to stored features; if the features match, the transaction may proceed; otherwise, it cannot.</w:t>
      </w:r>
    </w:p>
    <w:p w14:paraId="0D3DAA5E" w14:textId="6F68F9C5" w:rsidR="001525DF" w:rsidRDefault="001525DF" w:rsidP="001525DF">
      <w:pPr>
        <w:pStyle w:val="BodyText"/>
        <w:spacing w:before="315"/>
        <w:ind w:left="152"/>
      </w:pPr>
    </w:p>
    <w:p w14:paraId="2942EBEF" w14:textId="087B2533" w:rsidR="00E27524" w:rsidRDefault="00E27524" w:rsidP="001525DF">
      <w:pPr>
        <w:pStyle w:val="BodyText"/>
        <w:spacing w:before="315"/>
        <w:ind w:left="152"/>
      </w:pPr>
    </w:p>
    <w:p w14:paraId="774EB837" w14:textId="4C194A89" w:rsidR="00E27524" w:rsidRDefault="00E27524" w:rsidP="001525DF">
      <w:pPr>
        <w:pStyle w:val="BodyText"/>
        <w:spacing w:before="315"/>
        <w:ind w:left="152"/>
      </w:pPr>
    </w:p>
    <w:p w14:paraId="014D41D0" w14:textId="619DD328" w:rsidR="00E27524" w:rsidRDefault="00E27524" w:rsidP="001525DF">
      <w:pPr>
        <w:pStyle w:val="BodyText"/>
        <w:spacing w:before="315"/>
        <w:ind w:left="152"/>
      </w:pPr>
    </w:p>
    <w:p w14:paraId="7EBAA116" w14:textId="2774C9EE" w:rsidR="00F84A8A" w:rsidRDefault="00F84A8A" w:rsidP="001525DF">
      <w:pPr>
        <w:pStyle w:val="BodyText"/>
        <w:spacing w:before="315"/>
        <w:ind w:left="152"/>
      </w:pPr>
    </w:p>
    <w:p w14:paraId="46736D5A" w14:textId="4BC90EE7" w:rsidR="00F84A8A" w:rsidRDefault="00F84A8A" w:rsidP="001525DF">
      <w:pPr>
        <w:pStyle w:val="BodyText"/>
        <w:spacing w:before="315"/>
        <w:ind w:left="152"/>
      </w:pPr>
    </w:p>
    <w:p w14:paraId="7B4D9B64" w14:textId="0773367D" w:rsidR="00F84A8A" w:rsidRDefault="00F84A8A" w:rsidP="001525DF">
      <w:pPr>
        <w:pStyle w:val="BodyText"/>
        <w:spacing w:before="315"/>
        <w:ind w:left="152"/>
      </w:pPr>
    </w:p>
    <w:p w14:paraId="69FE04B7" w14:textId="4894A869" w:rsidR="00F84A8A" w:rsidRDefault="00F84A8A" w:rsidP="001525DF">
      <w:pPr>
        <w:pStyle w:val="BodyText"/>
        <w:spacing w:before="315"/>
        <w:ind w:left="152"/>
      </w:pPr>
    </w:p>
    <w:p w14:paraId="0A0D8F3A" w14:textId="77BED539" w:rsidR="00F84A8A" w:rsidRDefault="00F84A8A" w:rsidP="001525DF">
      <w:pPr>
        <w:pStyle w:val="BodyText"/>
        <w:spacing w:before="315"/>
        <w:ind w:left="152"/>
      </w:pPr>
    </w:p>
    <w:p w14:paraId="6F06E9BC" w14:textId="1DD3E0B4" w:rsidR="00F84A8A" w:rsidRDefault="00F84A8A" w:rsidP="001525DF">
      <w:pPr>
        <w:pStyle w:val="BodyText"/>
        <w:spacing w:before="315"/>
        <w:ind w:left="152"/>
      </w:pPr>
    </w:p>
    <w:p w14:paraId="64601B7A" w14:textId="738570AF" w:rsidR="00F84A8A" w:rsidRDefault="00F84A8A" w:rsidP="001525DF">
      <w:pPr>
        <w:pStyle w:val="BodyText"/>
        <w:spacing w:before="315"/>
        <w:ind w:left="152"/>
      </w:pPr>
    </w:p>
    <w:p w14:paraId="6140D83E" w14:textId="578C357F" w:rsidR="00F84A8A" w:rsidRDefault="00F84A8A" w:rsidP="001525DF">
      <w:pPr>
        <w:pStyle w:val="BodyText"/>
        <w:spacing w:before="315"/>
        <w:ind w:left="152"/>
      </w:pPr>
    </w:p>
    <w:p w14:paraId="38ED2B72" w14:textId="77199AC6" w:rsidR="00F84A8A" w:rsidRDefault="00F84A8A" w:rsidP="001525DF">
      <w:pPr>
        <w:pStyle w:val="BodyText"/>
        <w:spacing w:before="315"/>
        <w:ind w:left="152"/>
      </w:pPr>
    </w:p>
    <w:p w14:paraId="2C5394EB" w14:textId="22E02CFE" w:rsidR="00F84A8A" w:rsidRDefault="00F84A8A" w:rsidP="001525DF">
      <w:pPr>
        <w:pStyle w:val="BodyText"/>
        <w:spacing w:before="315"/>
        <w:ind w:left="152"/>
      </w:pPr>
    </w:p>
    <w:p w14:paraId="0D2AC692" w14:textId="3A0F8AD6" w:rsidR="00F84A8A" w:rsidRDefault="00F84A8A" w:rsidP="001525DF">
      <w:pPr>
        <w:pStyle w:val="BodyText"/>
        <w:spacing w:before="315"/>
        <w:ind w:left="152"/>
      </w:pPr>
    </w:p>
    <w:p w14:paraId="014DF72F" w14:textId="2ADEF572" w:rsidR="00F84A8A" w:rsidRDefault="00F84A8A" w:rsidP="001525DF">
      <w:pPr>
        <w:pStyle w:val="BodyText"/>
        <w:spacing w:before="315"/>
        <w:ind w:left="152"/>
      </w:pPr>
    </w:p>
    <w:p w14:paraId="467AE6E3" w14:textId="6A111F14" w:rsidR="00F84A8A" w:rsidRDefault="00F84A8A" w:rsidP="001525DF">
      <w:pPr>
        <w:pStyle w:val="BodyText"/>
        <w:spacing w:before="315"/>
        <w:ind w:left="152"/>
      </w:pPr>
    </w:p>
    <w:p w14:paraId="2DE24265" w14:textId="3AE91536" w:rsidR="00F84A8A" w:rsidRDefault="00F84A8A" w:rsidP="001525DF">
      <w:pPr>
        <w:pStyle w:val="BodyText"/>
        <w:spacing w:before="315"/>
        <w:ind w:left="152"/>
      </w:pPr>
    </w:p>
    <w:p w14:paraId="1ADF81D3" w14:textId="655EA131" w:rsidR="00F84A8A" w:rsidRDefault="00F84A8A" w:rsidP="001525DF">
      <w:pPr>
        <w:pStyle w:val="BodyText"/>
        <w:spacing w:before="315"/>
        <w:ind w:left="152"/>
      </w:pPr>
    </w:p>
    <w:p w14:paraId="7A5AB5C1" w14:textId="77777777" w:rsidR="00F84A8A" w:rsidRDefault="00F84A8A" w:rsidP="001525DF">
      <w:pPr>
        <w:pStyle w:val="BodyText"/>
        <w:spacing w:before="315"/>
        <w:ind w:left="152"/>
      </w:pPr>
    </w:p>
    <w:p w14:paraId="725B5CBD" w14:textId="34B0305E" w:rsidR="00E27524" w:rsidRDefault="00E27524" w:rsidP="001525DF">
      <w:pPr>
        <w:pStyle w:val="BodyText"/>
        <w:spacing w:before="315"/>
        <w:ind w:left="152"/>
      </w:pPr>
    </w:p>
    <w:p w14:paraId="4B39C710" w14:textId="15702786" w:rsidR="001525DF" w:rsidRPr="00E21F71" w:rsidRDefault="006A38B9" w:rsidP="00E21F71">
      <w:pPr>
        <w:pStyle w:val="BodyText"/>
        <w:spacing w:before="315"/>
        <w:rPr>
          <w:b/>
          <w:bCs/>
          <w:sz w:val="34"/>
          <w:szCs w:val="34"/>
        </w:rPr>
      </w:pPr>
      <w:r>
        <w:rPr>
          <w:b/>
          <w:bCs/>
          <w:sz w:val="34"/>
          <w:szCs w:val="34"/>
        </w:rPr>
        <w:lastRenderedPageBreak/>
        <w:t>4</w:t>
      </w:r>
      <w:r w:rsidR="00E21F71">
        <w:rPr>
          <w:b/>
          <w:bCs/>
          <w:sz w:val="34"/>
          <w:szCs w:val="34"/>
        </w:rPr>
        <w:t xml:space="preserve">.1 </w:t>
      </w:r>
      <w:r w:rsidR="001525DF" w:rsidRPr="00E21F71">
        <w:rPr>
          <w:b/>
          <w:bCs/>
          <w:sz w:val="34"/>
          <w:szCs w:val="34"/>
        </w:rPr>
        <w:t xml:space="preserve">Design &amp; Procedures       </w:t>
      </w:r>
    </w:p>
    <w:p w14:paraId="7265A3CB" w14:textId="77777777" w:rsidR="00F222BB" w:rsidRDefault="00F222BB" w:rsidP="00F222BB">
      <w:pPr>
        <w:pStyle w:val="Heading3"/>
        <w:ind w:left="0"/>
        <w:rPr>
          <w:sz w:val="34"/>
          <w:szCs w:val="34"/>
        </w:rPr>
      </w:pPr>
    </w:p>
    <w:p w14:paraId="1F503737" w14:textId="77777777" w:rsidR="00F222BB" w:rsidRDefault="00F222BB" w:rsidP="00F222BB">
      <w:pPr>
        <w:pStyle w:val="Heading3"/>
        <w:ind w:left="0"/>
        <w:rPr>
          <w:sz w:val="34"/>
          <w:szCs w:val="34"/>
        </w:rPr>
      </w:pPr>
    </w:p>
    <w:p w14:paraId="1D252CFC" w14:textId="6B4A2CC0" w:rsidR="001525DF" w:rsidRDefault="006A38B9" w:rsidP="00F222BB">
      <w:pPr>
        <w:pStyle w:val="Heading3"/>
        <w:ind w:left="0"/>
        <w:rPr>
          <w:sz w:val="34"/>
          <w:szCs w:val="34"/>
        </w:rPr>
      </w:pPr>
      <w:r>
        <w:rPr>
          <w:sz w:val="34"/>
          <w:szCs w:val="34"/>
        </w:rPr>
        <w:t>4</w:t>
      </w:r>
      <w:r w:rsidR="00E21F71">
        <w:rPr>
          <w:sz w:val="34"/>
          <w:szCs w:val="34"/>
        </w:rPr>
        <w:t xml:space="preserve">.1.1 </w:t>
      </w:r>
      <w:r w:rsidR="001525DF" w:rsidRPr="001525DF">
        <w:rPr>
          <w:sz w:val="34"/>
          <w:szCs w:val="34"/>
        </w:rPr>
        <w:t xml:space="preserve">An activity diagram of an ATM banking system </w:t>
      </w:r>
    </w:p>
    <w:p w14:paraId="26AA12E4" w14:textId="65A380F4" w:rsidR="001525DF" w:rsidRDefault="001525DF" w:rsidP="001525DF">
      <w:pPr>
        <w:pStyle w:val="Heading3"/>
        <w:rPr>
          <w:sz w:val="34"/>
          <w:szCs w:val="34"/>
        </w:rPr>
      </w:pPr>
    </w:p>
    <w:p w14:paraId="4C96FF76" w14:textId="57D31E25" w:rsidR="001525DF" w:rsidRPr="001525DF" w:rsidRDefault="001525DF" w:rsidP="001525DF">
      <w:pPr>
        <w:pStyle w:val="Heading3"/>
        <w:rPr>
          <w:sz w:val="34"/>
          <w:szCs w:val="34"/>
        </w:rPr>
      </w:pPr>
      <w:r>
        <w:rPr>
          <w:noProof/>
        </w:rPr>
        <w:drawing>
          <wp:inline distT="0" distB="0" distL="0" distR="0" wp14:anchorId="593847D5" wp14:editId="2DDEC305">
            <wp:extent cx="6277610" cy="6105379"/>
            <wp:effectExtent l="0" t="0" r="0" b="3810"/>
            <wp:docPr id="105" name="Picture 105"/>
            <wp:cNvGraphicFramePr/>
            <a:graphic xmlns:a="http://schemas.openxmlformats.org/drawingml/2006/main">
              <a:graphicData uri="http://schemas.openxmlformats.org/drawingml/2006/picture">
                <pic:pic xmlns:pic="http://schemas.openxmlformats.org/drawingml/2006/picture">
                  <pic:nvPicPr>
                    <pic:cNvPr id="2604" name="Picture 2604"/>
                    <pic:cNvPicPr/>
                  </pic:nvPicPr>
                  <pic:blipFill>
                    <a:blip r:embed="rId16"/>
                    <a:stretch>
                      <a:fillRect/>
                    </a:stretch>
                  </pic:blipFill>
                  <pic:spPr>
                    <a:xfrm>
                      <a:off x="0" y="0"/>
                      <a:ext cx="6277610" cy="6105379"/>
                    </a:xfrm>
                    <a:prstGeom prst="rect">
                      <a:avLst/>
                    </a:prstGeom>
                  </pic:spPr>
                </pic:pic>
              </a:graphicData>
            </a:graphic>
          </wp:inline>
        </w:drawing>
      </w:r>
    </w:p>
    <w:p w14:paraId="272E7572" w14:textId="4320858E" w:rsidR="001525DF" w:rsidRDefault="001525DF" w:rsidP="001525DF">
      <w:pPr>
        <w:pStyle w:val="Heading3"/>
        <w:ind w:left="415"/>
        <w:rPr>
          <w:sz w:val="34"/>
          <w:szCs w:val="34"/>
        </w:rPr>
      </w:pPr>
    </w:p>
    <w:p w14:paraId="56E2A24B" w14:textId="238B34D4" w:rsidR="001525DF" w:rsidRPr="00DF7E79" w:rsidRDefault="00FA2DEE" w:rsidP="001525DF">
      <w:pPr>
        <w:spacing w:line="259" w:lineRule="auto"/>
        <w:ind w:left="595"/>
        <w:jc w:val="center"/>
        <w:rPr>
          <w:b/>
          <w:bCs/>
          <w:sz w:val="20"/>
          <w:szCs w:val="20"/>
        </w:rPr>
      </w:pPr>
      <w:r w:rsidRPr="00DF7E79">
        <w:rPr>
          <w:b/>
          <w:bCs/>
          <w:sz w:val="20"/>
          <w:szCs w:val="20"/>
        </w:rPr>
        <w:t>Figure</w:t>
      </w:r>
      <w:r w:rsidR="001525DF" w:rsidRPr="00DF7E79">
        <w:rPr>
          <w:b/>
          <w:bCs/>
          <w:sz w:val="20"/>
          <w:szCs w:val="20"/>
        </w:rPr>
        <w:t xml:space="preserve">: An activity diagram of an ATM system </w:t>
      </w:r>
    </w:p>
    <w:p w14:paraId="3AD6BCEE" w14:textId="5B1AD2B2" w:rsidR="001525DF" w:rsidRDefault="001525DF" w:rsidP="001525DF">
      <w:pPr>
        <w:spacing w:line="259" w:lineRule="auto"/>
        <w:ind w:left="595"/>
        <w:rPr>
          <w:b/>
          <w:bCs/>
          <w:sz w:val="24"/>
          <w:szCs w:val="24"/>
        </w:rPr>
      </w:pPr>
    </w:p>
    <w:p w14:paraId="091CC599" w14:textId="251E40DD" w:rsidR="001525DF" w:rsidRPr="002743D6" w:rsidRDefault="00504992" w:rsidP="00E21F71">
      <w:pPr>
        <w:spacing w:line="259" w:lineRule="auto"/>
        <w:jc w:val="both"/>
        <w:rPr>
          <w:sz w:val="24"/>
          <w:szCs w:val="24"/>
        </w:rPr>
      </w:pPr>
      <w:r w:rsidRPr="00504992">
        <w:rPr>
          <w:sz w:val="24"/>
          <w:szCs w:val="24"/>
        </w:rPr>
        <w:t>Figure 1 Activity diagrams were used in the process of developing the automated teller machine (ATM) banking system. An activity diagram, which is a graphical representation of the flow of events and the movement of controllers inside a system, is comparable to a flowchart or a data flow diagram. A use ca</w:t>
      </w:r>
      <w:r>
        <w:rPr>
          <w:sz w:val="24"/>
          <w:szCs w:val="24"/>
        </w:rPr>
        <w:t>se diagram could include</w:t>
      </w:r>
      <w:r w:rsidRPr="00504992">
        <w:rPr>
          <w:sz w:val="24"/>
          <w:szCs w:val="24"/>
        </w:rPr>
        <w:t xml:space="preserve"> depictions of the processes involved. The </w:t>
      </w:r>
      <w:r w:rsidRPr="00504992">
        <w:rPr>
          <w:sz w:val="24"/>
          <w:szCs w:val="24"/>
        </w:rPr>
        <w:lastRenderedPageBreak/>
        <w:t>activities that are represented could take place in a sequential order or in parallel. The first image is an illustration of how the ATM System communicates with people who use ATMs. It adheres to a format or set of works that focuses on the events that take place when an automated teller machine is utilized. In this particular case, one of the security measures shown by the ATM system is a check of the cardholder's available balance. This activity diagram demonstrates how the system responds to each user request by effectively connecting with the user in the proper manner. Another action that the user interacts with when using the ATM system is impacted by a different circumstance. The exchanges that take place when a user attempts to access and withdraw money from an ATM using their ATM card are shown in this flowchart. By paying close attention to the occurrences shown in the graph, we should be able to generate an educated opinion of the behavior of the system.</w:t>
      </w:r>
      <w:r>
        <w:rPr>
          <w:sz w:val="24"/>
          <w:szCs w:val="24"/>
        </w:rPr>
        <w:t xml:space="preserve"> </w:t>
      </w:r>
      <w:r w:rsidR="00774406" w:rsidRPr="00774406">
        <w:rPr>
          <w:sz w:val="24"/>
          <w:szCs w:val="24"/>
        </w:rPr>
        <w:t>Consequently, the resulting activity diagram is more valuable for creating the ATM system. It is essential to know the ATM security system's design and construction schematics. This explains why it is difficult to design a system that is totally functional without it.</w:t>
      </w:r>
    </w:p>
    <w:p w14:paraId="2FD53069" w14:textId="77777777" w:rsidR="001525DF" w:rsidRPr="002743D6" w:rsidRDefault="001525DF" w:rsidP="00E21F71">
      <w:pPr>
        <w:spacing w:line="259" w:lineRule="auto"/>
        <w:ind w:left="595"/>
        <w:jc w:val="both"/>
        <w:rPr>
          <w:sz w:val="24"/>
          <w:szCs w:val="24"/>
        </w:rPr>
      </w:pPr>
      <w:r w:rsidRPr="002743D6">
        <w:rPr>
          <w:sz w:val="24"/>
          <w:szCs w:val="24"/>
        </w:rPr>
        <w:t xml:space="preserve"> </w:t>
      </w:r>
    </w:p>
    <w:p w14:paraId="20AEFDF8" w14:textId="1B3D1480" w:rsidR="001525DF" w:rsidRPr="002743D6" w:rsidRDefault="001525DF" w:rsidP="00E21F71">
      <w:pPr>
        <w:spacing w:line="259" w:lineRule="auto"/>
        <w:jc w:val="both"/>
        <w:rPr>
          <w:sz w:val="24"/>
          <w:szCs w:val="24"/>
        </w:rPr>
      </w:pPr>
      <w:r w:rsidRPr="002743D6">
        <w:rPr>
          <w:sz w:val="24"/>
          <w:szCs w:val="24"/>
        </w:rPr>
        <w:t>In order f</w:t>
      </w:r>
      <w:r w:rsidR="00E21F71">
        <w:rPr>
          <w:sz w:val="24"/>
          <w:szCs w:val="24"/>
        </w:rPr>
        <w:t>or the system to be aware of the</w:t>
      </w:r>
      <w:r w:rsidRPr="002743D6">
        <w:rPr>
          <w:sz w:val="24"/>
          <w:szCs w:val="24"/>
        </w:rPr>
        <w:t xml:space="preserve"> many inputs and conditions that it must handle, we must develop this activity diagram. We will also mention the crucial steps and link them to the other UML diagrams. By only completing the Activity Diagrams at each level, we are able to construct any security system we choose. </w:t>
      </w:r>
    </w:p>
    <w:p w14:paraId="629232D0" w14:textId="74F644E1" w:rsidR="001525DF" w:rsidRDefault="001525DF" w:rsidP="001525DF">
      <w:pPr>
        <w:spacing w:line="259" w:lineRule="auto"/>
        <w:rPr>
          <w:b/>
          <w:bCs/>
          <w:sz w:val="24"/>
          <w:szCs w:val="24"/>
        </w:rPr>
      </w:pPr>
    </w:p>
    <w:p w14:paraId="5E630286" w14:textId="4627A2A4" w:rsidR="00E21F71" w:rsidRPr="00E21F71" w:rsidRDefault="006A38B9" w:rsidP="001525DF">
      <w:pPr>
        <w:spacing w:line="259" w:lineRule="auto"/>
        <w:rPr>
          <w:b/>
          <w:bCs/>
          <w:sz w:val="34"/>
          <w:szCs w:val="34"/>
        </w:rPr>
      </w:pPr>
      <w:r>
        <w:rPr>
          <w:b/>
          <w:bCs/>
          <w:sz w:val="34"/>
          <w:szCs w:val="34"/>
        </w:rPr>
        <w:t>4</w:t>
      </w:r>
      <w:r w:rsidR="00E21F71">
        <w:rPr>
          <w:b/>
          <w:bCs/>
          <w:sz w:val="34"/>
          <w:szCs w:val="34"/>
        </w:rPr>
        <w:t>.1</w:t>
      </w:r>
      <w:r w:rsidR="001525DF" w:rsidRPr="001525DF">
        <w:rPr>
          <w:b/>
          <w:bCs/>
          <w:sz w:val="34"/>
          <w:szCs w:val="34"/>
        </w:rPr>
        <w:t xml:space="preserve">.2 A simple block diagram </w:t>
      </w:r>
      <w:r w:rsidR="00E21F71">
        <w:rPr>
          <w:b/>
          <w:bCs/>
          <w:sz w:val="34"/>
          <w:szCs w:val="34"/>
        </w:rPr>
        <w:t xml:space="preserve">of a biometric security system </w:t>
      </w:r>
    </w:p>
    <w:p w14:paraId="17E01AD8" w14:textId="77777777" w:rsidR="00E21F71" w:rsidRDefault="00E21F71" w:rsidP="00E21F71">
      <w:pPr>
        <w:spacing w:line="259" w:lineRule="auto"/>
        <w:jc w:val="both"/>
        <w:rPr>
          <w:sz w:val="24"/>
          <w:szCs w:val="24"/>
        </w:rPr>
      </w:pPr>
    </w:p>
    <w:p w14:paraId="37D4DF63" w14:textId="30F3E68A" w:rsidR="001525DF" w:rsidRPr="002743D6" w:rsidRDefault="001525DF" w:rsidP="00E21F71">
      <w:pPr>
        <w:spacing w:line="259" w:lineRule="auto"/>
        <w:jc w:val="both"/>
        <w:rPr>
          <w:sz w:val="24"/>
          <w:szCs w:val="24"/>
        </w:rPr>
      </w:pPr>
      <w:r w:rsidRPr="002743D6">
        <w:rPr>
          <w:sz w:val="24"/>
          <w:szCs w:val="24"/>
        </w:rPr>
        <w:t>A security system operation is shown in diagram in figure 2. A block diagram may be created using a wide vari</w:t>
      </w:r>
      <w:r w:rsidR="00E21F71">
        <w:rPr>
          <w:sz w:val="24"/>
          <w:szCs w:val="24"/>
        </w:rPr>
        <w:t>ety of symbols. Several of them</w:t>
      </w:r>
      <w:r w:rsidRPr="002743D6">
        <w:rPr>
          <w:sz w:val="24"/>
          <w:szCs w:val="24"/>
        </w:rPr>
        <w:t xml:space="preserve"> including</w:t>
      </w:r>
      <w:r w:rsidR="00E21F71">
        <w:rPr>
          <w:sz w:val="24"/>
          <w:szCs w:val="24"/>
        </w:rPr>
        <w:t>:</w:t>
      </w:r>
      <w:r w:rsidRPr="002743D6">
        <w:rPr>
          <w:sz w:val="24"/>
          <w:szCs w:val="24"/>
        </w:rPr>
        <w:t xml:space="preserve"> </w:t>
      </w:r>
    </w:p>
    <w:p w14:paraId="7C8A9D39" w14:textId="77777777" w:rsidR="001525DF" w:rsidRPr="002743D6" w:rsidRDefault="001525DF" w:rsidP="00E21F71">
      <w:pPr>
        <w:spacing w:line="259" w:lineRule="auto"/>
        <w:jc w:val="both"/>
        <w:rPr>
          <w:sz w:val="24"/>
          <w:szCs w:val="24"/>
        </w:rPr>
      </w:pPr>
      <w:r w:rsidRPr="002743D6">
        <w:rPr>
          <w:sz w:val="24"/>
          <w:szCs w:val="24"/>
        </w:rPr>
        <w:t xml:space="preserve"> </w:t>
      </w:r>
    </w:p>
    <w:p w14:paraId="1281B46A" w14:textId="77777777" w:rsidR="004D2AC8" w:rsidRPr="002743D6" w:rsidRDefault="001525DF" w:rsidP="00E21F71">
      <w:pPr>
        <w:pStyle w:val="ListParagraph"/>
        <w:numPr>
          <w:ilvl w:val="0"/>
          <w:numId w:val="19"/>
        </w:numPr>
        <w:spacing w:line="259" w:lineRule="auto"/>
        <w:jc w:val="both"/>
        <w:rPr>
          <w:sz w:val="24"/>
          <w:szCs w:val="24"/>
        </w:rPr>
      </w:pPr>
      <w:r w:rsidRPr="002743D6">
        <w:rPr>
          <w:sz w:val="24"/>
          <w:szCs w:val="24"/>
        </w:rPr>
        <w:t xml:space="preserve">The oval denotes the start or finish of something. </w:t>
      </w:r>
    </w:p>
    <w:p w14:paraId="486FEA17" w14:textId="77777777" w:rsidR="004D2AC8" w:rsidRPr="002743D6" w:rsidRDefault="001525DF" w:rsidP="00E21F71">
      <w:pPr>
        <w:pStyle w:val="ListParagraph"/>
        <w:numPr>
          <w:ilvl w:val="0"/>
          <w:numId w:val="19"/>
        </w:numPr>
        <w:spacing w:line="259" w:lineRule="auto"/>
        <w:jc w:val="both"/>
        <w:rPr>
          <w:sz w:val="24"/>
          <w:szCs w:val="24"/>
        </w:rPr>
      </w:pPr>
      <w:r w:rsidRPr="002743D6">
        <w:rPr>
          <w:sz w:val="24"/>
          <w:szCs w:val="24"/>
        </w:rPr>
        <w:t>Arrows are a kind of line that connects the representative forms and depicts connections</w:t>
      </w:r>
      <w:r w:rsidR="004D2AC8" w:rsidRPr="002743D6">
        <w:rPr>
          <w:sz w:val="24"/>
          <w:szCs w:val="24"/>
        </w:rPr>
        <w:t xml:space="preserve"> </w:t>
      </w:r>
      <w:r w:rsidRPr="002743D6">
        <w:rPr>
          <w:sz w:val="24"/>
          <w:szCs w:val="24"/>
        </w:rPr>
        <w:t xml:space="preserve">between them. </w:t>
      </w:r>
    </w:p>
    <w:p w14:paraId="6167A0CD" w14:textId="77777777" w:rsidR="004D2AC8" w:rsidRPr="002743D6" w:rsidRDefault="001525DF" w:rsidP="00E21F71">
      <w:pPr>
        <w:pStyle w:val="ListParagraph"/>
        <w:numPr>
          <w:ilvl w:val="0"/>
          <w:numId w:val="19"/>
        </w:numPr>
        <w:spacing w:line="259" w:lineRule="auto"/>
        <w:jc w:val="both"/>
        <w:rPr>
          <w:sz w:val="24"/>
          <w:szCs w:val="24"/>
        </w:rPr>
      </w:pPr>
      <w:r w:rsidRPr="002743D6">
        <w:rPr>
          <w:sz w:val="24"/>
          <w:szCs w:val="24"/>
        </w:rPr>
        <w:t>Process/Compute: A rectangle depicts a process, a computation, or an assignment.</w:t>
      </w:r>
    </w:p>
    <w:p w14:paraId="13DE9443" w14:textId="70394DB9" w:rsidR="001525DF" w:rsidRPr="002743D6" w:rsidRDefault="001525DF" w:rsidP="00E21F71">
      <w:pPr>
        <w:pStyle w:val="ListParagraph"/>
        <w:numPr>
          <w:ilvl w:val="0"/>
          <w:numId w:val="19"/>
        </w:numPr>
        <w:spacing w:line="259" w:lineRule="auto"/>
        <w:jc w:val="both"/>
        <w:rPr>
          <w:sz w:val="24"/>
          <w:szCs w:val="24"/>
        </w:rPr>
      </w:pPr>
      <w:r w:rsidRPr="002743D6">
        <w:rPr>
          <w:sz w:val="24"/>
          <w:szCs w:val="24"/>
        </w:rPr>
        <w:t xml:space="preserve">Choice: A diamond denotes a choice. </w:t>
      </w:r>
    </w:p>
    <w:p w14:paraId="5CEA8B1B" w14:textId="77777777" w:rsidR="001525DF" w:rsidRPr="002743D6" w:rsidRDefault="001525DF" w:rsidP="00E21F71">
      <w:pPr>
        <w:spacing w:line="259" w:lineRule="auto"/>
        <w:jc w:val="both"/>
        <w:rPr>
          <w:sz w:val="24"/>
          <w:szCs w:val="24"/>
        </w:rPr>
      </w:pPr>
      <w:r w:rsidRPr="002743D6">
        <w:rPr>
          <w:sz w:val="24"/>
          <w:szCs w:val="24"/>
        </w:rPr>
        <w:t xml:space="preserve"> </w:t>
      </w:r>
    </w:p>
    <w:p w14:paraId="717F8F9A" w14:textId="2418502B" w:rsidR="004D2AC8" w:rsidRPr="002743D6" w:rsidRDefault="001525DF" w:rsidP="00E21F71">
      <w:pPr>
        <w:spacing w:line="259" w:lineRule="auto"/>
        <w:jc w:val="both"/>
        <w:rPr>
          <w:sz w:val="24"/>
          <w:szCs w:val="24"/>
        </w:rPr>
      </w:pPr>
      <w:r w:rsidRPr="002743D6">
        <w:rPr>
          <w:sz w:val="24"/>
          <w:szCs w:val="24"/>
        </w:rPr>
        <w:t>Each block below provides a specific device name, such as sensor, LCD screen, and database, which are the hardware we need to</w:t>
      </w:r>
      <w:r w:rsidR="00E21F71">
        <w:rPr>
          <w:sz w:val="24"/>
          <w:szCs w:val="24"/>
        </w:rPr>
        <w:t xml:space="preserve"> construct a biometric system. </w:t>
      </w:r>
      <w:r w:rsidRPr="002743D6">
        <w:rPr>
          <w:sz w:val="24"/>
          <w:szCs w:val="24"/>
        </w:rPr>
        <w:t xml:space="preserve">We employ fingerprints, palm prints, iris scans, face scans, etc. in biometric systems. Here, we'll go through the operation of a fingerprint security system. </w:t>
      </w:r>
    </w:p>
    <w:p w14:paraId="4C1C9758" w14:textId="405E9FD8" w:rsidR="004D2AC8" w:rsidRDefault="004D2AC8" w:rsidP="001525DF">
      <w:pPr>
        <w:spacing w:line="259" w:lineRule="auto"/>
        <w:rPr>
          <w:b/>
          <w:bCs/>
          <w:sz w:val="24"/>
          <w:szCs w:val="24"/>
        </w:rPr>
      </w:pPr>
    </w:p>
    <w:p w14:paraId="5A9F2B72" w14:textId="441266A7" w:rsidR="004D2AC8" w:rsidRDefault="004D2AC8" w:rsidP="001525DF">
      <w:pPr>
        <w:spacing w:line="259" w:lineRule="auto"/>
        <w:rPr>
          <w:b/>
          <w:bCs/>
          <w:sz w:val="24"/>
          <w:szCs w:val="24"/>
        </w:rPr>
      </w:pPr>
      <w:r>
        <w:rPr>
          <w:noProof/>
        </w:rPr>
        <w:lastRenderedPageBreak/>
        <w:drawing>
          <wp:inline distT="0" distB="0" distL="0" distR="0" wp14:anchorId="79E58650" wp14:editId="11E2ED9F">
            <wp:extent cx="5781822" cy="3784209"/>
            <wp:effectExtent l="0" t="0" r="0" b="635"/>
            <wp:docPr id="2667" name="Picture 2667"/>
            <wp:cNvGraphicFramePr/>
            <a:graphic xmlns:a="http://schemas.openxmlformats.org/drawingml/2006/main">
              <a:graphicData uri="http://schemas.openxmlformats.org/drawingml/2006/picture">
                <pic:pic xmlns:pic="http://schemas.openxmlformats.org/drawingml/2006/picture">
                  <pic:nvPicPr>
                    <pic:cNvPr id="2667" name="Picture 2667"/>
                    <pic:cNvPicPr/>
                  </pic:nvPicPr>
                  <pic:blipFill>
                    <a:blip r:embed="rId17"/>
                    <a:stretch>
                      <a:fillRect/>
                    </a:stretch>
                  </pic:blipFill>
                  <pic:spPr>
                    <a:xfrm>
                      <a:off x="0" y="0"/>
                      <a:ext cx="5792834" cy="3791416"/>
                    </a:xfrm>
                    <a:prstGeom prst="rect">
                      <a:avLst/>
                    </a:prstGeom>
                  </pic:spPr>
                </pic:pic>
              </a:graphicData>
            </a:graphic>
          </wp:inline>
        </w:drawing>
      </w:r>
    </w:p>
    <w:p w14:paraId="10F8F4BB" w14:textId="77777777" w:rsidR="00E21F71" w:rsidRDefault="00E21F71" w:rsidP="001525DF">
      <w:pPr>
        <w:spacing w:line="259" w:lineRule="auto"/>
        <w:rPr>
          <w:b/>
          <w:bCs/>
          <w:sz w:val="24"/>
          <w:szCs w:val="24"/>
        </w:rPr>
      </w:pPr>
    </w:p>
    <w:p w14:paraId="723569AD" w14:textId="7A7ABA02" w:rsidR="004D2AC8" w:rsidRPr="00DF7E79" w:rsidRDefault="00DF7E79" w:rsidP="004D2AC8">
      <w:pPr>
        <w:spacing w:line="259" w:lineRule="auto"/>
        <w:jc w:val="center"/>
        <w:rPr>
          <w:b/>
          <w:bCs/>
          <w:sz w:val="20"/>
          <w:szCs w:val="20"/>
        </w:rPr>
      </w:pPr>
      <w:r>
        <w:rPr>
          <w:b/>
          <w:bCs/>
          <w:sz w:val="20"/>
          <w:szCs w:val="20"/>
        </w:rPr>
        <w:t>Figure</w:t>
      </w:r>
      <w:r w:rsidR="004D2AC8" w:rsidRPr="00DF7E79">
        <w:rPr>
          <w:b/>
          <w:bCs/>
          <w:sz w:val="20"/>
          <w:szCs w:val="20"/>
        </w:rPr>
        <w:t>: Block diagram of biometric based security system</w:t>
      </w:r>
    </w:p>
    <w:p w14:paraId="217793A4" w14:textId="77777777" w:rsidR="00E21F71" w:rsidRDefault="00E21F71" w:rsidP="00E21F71">
      <w:pPr>
        <w:spacing w:line="259" w:lineRule="auto"/>
        <w:jc w:val="both"/>
        <w:rPr>
          <w:sz w:val="24"/>
          <w:szCs w:val="24"/>
        </w:rPr>
      </w:pPr>
    </w:p>
    <w:p w14:paraId="25B646A4" w14:textId="75D5ADC0" w:rsidR="001525DF" w:rsidRPr="002743D6" w:rsidRDefault="001525DF" w:rsidP="00E21F71">
      <w:pPr>
        <w:spacing w:line="259" w:lineRule="auto"/>
        <w:jc w:val="both"/>
        <w:rPr>
          <w:sz w:val="24"/>
          <w:szCs w:val="24"/>
        </w:rPr>
      </w:pPr>
      <w:r w:rsidRPr="002743D6">
        <w:rPr>
          <w:sz w:val="24"/>
          <w:szCs w:val="24"/>
        </w:rPr>
        <w:t>First of all, a fingerprint is required when we need access to a system, thus we need a sensor for that. The LCD panel will display the results once the user places his or her finger on the sensor, along with a note indicating whether</w:t>
      </w:r>
      <w:r w:rsidR="00E21F71">
        <w:rPr>
          <w:sz w:val="24"/>
          <w:szCs w:val="24"/>
        </w:rPr>
        <w:t xml:space="preserve"> the user is legitimate or not. </w:t>
      </w:r>
      <w:r w:rsidRPr="002743D6">
        <w:rPr>
          <w:sz w:val="24"/>
          <w:szCs w:val="24"/>
        </w:rPr>
        <w:t>After receiving a command from the sensor and completing a search, a reliable database system will let the user know whether or not they are a genuine user. As a result, the sensor will periodically send a command to the LCD screen and database.</w:t>
      </w:r>
    </w:p>
    <w:p w14:paraId="2C6301AF" w14:textId="6D44653F" w:rsidR="004D2AC8" w:rsidRPr="002743D6" w:rsidRDefault="004D2AC8" w:rsidP="00E21F71">
      <w:pPr>
        <w:spacing w:line="259" w:lineRule="auto"/>
        <w:jc w:val="both"/>
        <w:rPr>
          <w:sz w:val="24"/>
          <w:szCs w:val="24"/>
        </w:rPr>
      </w:pPr>
    </w:p>
    <w:p w14:paraId="46AA0D8A" w14:textId="77777777" w:rsidR="004D2AC8" w:rsidRPr="002743D6" w:rsidRDefault="004D2AC8" w:rsidP="00E21F71">
      <w:pPr>
        <w:spacing w:line="259" w:lineRule="auto"/>
        <w:jc w:val="both"/>
        <w:rPr>
          <w:sz w:val="24"/>
          <w:szCs w:val="24"/>
        </w:rPr>
      </w:pPr>
      <w:r w:rsidRPr="002743D6">
        <w:rPr>
          <w:sz w:val="24"/>
          <w:szCs w:val="24"/>
        </w:rPr>
        <w:t xml:space="preserve">The decision box will receive a command from the LCD screen to verify the yes or no condition that we previously wrote and compare it to the database. The LCD panel will display the word "Processing" if the answer is affirmative, indicating that the user is legitimate. The user will then have access and be able to retrieve or withdraw his funds. The procedure will come to a close when you see the notification "Transaction successfully done" after getting the money. The next user will then be presented with the machine's first choice, which is to request a new user's fingerprint. </w:t>
      </w:r>
    </w:p>
    <w:p w14:paraId="04D63297" w14:textId="77777777" w:rsidR="004D2AC8" w:rsidRPr="002743D6" w:rsidRDefault="004D2AC8" w:rsidP="00E21F71">
      <w:pPr>
        <w:spacing w:line="259" w:lineRule="auto"/>
        <w:jc w:val="both"/>
        <w:rPr>
          <w:sz w:val="24"/>
          <w:szCs w:val="24"/>
        </w:rPr>
      </w:pPr>
      <w:r w:rsidRPr="002743D6">
        <w:rPr>
          <w:sz w:val="24"/>
          <w:szCs w:val="24"/>
        </w:rPr>
        <w:t xml:space="preserve"> </w:t>
      </w:r>
    </w:p>
    <w:p w14:paraId="285F7AF6" w14:textId="77777777" w:rsidR="004D2AC8" w:rsidRPr="002743D6" w:rsidRDefault="004D2AC8" w:rsidP="00E21F71">
      <w:pPr>
        <w:spacing w:line="259" w:lineRule="auto"/>
        <w:jc w:val="both"/>
        <w:rPr>
          <w:sz w:val="24"/>
          <w:szCs w:val="24"/>
        </w:rPr>
      </w:pPr>
      <w:r w:rsidRPr="002743D6">
        <w:rPr>
          <w:sz w:val="24"/>
          <w:szCs w:val="24"/>
        </w:rPr>
        <w:t xml:space="preserve">Finally, if the user's fingerprint is not recognized, the LCD screen will display the message "Fingerprint is not matched" before returning to the sensor and starting again at the beginning. </w:t>
      </w:r>
    </w:p>
    <w:p w14:paraId="73ED1772" w14:textId="71FCFA5E" w:rsidR="004D2AC8" w:rsidRDefault="004D2AC8" w:rsidP="002D7D32">
      <w:pPr>
        <w:spacing w:line="259" w:lineRule="auto"/>
        <w:rPr>
          <w:b/>
          <w:bCs/>
          <w:sz w:val="24"/>
          <w:szCs w:val="24"/>
        </w:rPr>
      </w:pPr>
    </w:p>
    <w:p w14:paraId="111DE189" w14:textId="37805FD7" w:rsidR="004D2AC8" w:rsidRDefault="004D2AC8" w:rsidP="002D7D32">
      <w:pPr>
        <w:spacing w:line="259" w:lineRule="auto"/>
        <w:rPr>
          <w:b/>
          <w:bCs/>
          <w:sz w:val="24"/>
          <w:szCs w:val="24"/>
        </w:rPr>
      </w:pPr>
    </w:p>
    <w:p w14:paraId="06BEF1AF" w14:textId="77777777" w:rsidR="00E27524" w:rsidRDefault="00E27524" w:rsidP="002D7D32">
      <w:pPr>
        <w:spacing w:line="259" w:lineRule="auto"/>
        <w:rPr>
          <w:b/>
          <w:bCs/>
          <w:sz w:val="34"/>
          <w:szCs w:val="34"/>
        </w:rPr>
      </w:pPr>
    </w:p>
    <w:p w14:paraId="45908CC1" w14:textId="77777777" w:rsidR="00E27524" w:rsidRDefault="00E27524" w:rsidP="002D7D32">
      <w:pPr>
        <w:spacing w:line="259" w:lineRule="auto"/>
        <w:rPr>
          <w:b/>
          <w:bCs/>
          <w:sz w:val="34"/>
          <w:szCs w:val="34"/>
        </w:rPr>
      </w:pPr>
    </w:p>
    <w:p w14:paraId="43CEFDF5" w14:textId="77777777" w:rsidR="00E27524" w:rsidRDefault="00E27524" w:rsidP="002D7D32">
      <w:pPr>
        <w:spacing w:line="259" w:lineRule="auto"/>
        <w:rPr>
          <w:b/>
          <w:bCs/>
          <w:sz w:val="34"/>
          <w:szCs w:val="34"/>
        </w:rPr>
      </w:pPr>
    </w:p>
    <w:p w14:paraId="4B784625" w14:textId="56BC689A" w:rsidR="004D2AC8" w:rsidRPr="004D2AC8" w:rsidRDefault="006A38B9" w:rsidP="002D7D32">
      <w:pPr>
        <w:spacing w:line="259" w:lineRule="auto"/>
        <w:rPr>
          <w:b/>
          <w:bCs/>
          <w:sz w:val="34"/>
          <w:szCs w:val="34"/>
        </w:rPr>
      </w:pPr>
      <w:r>
        <w:rPr>
          <w:b/>
          <w:bCs/>
          <w:sz w:val="34"/>
          <w:szCs w:val="34"/>
        </w:rPr>
        <w:lastRenderedPageBreak/>
        <w:t>4</w:t>
      </w:r>
      <w:r w:rsidR="00E21F71">
        <w:rPr>
          <w:b/>
          <w:bCs/>
          <w:sz w:val="34"/>
          <w:szCs w:val="34"/>
        </w:rPr>
        <w:t>.1</w:t>
      </w:r>
      <w:r w:rsidR="004D2AC8" w:rsidRPr="004D2AC8">
        <w:rPr>
          <w:b/>
          <w:bCs/>
          <w:sz w:val="34"/>
          <w:szCs w:val="34"/>
        </w:rPr>
        <w:t xml:space="preserve">.3 A sequence diagram of a fingerprint-based ATM </w:t>
      </w:r>
    </w:p>
    <w:p w14:paraId="6027C977" w14:textId="77777777" w:rsidR="004D2AC8" w:rsidRPr="004D2AC8" w:rsidRDefault="004D2AC8" w:rsidP="002D7D32">
      <w:pPr>
        <w:spacing w:line="259" w:lineRule="auto"/>
        <w:rPr>
          <w:b/>
          <w:bCs/>
          <w:sz w:val="24"/>
          <w:szCs w:val="24"/>
        </w:rPr>
      </w:pPr>
      <w:r w:rsidRPr="004D2AC8">
        <w:rPr>
          <w:b/>
          <w:bCs/>
          <w:sz w:val="24"/>
          <w:szCs w:val="24"/>
        </w:rPr>
        <w:t xml:space="preserve"> </w:t>
      </w:r>
    </w:p>
    <w:p w14:paraId="7168B3C4" w14:textId="17F6639E" w:rsidR="004D2AC8" w:rsidRPr="002743D6" w:rsidRDefault="004D2AC8" w:rsidP="002D7D32">
      <w:pPr>
        <w:spacing w:line="259" w:lineRule="auto"/>
        <w:rPr>
          <w:sz w:val="24"/>
          <w:szCs w:val="24"/>
        </w:rPr>
      </w:pPr>
      <w:r w:rsidRPr="002743D6">
        <w:rPr>
          <w:sz w:val="24"/>
          <w:szCs w:val="24"/>
        </w:rPr>
        <w:t xml:space="preserve">A fingerprint-based ATM system process is shown in this figure. This graphic supports our overall research strategy. Four separate </w:t>
      </w:r>
      <w:r w:rsidR="00E21F71">
        <w:rPr>
          <w:sz w:val="24"/>
          <w:szCs w:val="24"/>
        </w:rPr>
        <w:t xml:space="preserve">objects, User, ATM, Consortium and Bank </w:t>
      </w:r>
      <w:r w:rsidRPr="002743D6">
        <w:rPr>
          <w:sz w:val="24"/>
          <w:szCs w:val="24"/>
        </w:rPr>
        <w:t xml:space="preserve">were used to create this flowchart. By interacting with one another, these items control the system. </w:t>
      </w:r>
    </w:p>
    <w:p w14:paraId="7C3345AF" w14:textId="56054D19" w:rsidR="004D2AC8" w:rsidRPr="002743D6" w:rsidRDefault="004D2AC8" w:rsidP="004D2AC8">
      <w:pPr>
        <w:spacing w:line="259" w:lineRule="auto"/>
        <w:jc w:val="both"/>
        <w:rPr>
          <w:sz w:val="24"/>
          <w:szCs w:val="24"/>
        </w:rPr>
      </w:pPr>
    </w:p>
    <w:p w14:paraId="246BA21C" w14:textId="5036C079" w:rsidR="004D2AC8" w:rsidRPr="004D2AC8" w:rsidRDefault="004D2AC8" w:rsidP="004D2AC8">
      <w:pPr>
        <w:spacing w:line="259" w:lineRule="auto"/>
        <w:jc w:val="both"/>
        <w:rPr>
          <w:b/>
          <w:bCs/>
          <w:sz w:val="24"/>
          <w:szCs w:val="24"/>
        </w:rPr>
      </w:pPr>
      <w:r>
        <w:rPr>
          <w:noProof/>
        </w:rPr>
        <w:drawing>
          <wp:inline distT="0" distB="0" distL="0" distR="0" wp14:anchorId="5F82B38D" wp14:editId="61F341ED">
            <wp:extent cx="6316345" cy="4754880"/>
            <wp:effectExtent l="0" t="0" r="0" b="0"/>
            <wp:docPr id="2724" name="Picture 2724"/>
            <wp:cNvGraphicFramePr/>
            <a:graphic xmlns:a="http://schemas.openxmlformats.org/drawingml/2006/main">
              <a:graphicData uri="http://schemas.openxmlformats.org/drawingml/2006/picture">
                <pic:pic xmlns:pic="http://schemas.openxmlformats.org/drawingml/2006/picture">
                  <pic:nvPicPr>
                    <pic:cNvPr id="2724" name="Picture 2724"/>
                    <pic:cNvPicPr/>
                  </pic:nvPicPr>
                  <pic:blipFill>
                    <a:blip r:embed="rId18"/>
                    <a:stretch>
                      <a:fillRect/>
                    </a:stretch>
                  </pic:blipFill>
                  <pic:spPr>
                    <a:xfrm>
                      <a:off x="0" y="0"/>
                      <a:ext cx="6368161" cy="4793887"/>
                    </a:xfrm>
                    <a:prstGeom prst="rect">
                      <a:avLst/>
                    </a:prstGeom>
                  </pic:spPr>
                </pic:pic>
              </a:graphicData>
            </a:graphic>
          </wp:inline>
        </w:drawing>
      </w:r>
    </w:p>
    <w:p w14:paraId="0F914EE3" w14:textId="37755C89" w:rsidR="004D2AC8" w:rsidRDefault="004D2AC8" w:rsidP="004D2AC8">
      <w:pPr>
        <w:spacing w:line="259" w:lineRule="auto"/>
        <w:jc w:val="both"/>
        <w:rPr>
          <w:b/>
          <w:bCs/>
          <w:sz w:val="24"/>
          <w:szCs w:val="24"/>
        </w:rPr>
      </w:pPr>
    </w:p>
    <w:p w14:paraId="194E8794" w14:textId="52F63ABB" w:rsidR="004D2AC8" w:rsidRPr="00DF7E79" w:rsidRDefault="00FA2DEE" w:rsidP="004D2AC8">
      <w:pPr>
        <w:spacing w:line="259" w:lineRule="auto"/>
        <w:jc w:val="center"/>
        <w:rPr>
          <w:b/>
          <w:bCs/>
          <w:sz w:val="20"/>
          <w:szCs w:val="20"/>
        </w:rPr>
      </w:pPr>
      <w:r w:rsidRPr="00DF7E79">
        <w:rPr>
          <w:b/>
          <w:bCs/>
          <w:sz w:val="20"/>
          <w:szCs w:val="20"/>
        </w:rPr>
        <w:t>Figure</w:t>
      </w:r>
      <w:r w:rsidR="004D2AC8" w:rsidRPr="00DF7E79">
        <w:rPr>
          <w:b/>
          <w:bCs/>
          <w:sz w:val="20"/>
          <w:szCs w:val="20"/>
        </w:rPr>
        <w:t>: Sequence diagram of a fingerprint security system in ATM banking</w:t>
      </w:r>
    </w:p>
    <w:p w14:paraId="4FC32F99" w14:textId="7C0201AC" w:rsidR="00A27BA7" w:rsidRDefault="00A27BA7" w:rsidP="004D2AC8">
      <w:pPr>
        <w:spacing w:line="259" w:lineRule="auto"/>
        <w:rPr>
          <w:sz w:val="24"/>
          <w:szCs w:val="24"/>
        </w:rPr>
      </w:pPr>
    </w:p>
    <w:p w14:paraId="25FD7A9C" w14:textId="77777777" w:rsidR="000C24C0" w:rsidRDefault="000C24C0" w:rsidP="004D2AC8">
      <w:pPr>
        <w:spacing w:line="259" w:lineRule="auto"/>
        <w:rPr>
          <w:sz w:val="24"/>
          <w:szCs w:val="24"/>
        </w:rPr>
      </w:pPr>
    </w:p>
    <w:p w14:paraId="2388ED15" w14:textId="08558360" w:rsidR="002743D6" w:rsidRDefault="004D2AC8" w:rsidP="00546E3C">
      <w:pPr>
        <w:spacing w:line="259" w:lineRule="auto"/>
        <w:jc w:val="both"/>
        <w:rPr>
          <w:sz w:val="24"/>
          <w:szCs w:val="24"/>
        </w:rPr>
      </w:pPr>
      <w:r w:rsidRPr="002743D6">
        <w:rPr>
          <w:sz w:val="24"/>
          <w:szCs w:val="24"/>
        </w:rPr>
        <w:t>To validate these claims, consortium works. The ATM will display the home screen to the user whenever he requests a cash withdrawal. The consumer has to insert their card into the machine.</w:t>
      </w:r>
      <w:r w:rsidR="00546E3C">
        <w:rPr>
          <w:sz w:val="24"/>
          <w:szCs w:val="24"/>
        </w:rPr>
        <w:t xml:space="preserve"> </w:t>
      </w:r>
      <w:r w:rsidR="002743D6" w:rsidRPr="002743D6">
        <w:rPr>
          <w:sz w:val="24"/>
          <w:szCs w:val="24"/>
        </w:rPr>
        <w:t>The consumer will next be prompted by the ATM to enter his PIN. After entering a PIN, the ATM transmits the PIN number to Consortium for validation; after being verified, Consortium sends the PIN number to the bank. The bank will issue a "Wrong pin" message if it deems t</w:t>
      </w:r>
      <w:r w:rsidR="00546E3C">
        <w:rPr>
          <w:sz w:val="24"/>
          <w:szCs w:val="24"/>
        </w:rPr>
        <w:t xml:space="preserve">hat the PIN number is wrong, </w:t>
      </w:r>
      <w:r w:rsidR="002743D6" w:rsidRPr="002743D6">
        <w:rPr>
          <w:sz w:val="24"/>
          <w:szCs w:val="24"/>
        </w:rPr>
        <w:t xml:space="preserve">communication to the consortium, which will then send an ATM and ask the customer to try again with the pin. However, the consortium will get a notification stating "PIN approved" if the bank determines the PIN number is accurate. </w:t>
      </w:r>
    </w:p>
    <w:p w14:paraId="539D9F0A" w14:textId="77777777" w:rsidR="000C24C0" w:rsidRPr="002743D6" w:rsidRDefault="000C24C0" w:rsidP="00546E3C">
      <w:pPr>
        <w:spacing w:line="259" w:lineRule="auto"/>
        <w:jc w:val="both"/>
        <w:rPr>
          <w:sz w:val="24"/>
          <w:szCs w:val="24"/>
        </w:rPr>
      </w:pPr>
    </w:p>
    <w:p w14:paraId="26DD4285" w14:textId="60EB2011" w:rsidR="00A27BA7" w:rsidRDefault="002743D6" w:rsidP="00546E3C">
      <w:pPr>
        <w:spacing w:line="259" w:lineRule="auto"/>
        <w:jc w:val="both"/>
        <w:rPr>
          <w:sz w:val="24"/>
          <w:szCs w:val="24"/>
        </w:rPr>
      </w:pPr>
      <w:r w:rsidRPr="002743D6">
        <w:rPr>
          <w:sz w:val="24"/>
          <w:szCs w:val="24"/>
        </w:rPr>
        <w:t xml:space="preserve">The ATM will then request the user's fingerprint after receiving it from the consortium. The ATM records the user's fingerprint, transmits it to the consortium for confirmation, and the </w:t>
      </w:r>
      <w:r w:rsidRPr="002743D6">
        <w:rPr>
          <w:sz w:val="24"/>
          <w:szCs w:val="24"/>
        </w:rPr>
        <w:lastRenderedPageBreak/>
        <w:t xml:space="preserve">bank then receives the consortium's confirmation. The bank will alert the consortium and the consortium will alert the ATM when the fingerprint does not match the user. </w:t>
      </w:r>
    </w:p>
    <w:p w14:paraId="373A196C" w14:textId="77777777" w:rsidR="000C24C0" w:rsidRDefault="000C24C0" w:rsidP="00546E3C">
      <w:pPr>
        <w:spacing w:line="259" w:lineRule="auto"/>
        <w:jc w:val="both"/>
        <w:rPr>
          <w:sz w:val="24"/>
          <w:szCs w:val="24"/>
        </w:rPr>
      </w:pPr>
    </w:p>
    <w:p w14:paraId="107449AC" w14:textId="77777777" w:rsidR="00B87FE7" w:rsidRDefault="00296933" w:rsidP="00546E3C">
      <w:pPr>
        <w:spacing w:line="259" w:lineRule="auto"/>
        <w:jc w:val="both"/>
        <w:rPr>
          <w:sz w:val="24"/>
          <w:szCs w:val="24"/>
        </w:rPr>
      </w:pPr>
      <w:r w:rsidRPr="00296933">
        <w:rPr>
          <w:sz w:val="24"/>
          <w:szCs w:val="24"/>
        </w:rPr>
        <w:t>The ATM will then urge the consumer to input his fingerprint once again. This allows us to avoid massive fraud. Even after learning the PIN number and taking the card, no one will be able to steal money since each individual's biometric verification and identity results are unique. When the user's fingerprint matches that of the ATM, the user will be prompted to input a value. The bank will then inform the consortium of the successful fingerprint match.</w:t>
      </w:r>
    </w:p>
    <w:p w14:paraId="56FC12D9" w14:textId="6BF42675" w:rsidR="002743D6" w:rsidRDefault="002743D6" w:rsidP="00546E3C">
      <w:pPr>
        <w:spacing w:line="259" w:lineRule="auto"/>
        <w:jc w:val="both"/>
        <w:rPr>
          <w:sz w:val="24"/>
          <w:szCs w:val="24"/>
        </w:rPr>
      </w:pPr>
      <w:r w:rsidRPr="002743D6">
        <w:rPr>
          <w:sz w:val="24"/>
          <w:szCs w:val="24"/>
        </w:rPr>
        <w:t xml:space="preserve">The user enters the amount, the ATM transmits it to consortium to validate it, consortium sends it to the bank, and consortium receives it from the bank. </w:t>
      </w:r>
    </w:p>
    <w:p w14:paraId="2B0D5BB3" w14:textId="77777777" w:rsidR="000C24C0" w:rsidRPr="002743D6" w:rsidRDefault="000C24C0" w:rsidP="00546E3C">
      <w:pPr>
        <w:spacing w:line="259" w:lineRule="auto"/>
        <w:jc w:val="both"/>
        <w:rPr>
          <w:sz w:val="24"/>
          <w:szCs w:val="24"/>
        </w:rPr>
      </w:pPr>
    </w:p>
    <w:p w14:paraId="043ACA9A" w14:textId="5AB9B161" w:rsidR="002743D6" w:rsidRDefault="002743D6" w:rsidP="00546E3C">
      <w:pPr>
        <w:spacing w:line="259" w:lineRule="auto"/>
        <w:jc w:val="both"/>
        <w:rPr>
          <w:sz w:val="24"/>
          <w:szCs w:val="24"/>
        </w:rPr>
      </w:pPr>
      <w:r w:rsidRPr="002743D6">
        <w:rPr>
          <w:sz w:val="24"/>
          <w:szCs w:val="24"/>
        </w:rPr>
        <w:t>The consortium will get a notice from the bank indicating "Withdraw successful" and "Transaction successful" when the withdrawal has been completed. Additionally, it will transmit that data to the ATM, giving the user the chance to withdraw money. The ATM will provide the customer the option to halt the transaction once the money has been received. The main page is then shown to the next new user once the user chooses "Print receipt."</w:t>
      </w:r>
    </w:p>
    <w:p w14:paraId="20D6BBB2" w14:textId="77777777" w:rsidR="00BF208D" w:rsidRPr="002743D6" w:rsidRDefault="00BF208D" w:rsidP="00546E3C">
      <w:pPr>
        <w:spacing w:line="259" w:lineRule="auto"/>
        <w:jc w:val="both"/>
        <w:rPr>
          <w:sz w:val="24"/>
          <w:szCs w:val="24"/>
        </w:rPr>
      </w:pPr>
    </w:p>
    <w:p w14:paraId="1B5DD211" w14:textId="77777777" w:rsidR="001525DF" w:rsidRPr="002743D6" w:rsidRDefault="001525DF" w:rsidP="002743D6">
      <w:pPr>
        <w:pStyle w:val="BodyText"/>
        <w:spacing w:before="315"/>
        <w:rPr>
          <w:sz w:val="34"/>
          <w:szCs w:val="34"/>
        </w:rPr>
      </w:pPr>
    </w:p>
    <w:p w14:paraId="23D4454A" w14:textId="77777777" w:rsidR="002743D6" w:rsidRDefault="002743D6" w:rsidP="002743D6">
      <w:pPr>
        <w:pStyle w:val="BodyText"/>
        <w:spacing w:before="315"/>
        <w:rPr>
          <w:b/>
          <w:bCs/>
          <w:sz w:val="34"/>
          <w:szCs w:val="34"/>
        </w:rPr>
      </w:pPr>
    </w:p>
    <w:p w14:paraId="4E61A993" w14:textId="77777777" w:rsidR="002743D6" w:rsidRDefault="002743D6" w:rsidP="002743D6">
      <w:pPr>
        <w:pStyle w:val="BodyText"/>
        <w:spacing w:before="315"/>
        <w:rPr>
          <w:b/>
          <w:bCs/>
          <w:sz w:val="34"/>
          <w:szCs w:val="34"/>
        </w:rPr>
      </w:pPr>
    </w:p>
    <w:p w14:paraId="62D0A535" w14:textId="77777777" w:rsidR="002743D6" w:rsidRDefault="002743D6" w:rsidP="002743D6">
      <w:pPr>
        <w:pStyle w:val="BodyText"/>
        <w:spacing w:before="315"/>
        <w:rPr>
          <w:b/>
          <w:bCs/>
          <w:sz w:val="34"/>
          <w:szCs w:val="34"/>
        </w:rPr>
      </w:pPr>
    </w:p>
    <w:p w14:paraId="43E9A4CD" w14:textId="77777777" w:rsidR="002743D6" w:rsidRDefault="002743D6" w:rsidP="002743D6">
      <w:pPr>
        <w:pStyle w:val="BodyText"/>
        <w:spacing w:before="315"/>
        <w:rPr>
          <w:b/>
          <w:bCs/>
          <w:sz w:val="34"/>
          <w:szCs w:val="34"/>
        </w:rPr>
      </w:pPr>
    </w:p>
    <w:p w14:paraId="20520364" w14:textId="77777777" w:rsidR="002743D6" w:rsidRDefault="002743D6" w:rsidP="002743D6">
      <w:pPr>
        <w:pStyle w:val="BodyText"/>
        <w:spacing w:before="315"/>
        <w:rPr>
          <w:b/>
          <w:bCs/>
          <w:sz w:val="34"/>
          <w:szCs w:val="34"/>
        </w:rPr>
      </w:pPr>
    </w:p>
    <w:p w14:paraId="3973A2A6" w14:textId="5F8BC0CA" w:rsidR="002743D6" w:rsidRDefault="002743D6" w:rsidP="002743D6">
      <w:pPr>
        <w:pStyle w:val="BodyText"/>
        <w:spacing w:before="315"/>
        <w:rPr>
          <w:b/>
          <w:bCs/>
          <w:sz w:val="34"/>
          <w:szCs w:val="34"/>
        </w:rPr>
      </w:pPr>
    </w:p>
    <w:p w14:paraId="0F6FE931" w14:textId="77777777" w:rsidR="00B87FE7" w:rsidRDefault="00B87FE7" w:rsidP="002743D6">
      <w:pPr>
        <w:pStyle w:val="BodyText"/>
        <w:spacing w:before="315"/>
        <w:rPr>
          <w:b/>
          <w:bCs/>
          <w:sz w:val="34"/>
          <w:szCs w:val="34"/>
        </w:rPr>
      </w:pPr>
    </w:p>
    <w:p w14:paraId="667A0722" w14:textId="13E2F985" w:rsidR="002743D6" w:rsidRDefault="002743D6" w:rsidP="002743D6">
      <w:pPr>
        <w:pStyle w:val="BodyText"/>
        <w:spacing w:before="315"/>
        <w:rPr>
          <w:b/>
          <w:bCs/>
          <w:sz w:val="34"/>
          <w:szCs w:val="34"/>
        </w:rPr>
      </w:pPr>
    </w:p>
    <w:p w14:paraId="058B17C5" w14:textId="13E45834" w:rsidR="00F52E4E" w:rsidRDefault="00F52E4E" w:rsidP="002743D6">
      <w:pPr>
        <w:pStyle w:val="BodyText"/>
        <w:spacing w:before="315"/>
        <w:rPr>
          <w:b/>
          <w:bCs/>
          <w:sz w:val="34"/>
          <w:szCs w:val="34"/>
        </w:rPr>
      </w:pPr>
    </w:p>
    <w:p w14:paraId="3A18874D" w14:textId="60F39AAB" w:rsidR="00F52E4E" w:rsidRDefault="00F52E4E" w:rsidP="002743D6">
      <w:pPr>
        <w:pStyle w:val="BodyText"/>
        <w:spacing w:before="315"/>
        <w:rPr>
          <w:b/>
          <w:bCs/>
          <w:sz w:val="34"/>
          <w:szCs w:val="34"/>
        </w:rPr>
      </w:pPr>
    </w:p>
    <w:p w14:paraId="4DD80314" w14:textId="4823B390" w:rsidR="00E27524" w:rsidRDefault="00E27524" w:rsidP="002743D6">
      <w:pPr>
        <w:tabs>
          <w:tab w:val="left" w:pos="7396"/>
        </w:tabs>
        <w:spacing w:before="76"/>
        <w:rPr>
          <w:b/>
          <w:bCs/>
          <w:sz w:val="34"/>
          <w:szCs w:val="34"/>
        </w:rPr>
      </w:pPr>
    </w:p>
    <w:p w14:paraId="41575A78" w14:textId="77777777" w:rsidR="00914702" w:rsidRDefault="00914702" w:rsidP="002743D6">
      <w:pPr>
        <w:tabs>
          <w:tab w:val="left" w:pos="7396"/>
        </w:tabs>
        <w:spacing w:before="76"/>
        <w:rPr>
          <w:b/>
          <w:sz w:val="41"/>
        </w:rPr>
      </w:pPr>
    </w:p>
    <w:p w14:paraId="05937585" w14:textId="0F40BB1F" w:rsidR="002743D6" w:rsidRPr="002743D6" w:rsidRDefault="002743D6" w:rsidP="002743D6">
      <w:pPr>
        <w:tabs>
          <w:tab w:val="left" w:pos="7396"/>
        </w:tabs>
        <w:spacing w:before="76"/>
      </w:pPr>
      <w:r>
        <w:rPr>
          <w:b/>
          <w:sz w:val="41"/>
        </w:rPr>
        <w:lastRenderedPageBreak/>
        <w:t>Chapter</w:t>
      </w:r>
      <w:r>
        <w:rPr>
          <w:b/>
          <w:spacing w:val="13"/>
          <w:sz w:val="41"/>
        </w:rPr>
        <w:t xml:space="preserve"> </w:t>
      </w:r>
      <w:r w:rsidR="006A38B9">
        <w:rPr>
          <w:b/>
          <w:sz w:val="41"/>
        </w:rPr>
        <w:t>5</w:t>
      </w:r>
    </w:p>
    <w:p w14:paraId="05102246" w14:textId="77777777" w:rsidR="002743D6" w:rsidRDefault="002743D6" w:rsidP="002743D6">
      <w:pPr>
        <w:pStyle w:val="BodyText"/>
        <w:rPr>
          <w:b/>
          <w:sz w:val="20"/>
        </w:rPr>
      </w:pPr>
    </w:p>
    <w:p w14:paraId="56FF7852" w14:textId="77777777" w:rsidR="002743D6" w:rsidRDefault="002743D6" w:rsidP="002743D6">
      <w:pPr>
        <w:pStyle w:val="BodyText"/>
        <w:spacing w:before="7"/>
        <w:rPr>
          <w:b/>
          <w:sz w:val="12"/>
        </w:rPr>
      </w:pPr>
      <w:r>
        <w:rPr>
          <w:noProof/>
        </w:rPr>
        <mc:AlternateContent>
          <mc:Choice Requires="wps">
            <w:drawing>
              <wp:anchor distT="0" distB="0" distL="0" distR="0" simplePos="0" relativeHeight="487630336" behindDoc="1" locked="0" layoutInCell="1" allowOverlap="1" wp14:anchorId="40911CFD" wp14:editId="1A11F299">
                <wp:simplePos x="0" y="0"/>
                <wp:positionH relativeFrom="page">
                  <wp:posOffset>724535</wp:posOffset>
                </wp:positionH>
                <wp:positionV relativeFrom="paragraph">
                  <wp:posOffset>107315</wp:posOffset>
                </wp:positionV>
                <wp:extent cx="6111240" cy="1270"/>
                <wp:effectExtent l="0" t="0" r="10160" b="1143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040DF4A" id="docshape20" o:spid="_x0000_s1026" style="position:absolute;margin-left:57.05pt;margin-top:8.45pt;width:481.2pt;height:.1pt;z-index:-15686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21B7D807" w14:textId="77777777" w:rsidR="002743D6" w:rsidRDefault="002743D6" w:rsidP="002743D6">
      <w:pPr>
        <w:pStyle w:val="BodyText"/>
        <w:spacing w:before="8"/>
        <w:rPr>
          <w:b/>
          <w:sz w:val="22"/>
        </w:rPr>
      </w:pPr>
    </w:p>
    <w:p w14:paraId="24E75026" w14:textId="77777777" w:rsidR="002743D6" w:rsidRDefault="002743D6" w:rsidP="000C24C0">
      <w:pPr>
        <w:pStyle w:val="Heading1"/>
        <w:ind w:left="0"/>
      </w:pPr>
      <w:bookmarkStart w:id="26" w:name="_Toc76225912"/>
      <w:r>
        <w:t>Results</w:t>
      </w:r>
      <w:r>
        <w:rPr>
          <w:spacing w:val="5"/>
        </w:rPr>
        <w:t xml:space="preserve"> </w:t>
      </w:r>
      <w:r>
        <w:t>or</w:t>
      </w:r>
      <w:r>
        <w:rPr>
          <w:spacing w:val="6"/>
        </w:rPr>
        <w:t xml:space="preserve"> </w:t>
      </w:r>
      <w:r>
        <w:t>findings</w:t>
      </w:r>
      <w:bookmarkEnd w:id="26"/>
    </w:p>
    <w:p w14:paraId="58FA7FD8" w14:textId="77777777" w:rsidR="002743D6" w:rsidRDefault="002743D6" w:rsidP="002743D6">
      <w:pPr>
        <w:pStyle w:val="BodyText"/>
        <w:rPr>
          <w:b/>
          <w:sz w:val="20"/>
        </w:rPr>
      </w:pPr>
    </w:p>
    <w:p w14:paraId="6F4DB8F9" w14:textId="4C0E6300" w:rsidR="002743D6" w:rsidRPr="00546E3C" w:rsidRDefault="002743D6" w:rsidP="00546E3C">
      <w:pPr>
        <w:pStyle w:val="BodyText"/>
        <w:rPr>
          <w:b/>
          <w:sz w:val="21"/>
        </w:rPr>
      </w:pPr>
      <w:r>
        <w:rPr>
          <w:noProof/>
        </w:rPr>
        <mc:AlternateContent>
          <mc:Choice Requires="wps">
            <w:drawing>
              <wp:anchor distT="0" distB="0" distL="0" distR="0" simplePos="0" relativeHeight="487631360" behindDoc="1" locked="0" layoutInCell="1" allowOverlap="1" wp14:anchorId="3D94A582" wp14:editId="0A9E4279">
                <wp:simplePos x="0" y="0"/>
                <wp:positionH relativeFrom="page">
                  <wp:posOffset>724535</wp:posOffset>
                </wp:positionH>
                <wp:positionV relativeFrom="paragraph">
                  <wp:posOffset>168275</wp:posOffset>
                </wp:positionV>
                <wp:extent cx="6111240" cy="1270"/>
                <wp:effectExtent l="0" t="0" r="10160" b="1143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4E857FE" id="docshape21" o:spid="_x0000_s1026" style="position:absolute;margin-left:57.05pt;margin-top:13.25pt;width:481.2pt;height:.1pt;z-index:-1568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" path="m,l9624,e" filled="f" strokeweight=".17569mm">
                <v:path arrowok="t" o:connecttype="custom" o:connectlocs="0,0;6111240,0" o:connectangles="0,0"/>
                <w10:wrap type="topAndBottom" anchorx="page"/>
              </v:shape>
            </w:pict>
          </mc:Fallback>
        </mc:AlternateContent>
      </w:r>
    </w:p>
    <w:p w14:paraId="7D259B70" w14:textId="5FB1BB70" w:rsidR="002743D6" w:rsidRPr="005E4B52" w:rsidRDefault="002743D6" w:rsidP="00546E3C">
      <w:pPr>
        <w:pStyle w:val="BodyText"/>
        <w:spacing w:before="315"/>
        <w:jc w:val="both"/>
        <w:rPr>
          <w:b/>
          <w:bCs/>
          <w:sz w:val="34"/>
          <w:szCs w:val="34"/>
        </w:rPr>
      </w:pPr>
      <w:r w:rsidRPr="002743D6">
        <w:t xml:space="preserve">The risk of ATM fraud is growing as it becomes more common and endangers more people. User negligence with their one of the most frequent types of fraud is the use of card and PIN information [1]. The security problem will be resolved if the ATM system implements our recommended paradigm. One advantage of fingerprint technology is its accuracy. Due to the vast amount of information included in fingerprints, it is extremely impossible to find two fingerprints that are exactly same. Then, fraudsters are unable to manage the accounts of others. Our fingerprint method also has the advantage of using very minimal memory to retain the biometric template. By confirming a tangible, real-world attribute as both something the user possesses and something the user is, fingerprint-based biometric technologies in ATM banking provide providers greater confidence that a person is genuine.  </w:t>
      </w:r>
    </w:p>
    <w:p w14:paraId="2AEC8BC3" w14:textId="77777777" w:rsidR="002743D6" w:rsidRDefault="002743D6" w:rsidP="005E4B52">
      <w:pPr>
        <w:pStyle w:val="BodyText"/>
        <w:spacing w:before="315"/>
        <w:jc w:val="center"/>
        <w:rPr>
          <w:b/>
          <w:bCs/>
          <w:sz w:val="34"/>
          <w:szCs w:val="34"/>
        </w:rPr>
      </w:pPr>
      <w:r>
        <w:rPr>
          <w:noProof/>
        </w:rPr>
        <w:drawing>
          <wp:inline distT="0" distB="0" distL="0" distR="0" wp14:anchorId="118F4345" wp14:editId="4014770C">
            <wp:extent cx="4625975" cy="3355340"/>
            <wp:effectExtent l="0" t="0" r="0" b="0"/>
            <wp:docPr id="2812" name="Picture 2812"/>
            <wp:cNvGraphicFramePr/>
            <a:graphic xmlns:a="http://schemas.openxmlformats.org/drawingml/2006/main">
              <a:graphicData uri="http://schemas.openxmlformats.org/drawingml/2006/picture">
                <pic:pic xmlns:pic="http://schemas.openxmlformats.org/drawingml/2006/picture">
                  <pic:nvPicPr>
                    <pic:cNvPr id="2812" name="Picture 2812"/>
                    <pic:cNvPicPr/>
                  </pic:nvPicPr>
                  <pic:blipFill>
                    <a:blip r:embed="rId19"/>
                    <a:stretch>
                      <a:fillRect/>
                    </a:stretch>
                  </pic:blipFill>
                  <pic:spPr>
                    <a:xfrm>
                      <a:off x="0" y="0"/>
                      <a:ext cx="4625975" cy="3355340"/>
                    </a:xfrm>
                    <a:prstGeom prst="rect">
                      <a:avLst/>
                    </a:prstGeom>
                  </pic:spPr>
                </pic:pic>
              </a:graphicData>
            </a:graphic>
          </wp:inline>
        </w:drawing>
      </w:r>
    </w:p>
    <w:p w14:paraId="154F360D" w14:textId="2E14A7F2" w:rsidR="002743D6" w:rsidRDefault="002743D6" w:rsidP="002743D6">
      <w:pPr>
        <w:pStyle w:val="BodyText"/>
        <w:spacing w:before="315"/>
        <w:jc w:val="center"/>
        <w:rPr>
          <w:b/>
          <w:bCs/>
        </w:rPr>
      </w:pPr>
      <w:r>
        <w:rPr>
          <w:b/>
          <w:bCs/>
          <w:sz w:val="34"/>
          <w:szCs w:val="34"/>
        </w:rPr>
        <w:t xml:space="preserve">    </w:t>
      </w:r>
      <w:r w:rsidR="00FA2DEE">
        <w:rPr>
          <w:b/>
          <w:bCs/>
        </w:rPr>
        <w:t>Figure</w:t>
      </w:r>
      <w:r w:rsidRPr="002743D6">
        <w:rPr>
          <w:b/>
          <w:bCs/>
        </w:rPr>
        <w:t>: Risky &amp; less secure SMS verification system in ATM</w:t>
      </w:r>
    </w:p>
    <w:p w14:paraId="1A7563D5" w14:textId="7A176B17" w:rsidR="002743D6" w:rsidRPr="002D7D32" w:rsidRDefault="009032B9" w:rsidP="00546E3C">
      <w:pPr>
        <w:pStyle w:val="BodyText"/>
        <w:spacing w:before="315"/>
        <w:jc w:val="both"/>
      </w:pPr>
      <w:r w:rsidRPr="009032B9">
        <w:t xml:space="preserve">The use of short message service authentication in automated teller machines is fraught with danger [11]. This type of rapid communication is simple to use while having a lower level of safety. The numbers used in the SMS verification process are fairly easy for cybercriminals to steal. The fingerprint security approach that we mentioned might prove effective in this case. A security system that makes use of fingerprints will do away with this threat completely. Because to the use of biometric authentication, no one is able to access the account of another individual. Because fingerprints cannot be passed from one employee to another, it is </w:t>
      </w:r>
      <w:r w:rsidRPr="009032B9">
        <w:lastRenderedPageBreak/>
        <w:t>impossible to exchange passwords or "clock in" on behalf of another worker. Because of this, more precise monitoring is possible, as well as increased security against the theft of essential components. In addition, there is no requirement for any form of verification or code number since there is none required. In the past, a number of studies have proposed the use of SMS as a financial security method for ATMs. However, it is not risk-free. The existing security system will be replaced with the technology that we propose, which will also provide an improved security mechanism for the automated teller machine banking system. At the moment, it is quite challenging to make use of a security system for an ATM [12]. Because it is based on fingerprints, the fingerprint-based biometric technology prevents anybody from accessing the other systems that are part of the biometric security system. Customers are often surprised by how straightforward and quick the fingerprint-based biometric system identification process is, despite the fact that its underlying principles are somewhat complex. The technology in question is fairly simple to use. Rapid completion of transactions is possible just by touching one's fingertip to a scanner. It is quite improbable that you would forget the information related to your personal biometrics. In order for biometric authentication to work properly, certain user behaviors must already be in place at the time of acceptance. Because a real fingerprint cannot be copied or made public online, the majority of fingerprint identification solutions must always be applied manually. This is because an actual fingerprint cannot be replicated. There is a one in 64 billion chance that someone else's fingerprint will be an exact match for yours. The vulnerability of an individual's fingerprint to hacking increases with the frequency with which it is presented. The sensor-based detection system that we tested and found to be successful warns the user and temporarily disables the ATM card if it detects suspicious activity. The hacking problem won't be an issue with the strategy we suggest since this will stop it from happening.</w:t>
      </w:r>
    </w:p>
    <w:p w14:paraId="407171EC" w14:textId="7A4C2574" w:rsidR="002743D6" w:rsidRDefault="00FA2DEE" w:rsidP="002D7D32">
      <w:pPr>
        <w:pStyle w:val="BodyText"/>
        <w:spacing w:before="315"/>
        <w:jc w:val="center"/>
        <w:rPr>
          <w:b/>
          <w:bCs/>
        </w:rPr>
      </w:pPr>
      <w:r>
        <w:rPr>
          <w:b/>
          <w:bCs/>
          <w:noProof/>
        </w:rPr>
        <w:drawing>
          <wp:inline distT="0" distB="0" distL="0" distR="0" wp14:anchorId="5645D464" wp14:editId="5B79EEFF">
            <wp:extent cx="4619625" cy="31378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s2.0-S0969476517300152-fx2.jpg"/>
                    <pic:cNvPicPr/>
                  </pic:nvPicPr>
                  <pic:blipFill>
                    <a:blip r:embed="rId20">
                      <a:extLst>
                        <a:ext uri="{28A0092B-C50C-407E-A947-70E740481C1C}">
                          <a14:useLocalDpi xmlns:a14="http://schemas.microsoft.com/office/drawing/2010/main" val="0"/>
                        </a:ext>
                      </a:extLst>
                    </a:blip>
                    <a:stretch>
                      <a:fillRect/>
                    </a:stretch>
                  </pic:blipFill>
                  <pic:spPr>
                    <a:xfrm>
                      <a:off x="0" y="0"/>
                      <a:ext cx="4685872" cy="3182855"/>
                    </a:xfrm>
                    <a:prstGeom prst="rect">
                      <a:avLst/>
                    </a:prstGeom>
                  </pic:spPr>
                </pic:pic>
              </a:graphicData>
            </a:graphic>
          </wp:inline>
        </w:drawing>
      </w:r>
    </w:p>
    <w:p w14:paraId="2B82607D" w14:textId="46227E57" w:rsidR="002D7D32" w:rsidRDefault="00FA2DEE" w:rsidP="002D7D32">
      <w:pPr>
        <w:pStyle w:val="BodyText"/>
        <w:spacing w:before="315"/>
        <w:jc w:val="center"/>
        <w:rPr>
          <w:b/>
          <w:bCs/>
        </w:rPr>
      </w:pPr>
      <w:r>
        <w:rPr>
          <w:b/>
          <w:bCs/>
        </w:rPr>
        <w:t>Figure</w:t>
      </w:r>
      <w:r w:rsidR="002D7D32" w:rsidRPr="002D7D32">
        <w:rPr>
          <w:b/>
          <w:bCs/>
        </w:rPr>
        <w:t>: Fingerprint biometric security system in ATM banking</w:t>
      </w:r>
    </w:p>
    <w:p w14:paraId="6B6C49C3" w14:textId="77777777" w:rsidR="009032B9" w:rsidRDefault="009032B9" w:rsidP="002D7D32">
      <w:pPr>
        <w:spacing w:before="114"/>
        <w:ind w:left="161"/>
        <w:rPr>
          <w:b/>
          <w:sz w:val="41"/>
        </w:rPr>
      </w:pPr>
    </w:p>
    <w:p w14:paraId="34345F97" w14:textId="3829E854" w:rsidR="009032B9" w:rsidRPr="009032B9" w:rsidRDefault="009032B9" w:rsidP="009032B9">
      <w:pPr>
        <w:spacing w:before="114"/>
        <w:ind w:left="161"/>
        <w:jc w:val="both"/>
        <w:rPr>
          <w:sz w:val="24"/>
          <w:szCs w:val="24"/>
        </w:rPr>
      </w:pPr>
      <w:r w:rsidRPr="009032B9">
        <w:rPr>
          <w:sz w:val="24"/>
          <w:szCs w:val="24"/>
        </w:rPr>
        <w:t xml:space="preserve">There is a disagreement between the principal user and the nominated user in the system design that is advocated [10]. This system will function correctly if the nominee user </w:t>
      </w:r>
      <w:r w:rsidRPr="009032B9">
        <w:rPr>
          <w:sz w:val="24"/>
          <w:szCs w:val="24"/>
        </w:rPr>
        <w:lastRenderedPageBreak/>
        <w:t>component is taken out of the equation. Our fingerprint-based biometric security system does not need an initial nominee decision since it poses a risk to the user. Simply the account holder's fingerprint will be needed in order to get access to the account. This is just another advantage that our method has. The use of a person's fingerprints as a form of biometric identification allows for their identity to be verified via the examination of their biological data. In contrast to Personal Identification Numbers (PINs) and passwords, biometric information is not only entirely unique to each person but also very difficult to guess. It is famously difficult to compromise biometric security systems. They are a well-liked replacement for the conventional security solutions that rely on a single factor or a useful supplement to multi-factor authentication, both of which are used to provide high levels of security and enterprise-level protection. The reliability and cost-effectiveness of biometric authentication systems are both expected to increase in the near future.</w:t>
      </w:r>
    </w:p>
    <w:p w14:paraId="6A5C9A49" w14:textId="77777777" w:rsidR="009032B9" w:rsidRDefault="009032B9" w:rsidP="002D7D32">
      <w:pPr>
        <w:spacing w:before="114"/>
        <w:ind w:left="161"/>
        <w:rPr>
          <w:b/>
          <w:sz w:val="41"/>
        </w:rPr>
      </w:pPr>
    </w:p>
    <w:p w14:paraId="0DB97528" w14:textId="16803509" w:rsidR="009032B9" w:rsidRDefault="009032B9" w:rsidP="002D7D32">
      <w:pPr>
        <w:spacing w:before="114"/>
        <w:ind w:left="161"/>
        <w:rPr>
          <w:b/>
          <w:sz w:val="41"/>
        </w:rPr>
      </w:pPr>
    </w:p>
    <w:p w14:paraId="4F7F5251" w14:textId="258607DD" w:rsidR="00790C69" w:rsidRDefault="00790C69" w:rsidP="002D7D32">
      <w:pPr>
        <w:spacing w:before="114"/>
        <w:ind w:left="161"/>
        <w:rPr>
          <w:b/>
          <w:sz w:val="41"/>
        </w:rPr>
      </w:pPr>
    </w:p>
    <w:p w14:paraId="21E877BD" w14:textId="03FA14C1" w:rsidR="00790C69" w:rsidRDefault="00790C69" w:rsidP="002D7D32">
      <w:pPr>
        <w:spacing w:before="114"/>
        <w:ind w:left="161"/>
        <w:rPr>
          <w:b/>
          <w:sz w:val="41"/>
        </w:rPr>
      </w:pPr>
    </w:p>
    <w:p w14:paraId="2BFAF220" w14:textId="1B2110F0" w:rsidR="00790C69" w:rsidRDefault="00790C69" w:rsidP="002D7D32">
      <w:pPr>
        <w:spacing w:before="114"/>
        <w:ind w:left="161"/>
        <w:rPr>
          <w:b/>
          <w:sz w:val="41"/>
        </w:rPr>
      </w:pPr>
    </w:p>
    <w:p w14:paraId="5E937EEF" w14:textId="33876DA3" w:rsidR="00790C69" w:rsidRDefault="00790C69" w:rsidP="002D7D32">
      <w:pPr>
        <w:spacing w:before="114"/>
        <w:ind w:left="161"/>
        <w:rPr>
          <w:b/>
          <w:sz w:val="41"/>
        </w:rPr>
      </w:pPr>
    </w:p>
    <w:p w14:paraId="6D85C77A" w14:textId="39CDEF65" w:rsidR="00790C69" w:rsidRDefault="00790C69" w:rsidP="002D7D32">
      <w:pPr>
        <w:spacing w:before="114"/>
        <w:ind w:left="161"/>
        <w:rPr>
          <w:b/>
          <w:sz w:val="41"/>
        </w:rPr>
      </w:pPr>
    </w:p>
    <w:p w14:paraId="2C65DA2C" w14:textId="40328E53" w:rsidR="00790C69" w:rsidRDefault="00790C69" w:rsidP="002D7D32">
      <w:pPr>
        <w:spacing w:before="114"/>
        <w:ind w:left="161"/>
        <w:rPr>
          <w:b/>
          <w:sz w:val="41"/>
        </w:rPr>
      </w:pPr>
    </w:p>
    <w:p w14:paraId="6E8AE981" w14:textId="6074A236" w:rsidR="00790C69" w:rsidRDefault="00790C69" w:rsidP="002D7D32">
      <w:pPr>
        <w:spacing w:before="114"/>
        <w:ind w:left="161"/>
        <w:rPr>
          <w:b/>
          <w:sz w:val="41"/>
        </w:rPr>
      </w:pPr>
    </w:p>
    <w:p w14:paraId="757FD618" w14:textId="4ACFEF6F" w:rsidR="00790C69" w:rsidRDefault="00790C69" w:rsidP="002D7D32">
      <w:pPr>
        <w:spacing w:before="114"/>
        <w:ind w:left="161"/>
        <w:rPr>
          <w:b/>
          <w:sz w:val="41"/>
        </w:rPr>
      </w:pPr>
    </w:p>
    <w:p w14:paraId="2621650B" w14:textId="5F0D6DD9" w:rsidR="00790C69" w:rsidRDefault="00790C69" w:rsidP="002D7D32">
      <w:pPr>
        <w:spacing w:before="114"/>
        <w:ind w:left="161"/>
        <w:rPr>
          <w:b/>
          <w:sz w:val="41"/>
        </w:rPr>
      </w:pPr>
    </w:p>
    <w:p w14:paraId="213C0AC8" w14:textId="23B9043E" w:rsidR="00790C69" w:rsidRDefault="00790C69" w:rsidP="002D7D32">
      <w:pPr>
        <w:spacing w:before="114"/>
        <w:ind w:left="161"/>
        <w:rPr>
          <w:b/>
          <w:sz w:val="41"/>
        </w:rPr>
      </w:pPr>
    </w:p>
    <w:p w14:paraId="0BE495BE" w14:textId="33965619" w:rsidR="00790C69" w:rsidRDefault="00790C69" w:rsidP="002D7D32">
      <w:pPr>
        <w:spacing w:before="114"/>
        <w:ind w:left="161"/>
        <w:rPr>
          <w:b/>
          <w:sz w:val="41"/>
        </w:rPr>
      </w:pPr>
    </w:p>
    <w:p w14:paraId="2971D559" w14:textId="4599807B" w:rsidR="00790C69" w:rsidRDefault="00790C69" w:rsidP="002D7D32">
      <w:pPr>
        <w:spacing w:before="114"/>
        <w:ind w:left="161"/>
        <w:rPr>
          <w:b/>
          <w:sz w:val="41"/>
        </w:rPr>
      </w:pPr>
    </w:p>
    <w:p w14:paraId="56D20C8E" w14:textId="166FF7B1" w:rsidR="009032B9" w:rsidRDefault="009032B9" w:rsidP="00F84A8A">
      <w:pPr>
        <w:spacing w:before="114"/>
        <w:rPr>
          <w:b/>
          <w:sz w:val="41"/>
        </w:rPr>
      </w:pPr>
    </w:p>
    <w:p w14:paraId="607DFC0B" w14:textId="4237F27A" w:rsidR="006976D6" w:rsidRDefault="006976D6" w:rsidP="00F84A8A">
      <w:pPr>
        <w:spacing w:before="114"/>
        <w:rPr>
          <w:b/>
          <w:sz w:val="41"/>
        </w:rPr>
      </w:pPr>
    </w:p>
    <w:p w14:paraId="775E0377" w14:textId="20F4433C" w:rsidR="006976D6" w:rsidRDefault="006976D6" w:rsidP="00F84A8A">
      <w:pPr>
        <w:spacing w:before="114"/>
        <w:rPr>
          <w:b/>
          <w:sz w:val="41"/>
        </w:rPr>
      </w:pPr>
    </w:p>
    <w:p w14:paraId="55C407D2" w14:textId="77777777" w:rsidR="006976D6" w:rsidRDefault="006976D6" w:rsidP="00F84A8A">
      <w:pPr>
        <w:spacing w:before="114"/>
        <w:rPr>
          <w:b/>
          <w:sz w:val="41"/>
        </w:rPr>
      </w:pPr>
    </w:p>
    <w:p w14:paraId="44DC858B" w14:textId="0927CC37" w:rsidR="002D7D32" w:rsidRDefault="002D7D32" w:rsidP="002D7D32">
      <w:pPr>
        <w:spacing w:before="114"/>
        <w:ind w:left="161"/>
        <w:rPr>
          <w:b/>
          <w:sz w:val="41"/>
        </w:rPr>
      </w:pPr>
      <w:r>
        <w:rPr>
          <w:b/>
          <w:sz w:val="41"/>
        </w:rPr>
        <w:lastRenderedPageBreak/>
        <w:t>Chapter</w:t>
      </w:r>
      <w:r>
        <w:rPr>
          <w:b/>
          <w:spacing w:val="13"/>
          <w:sz w:val="41"/>
        </w:rPr>
        <w:t xml:space="preserve"> </w:t>
      </w:r>
      <w:r w:rsidR="006A38B9">
        <w:rPr>
          <w:b/>
          <w:sz w:val="41"/>
        </w:rPr>
        <w:t>6</w:t>
      </w:r>
    </w:p>
    <w:p w14:paraId="5AFC0374" w14:textId="77777777" w:rsidR="002D7D32" w:rsidRDefault="002D7D32" w:rsidP="002D7D32">
      <w:pPr>
        <w:pStyle w:val="BodyText"/>
        <w:rPr>
          <w:b/>
          <w:sz w:val="20"/>
        </w:rPr>
      </w:pPr>
    </w:p>
    <w:p w14:paraId="111D70CE" w14:textId="77777777" w:rsidR="002D7D32" w:rsidRDefault="002D7D32" w:rsidP="002D7D32">
      <w:pPr>
        <w:pStyle w:val="BodyText"/>
        <w:spacing w:before="7"/>
        <w:rPr>
          <w:b/>
          <w:sz w:val="12"/>
        </w:rPr>
      </w:pPr>
      <w:r>
        <w:rPr>
          <w:noProof/>
        </w:rPr>
        <mc:AlternateContent>
          <mc:Choice Requires="wps">
            <w:drawing>
              <wp:anchor distT="0" distB="0" distL="0" distR="0" simplePos="0" relativeHeight="487633408" behindDoc="1" locked="0" layoutInCell="1" allowOverlap="1" wp14:anchorId="6F082023" wp14:editId="25C5D03C">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BF6485D" id="docshape22" o:spid="_x0000_s1026" style="position:absolute;margin-left:57.05pt;margin-top:8.45pt;width:481.2pt;height:.1pt;z-index:-1568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317D4563" w14:textId="77777777" w:rsidR="002D7D32" w:rsidRDefault="002D7D32" w:rsidP="002D7D32">
      <w:pPr>
        <w:pStyle w:val="BodyText"/>
        <w:spacing w:before="8"/>
        <w:rPr>
          <w:b/>
          <w:sz w:val="22"/>
        </w:rPr>
      </w:pPr>
    </w:p>
    <w:p w14:paraId="2DDBA36F" w14:textId="77777777" w:rsidR="002D7D32" w:rsidRDefault="002D7D32" w:rsidP="002D7D32">
      <w:pPr>
        <w:pStyle w:val="Heading1"/>
      </w:pPr>
      <w:bookmarkStart w:id="27" w:name="_Toc76225914"/>
      <w:r>
        <w:t>Discussion</w:t>
      </w:r>
      <w:bookmarkEnd w:id="27"/>
    </w:p>
    <w:p w14:paraId="5E19A334" w14:textId="77777777" w:rsidR="002D7D32" w:rsidRDefault="002D7D32" w:rsidP="002D7D32">
      <w:pPr>
        <w:pStyle w:val="BodyText"/>
        <w:rPr>
          <w:b/>
          <w:sz w:val="20"/>
        </w:rPr>
      </w:pPr>
    </w:p>
    <w:p w14:paraId="1896DF7B" w14:textId="77777777" w:rsidR="002D7D32" w:rsidRDefault="002D7D32" w:rsidP="002D7D32">
      <w:pPr>
        <w:pStyle w:val="BodyText"/>
        <w:spacing w:before="9"/>
        <w:rPr>
          <w:b/>
          <w:sz w:val="12"/>
        </w:rPr>
      </w:pPr>
      <w:r>
        <w:rPr>
          <w:noProof/>
        </w:rPr>
        <mc:AlternateContent>
          <mc:Choice Requires="wps">
            <w:drawing>
              <wp:anchor distT="0" distB="0" distL="0" distR="0" simplePos="0" relativeHeight="487634432" behindDoc="1" locked="0" layoutInCell="1" allowOverlap="1" wp14:anchorId="30D24878" wp14:editId="0E32DFB1">
                <wp:simplePos x="0" y="0"/>
                <wp:positionH relativeFrom="page">
                  <wp:posOffset>724535</wp:posOffset>
                </wp:positionH>
                <wp:positionV relativeFrom="paragraph">
                  <wp:posOffset>109220</wp:posOffset>
                </wp:positionV>
                <wp:extent cx="6111240" cy="1270"/>
                <wp:effectExtent l="0" t="0" r="10160" b="1143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D54971D" id="docshape23" o:spid="_x0000_s1026" style="position:absolute;margin-left:57.05pt;margin-top:8.6pt;width:481.2pt;height:.1pt;z-index:-15682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170C105D" w14:textId="6B811661" w:rsidR="002D7D32" w:rsidRPr="002D7D32" w:rsidRDefault="002D7D32" w:rsidP="00546E3C">
      <w:pPr>
        <w:pStyle w:val="BodyText"/>
        <w:spacing w:before="315"/>
        <w:jc w:val="both"/>
      </w:pPr>
      <w:r w:rsidRPr="002D7D32">
        <w:t xml:space="preserve">A desktop application that utilizes the user's fingerprint for authentication is a fingerprint-based biometric technology, which is used in ATM banking. A person may be recognized thanks to their unique finger print, which is present on every individual. More secure and safe than ATM cards are fingerprint-based ATMs. In order to make an ATM system that is more secure, this technology will employ fingerprints as an authorized form of identification. The customer puts their finger on the ATM's biometric scanner in this scenario, and if a match is made, the transaction is completed. An ATM card doesn't need to be kept in your wallet, and even if it is, you won't misplace it. To finish any financial transaction, you merely need to use your fingerprint. For a transaction to be completed, the user must first authenticate using his fingerprint. Money from the user's account may be withdrawn. Any moment might see a spike in system delays. Consequently, individuals could feel more stress. This situation, however, is quite exceptional. For manual workers who often use their hands, identification and verification might be difficult. It is challenging to ensure total security due to the system's vulnerabilities. Identification systems suffer when it is hard to differentiate between fingerprints from damp or dirty fingers, scars, or skin conditions. Biometric authentication based on fingerprints </w:t>
      </w:r>
      <w:r w:rsidR="00546E3C">
        <w:t>is very reliable in ATM banking,</w:t>
      </w:r>
      <w:r w:rsidRPr="002D7D32">
        <w:t xml:space="preserve"> confirming that a credit card transaction was initiated by the card's authorized user. The less secure PIN may be substituted with it. A fingerprint is very hard to get and use, yet it is possible to steal a PIN. The flexible account access allows customers to access their accounts anytime they want. If hacking concerns exist, it sounds an alert. Alarm notification is sent to the</w:t>
      </w:r>
      <w:r w:rsidR="00546E3C">
        <w:t xml:space="preserve"> bank. Both practical and swift</w:t>
      </w:r>
      <w:r w:rsidRPr="002D7D32">
        <w:t xml:space="preserve"> the system. The transaction may be finished in a short amount of time. Our results suggest that an ATM banking biometric system based on fingerprints triggers the transaction to be completed. Any amount of contactless transaction may be permitted thanks to fingerprint verification, which confirms the cardholder's identity throughout every transaction. With this strategy, there will be a significant reduction in money theft from one per</w:t>
      </w:r>
      <w:r w:rsidR="00546E3C">
        <w:t xml:space="preserve">son's account to another. </w:t>
      </w:r>
    </w:p>
    <w:p w14:paraId="4E4D44F2" w14:textId="77777777" w:rsidR="002D7D32" w:rsidRDefault="002D7D32" w:rsidP="002D7D32">
      <w:pPr>
        <w:pStyle w:val="BodyText"/>
        <w:spacing w:before="315"/>
        <w:rPr>
          <w:b/>
          <w:bCs/>
        </w:rPr>
      </w:pPr>
    </w:p>
    <w:p w14:paraId="4F5A71A3" w14:textId="77777777" w:rsidR="002D7D32" w:rsidRDefault="002D7D32" w:rsidP="002D7D32">
      <w:pPr>
        <w:pStyle w:val="BodyText"/>
        <w:spacing w:before="315"/>
        <w:jc w:val="both"/>
        <w:rPr>
          <w:b/>
          <w:bCs/>
        </w:rPr>
      </w:pPr>
    </w:p>
    <w:p w14:paraId="63AA4236" w14:textId="77777777" w:rsidR="002D7D32" w:rsidRDefault="002D7D32" w:rsidP="002D7D32">
      <w:pPr>
        <w:pStyle w:val="BodyText"/>
        <w:spacing w:before="315"/>
        <w:jc w:val="both"/>
        <w:rPr>
          <w:b/>
          <w:bCs/>
        </w:rPr>
      </w:pPr>
    </w:p>
    <w:p w14:paraId="422C338B" w14:textId="77777777" w:rsidR="002D7D32" w:rsidRDefault="002D7D32" w:rsidP="002D7D32">
      <w:pPr>
        <w:pStyle w:val="BodyText"/>
        <w:spacing w:before="315"/>
        <w:jc w:val="both"/>
        <w:rPr>
          <w:b/>
          <w:bCs/>
        </w:rPr>
      </w:pPr>
    </w:p>
    <w:p w14:paraId="17F567E5" w14:textId="77777777" w:rsidR="002D7D32" w:rsidRDefault="002D7D32" w:rsidP="002D7D32">
      <w:pPr>
        <w:pStyle w:val="BodyText"/>
        <w:spacing w:before="315"/>
        <w:jc w:val="both"/>
        <w:rPr>
          <w:b/>
          <w:bCs/>
        </w:rPr>
      </w:pPr>
    </w:p>
    <w:p w14:paraId="1B4029A1" w14:textId="53620952" w:rsidR="002D7D32" w:rsidRDefault="002D7D32" w:rsidP="002D7D32">
      <w:pPr>
        <w:pStyle w:val="BodyText"/>
        <w:spacing w:before="315"/>
        <w:jc w:val="both"/>
        <w:rPr>
          <w:b/>
          <w:bCs/>
        </w:rPr>
      </w:pPr>
    </w:p>
    <w:p w14:paraId="1FC7029D" w14:textId="010EA038" w:rsidR="00546E3C" w:rsidRDefault="00546E3C" w:rsidP="002D7D32">
      <w:pPr>
        <w:spacing w:before="114"/>
        <w:rPr>
          <w:b/>
          <w:sz w:val="41"/>
        </w:rPr>
      </w:pPr>
    </w:p>
    <w:p w14:paraId="33A4199D" w14:textId="11CB7B83" w:rsidR="002D7D32" w:rsidRDefault="002D7D32" w:rsidP="002D7D32">
      <w:pPr>
        <w:spacing w:before="114"/>
        <w:rPr>
          <w:b/>
          <w:sz w:val="41"/>
        </w:rPr>
      </w:pPr>
      <w:r>
        <w:rPr>
          <w:b/>
          <w:sz w:val="41"/>
        </w:rPr>
        <w:lastRenderedPageBreak/>
        <w:t>Chapter</w:t>
      </w:r>
      <w:r>
        <w:rPr>
          <w:b/>
          <w:spacing w:val="13"/>
          <w:sz w:val="41"/>
        </w:rPr>
        <w:t xml:space="preserve"> </w:t>
      </w:r>
      <w:r w:rsidR="006A38B9">
        <w:rPr>
          <w:b/>
          <w:sz w:val="41"/>
        </w:rPr>
        <w:t>7</w:t>
      </w:r>
    </w:p>
    <w:p w14:paraId="39776996" w14:textId="77777777" w:rsidR="002D7D32" w:rsidRDefault="002D7D32" w:rsidP="002D7D32">
      <w:pPr>
        <w:pStyle w:val="BodyText"/>
        <w:rPr>
          <w:b/>
          <w:sz w:val="20"/>
        </w:rPr>
      </w:pPr>
    </w:p>
    <w:p w14:paraId="351A7942" w14:textId="77777777" w:rsidR="002D7D32" w:rsidRDefault="002D7D32" w:rsidP="002D7D32">
      <w:pPr>
        <w:pStyle w:val="BodyText"/>
        <w:spacing w:before="7"/>
        <w:rPr>
          <w:b/>
          <w:sz w:val="12"/>
        </w:rPr>
      </w:pPr>
      <w:r>
        <w:rPr>
          <w:noProof/>
        </w:rPr>
        <mc:AlternateContent>
          <mc:Choice Requires="wps">
            <w:drawing>
              <wp:anchor distT="0" distB="0" distL="0" distR="0" simplePos="0" relativeHeight="487636480" behindDoc="1" locked="0" layoutInCell="1" allowOverlap="1" wp14:anchorId="28123165" wp14:editId="5CFDAF74">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D1EA885" id="docshape24" o:spid="_x0000_s1026" style="position:absolute;margin-left:57.05pt;margin-top:8.45pt;width:481.2pt;height:.1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53AAA3AE" w14:textId="77777777" w:rsidR="002D7D32" w:rsidRDefault="002D7D32" w:rsidP="002D7D32">
      <w:pPr>
        <w:pStyle w:val="BodyText"/>
        <w:spacing w:before="8"/>
        <w:rPr>
          <w:b/>
          <w:sz w:val="22"/>
        </w:rPr>
      </w:pPr>
    </w:p>
    <w:p w14:paraId="545627B8" w14:textId="77777777" w:rsidR="002D7D32" w:rsidRDefault="002D7D32" w:rsidP="002D7D32">
      <w:pPr>
        <w:pStyle w:val="Heading1"/>
        <w:ind w:left="0"/>
      </w:pPr>
      <w:bookmarkStart w:id="28" w:name="_Toc76225916"/>
      <w:r>
        <w:t>Conclusion</w:t>
      </w:r>
      <w:bookmarkEnd w:id="28"/>
    </w:p>
    <w:p w14:paraId="083EB210" w14:textId="77777777" w:rsidR="002D7D32" w:rsidRDefault="002D7D32" w:rsidP="002D7D32">
      <w:pPr>
        <w:pStyle w:val="BodyText"/>
        <w:rPr>
          <w:b/>
          <w:sz w:val="20"/>
        </w:rPr>
      </w:pPr>
    </w:p>
    <w:p w14:paraId="6841B8B9" w14:textId="77777777" w:rsidR="002D7D32" w:rsidRDefault="002D7D32" w:rsidP="002D7D32">
      <w:pPr>
        <w:pStyle w:val="BodyText"/>
        <w:rPr>
          <w:b/>
          <w:sz w:val="13"/>
        </w:rPr>
      </w:pPr>
      <w:r>
        <w:rPr>
          <w:noProof/>
        </w:rPr>
        <mc:AlternateContent>
          <mc:Choice Requires="wps">
            <w:drawing>
              <wp:anchor distT="0" distB="0" distL="0" distR="0" simplePos="0" relativeHeight="487637504" behindDoc="1" locked="0" layoutInCell="1" allowOverlap="1" wp14:anchorId="0B40E516" wp14:editId="53A13EB4">
                <wp:simplePos x="0" y="0"/>
                <wp:positionH relativeFrom="page">
                  <wp:posOffset>724535</wp:posOffset>
                </wp:positionH>
                <wp:positionV relativeFrom="paragraph">
                  <wp:posOffset>110490</wp:posOffset>
                </wp:positionV>
                <wp:extent cx="6111240" cy="1270"/>
                <wp:effectExtent l="0" t="0" r="10160" b="1143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F94B482" id="docshape25" o:spid="_x0000_s1026" style="position:absolute;margin-left:57.05pt;margin-top:8.7pt;width:481.2pt;height:.1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" path="m,l9624,e" filled="f" strokeweight=".17569mm">
                <v:path arrowok="t" o:connecttype="custom" o:connectlocs="0,0;6111240,0" o:connectangles="0,0"/>
                <w10:wrap type="topAndBottom" anchorx="page"/>
              </v:shape>
            </w:pict>
          </mc:Fallback>
        </mc:AlternateContent>
      </w:r>
    </w:p>
    <w:p w14:paraId="24015583" w14:textId="2B919442" w:rsidR="002D7D32" w:rsidRDefault="009032B9" w:rsidP="009032B9">
      <w:pPr>
        <w:pStyle w:val="BodyText"/>
        <w:spacing w:before="315"/>
        <w:jc w:val="both"/>
      </w:pPr>
      <w:r w:rsidRPr="009032B9">
        <w:t>It is essential to have a solid understanding of the foundations, which includes the advantages, disadvantages, prerequisites, and, most importantly, the practicability of a biometric security system. Scanning fingerprints, in particular, is gaining popularity as a biometric technique that is gaining favor as a realistic approach of securing access through identification and verification procedures. In addition to its use as evidence in forensic investigations, biometrics is also a reliable and ubiquitous method that may be used when identifying or authenticating persons. If a person's credit card or ATM card is lost or stolen, a malicious user often has the opportunity to deduce the correct individual passwords. In spite of the warnings, a significant percentage of individuals continue to use passwords and codes that are derived from personal information such as their birthdays, phone numbers, and social security numbers. The need for technology</w:t>
      </w:r>
      <w:r w:rsidR="004A60C8">
        <w:t xml:space="preserve"> that can verify an individual</w:t>
      </w:r>
      <w:r w:rsidRPr="009032B9">
        <w:t xml:space="preserve"> identify has increased in recent years as a direct response to the proliferation of recent instances of identity theft. Because the biometric information of each person is one of a kind, the use of biometric identification technology that is primarily based on fingerprint identifiers may be able to circumvent this problem. In addition to being an intriguing area of research in pattern recognition, biometrics has the potential to make our society more secure, more accepting of people of all backgrounds, and less vulnerable to fraud. By restricting access to just the card's registered owner, this strategy, if completely adopted, will significantly cut down on the number of fraudulent transactions carried out at ATMs. In the not too distant future, this will be carried out.</w:t>
      </w:r>
      <w:r w:rsidR="002D7D32" w:rsidRPr="002D7D32">
        <w:tab/>
      </w:r>
    </w:p>
    <w:p w14:paraId="17655959" w14:textId="77777777" w:rsidR="002D7D32" w:rsidRDefault="002D7D32" w:rsidP="002D7D32">
      <w:pPr>
        <w:pStyle w:val="BodyText"/>
        <w:spacing w:before="315"/>
        <w:jc w:val="both"/>
      </w:pPr>
    </w:p>
    <w:p w14:paraId="541058FF" w14:textId="77777777" w:rsidR="002D7D32" w:rsidRDefault="002D7D32" w:rsidP="002D7D32">
      <w:pPr>
        <w:pStyle w:val="BodyText"/>
        <w:spacing w:before="315"/>
        <w:rPr>
          <w:b/>
          <w:bCs/>
        </w:rPr>
      </w:pPr>
    </w:p>
    <w:p w14:paraId="4D7C839A" w14:textId="77777777" w:rsidR="002D7D32" w:rsidRDefault="002D7D32" w:rsidP="002D7D32">
      <w:pPr>
        <w:pStyle w:val="BodyText"/>
        <w:spacing w:before="315"/>
        <w:rPr>
          <w:b/>
          <w:bCs/>
        </w:rPr>
      </w:pPr>
    </w:p>
    <w:p w14:paraId="4B6755A2" w14:textId="77777777" w:rsidR="002D7D32" w:rsidRDefault="002D7D32" w:rsidP="002D7D32">
      <w:pPr>
        <w:pStyle w:val="BodyText"/>
        <w:spacing w:before="315"/>
        <w:rPr>
          <w:b/>
          <w:bCs/>
        </w:rPr>
      </w:pPr>
    </w:p>
    <w:p w14:paraId="639FD0F6" w14:textId="77777777" w:rsidR="002D7D32" w:rsidRDefault="002D7D32" w:rsidP="002D7D32">
      <w:pPr>
        <w:pStyle w:val="BodyText"/>
        <w:spacing w:before="315"/>
        <w:rPr>
          <w:b/>
          <w:bCs/>
        </w:rPr>
      </w:pPr>
    </w:p>
    <w:p w14:paraId="46214258" w14:textId="77777777" w:rsidR="002D7D32" w:rsidRDefault="002D7D32" w:rsidP="002D7D32">
      <w:pPr>
        <w:pStyle w:val="BodyText"/>
        <w:spacing w:before="315"/>
        <w:rPr>
          <w:b/>
          <w:bCs/>
        </w:rPr>
      </w:pPr>
    </w:p>
    <w:p w14:paraId="2B949BF8" w14:textId="77777777" w:rsidR="002D7D32" w:rsidRDefault="002D7D32" w:rsidP="002D7D32">
      <w:pPr>
        <w:pStyle w:val="BodyText"/>
        <w:spacing w:before="315"/>
        <w:rPr>
          <w:b/>
          <w:bCs/>
        </w:rPr>
      </w:pPr>
    </w:p>
    <w:p w14:paraId="7A2CE08A" w14:textId="77777777" w:rsidR="002D7D32" w:rsidRDefault="002D7D32" w:rsidP="002D7D32">
      <w:pPr>
        <w:pStyle w:val="BodyText"/>
        <w:spacing w:before="315"/>
        <w:rPr>
          <w:b/>
          <w:bCs/>
        </w:rPr>
      </w:pPr>
    </w:p>
    <w:p w14:paraId="22B4E2C9" w14:textId="77777777" w:rsidR="002D7D32" w:rsidRDefault="002D7D32" w:rsidP="002D7D32">
      <w:pPr>
        <w:pStyle w:val="BodyText"/>
        <w:spacing w:before="315"/>
        <w:rPr>
          <w:b/>
          <w:bCs/>
        </w:rPr>
      </w:pPr>
    </w:p>
    <w:p w14:paraId="4AFE1E9D" w14:textId="6343A836" w:rsidR="002D7D32" w:rsidRDefault="002D7D32" w:rsidP="002D7D32">
      <w:pPr>
        <w:pStyle w:val="BodyText"/>
        <w:spacing w:before="315"/>
        <w:rPr>
          <w:b/>
          <w:bCs/>
        </w:rPr>
      </w:pPr>
    </w:p>
    <w:p w14:paraId="30F22E91" w14:textId="02E21921" w:rsidR="002D7D32" w:rsidRDefault="002D7D32" w:rsidP="002D7D32">
      <w:pPr>
        <w:pStyle w:val="BodyText"/>
        <w:spacing w:before="5" w:after="1"/>
        <w:rPr>
          <w:sz w:val="27"/>
        </w:rPr>
      </w:pPr>
    </w:p>
    <w:p w14:paraId="55F14126" w14:textId="77777777" w:rsidR="002D7D32" w:rsidRDefault="002D7D32" w:rsidP="002D7D32">
      <w:pPr>
        <w:pStyle w:val="BodyText"/>
        <w:spacing w:line="20" w:lineRule="exact"/>
        <w:ind w:left="161"/>
        <w:rPr>
          <w:sz w:val="2"/>
        </w:rPr>
      </w:pPr>
      <w:r>
        <w:rPr>
          <w:noProof/>
          <w:sz w:val="2"/>
        </w:rPr>
        <mc:AlternateContent>
          <mc:Choice Requires="wpg">
            <w:drawing>
              <wp:inline distT="0" distB="0" distL="0" distR="0" wp14:anchorId="570245A7" wp14:editId="1E856E66">
                <wp:extent cx="6111240" cy="60960"/>
                <wp:effectExtent l="0" t="0" r="22860" b="0"/>
                <wp:docPr id="45"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0960"/>
                          <a:chOff x="0" y="0"/>
                          <a:chExt cx="9624" cy="10"/>
                        </a:xfrm>
                      </wpg:grpSpPr>
                      <wps:wsp>
                        <wps:cNvPr id="46" name="Line 43"/>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04A637" id="docshapegroup26" o:spid="_x0000_s1026" style="width:481.2pt;height:4.8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">
                <v:line id="Line 43"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RewwAAANsAAAAPAAAAZHJzL2Rvd25yZXYueG1sRI9Pi8Iw&#10;FMTvC36H8IS9ramy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J5ZUXsMAAADbAAAADwAA&#10;AAAAAAAAAAAAAAAHAgAAZHJzL2Rvd25yZXYueG1sUEsFBgAAAAADAAMAtwAAAPcCAAAAAA==&#10;" strokeweight=".17569mm">
                  <o:lock v:ext="edit" shapetype="f"/>
                </v:line>
                <w10:anchorlock/>
              </v:group>
            </w:pict>
          </mc:Fallback>
        </mc:AlternateContent>
      </w:r>
    </w:p>
    <w:p w14:paraId="235D374B" w14:textId="77777777" w:rsidR="002D7D32" w:rsidRDefault="002D7D32" w:rsidP="002D7D32">
      <w:pPr>
        <w:pStyle w:val="BodyText"/>
        <w:spacing w:before="4"/>
        <w:rPr>
          <w:sz w:val="21"/>
        </w:rPr>
      </w:pPr>
    </w:p>
    <w:p w14:paraId="4A1F0A5E" w14:textId="77777777" w:rsidR="002D7D32" w:rsidRDefault="002D7D32" w:rsidP="002D7D32">
      <w:pPr>
        <w:pStyle w:val="Heading1"/>
      </w:pPr>
      <w:bookmarkStart w:id="29" w:name="Bibliography"/>
      <w:bookmarkStart w:id="30" w:name="_bookmark16"/>
      <w:bookmarkStart w:id="31" w:name="_Toc76225917"/>
      <w:bookmarkEnd w:id="29"/>
      <w:bookmarkEnd w:id="30"/>
      <w:r>
        <w:t>Bibliography</w:t>
      </w:r>
      <w:bookmarkEnd w:id="31"/>
    </w:p>
    <w:p w14:paraId="23DD94FD" w14:textId="77777777" w:rsidR="002D7D32" w:rsidRDefault="002D7D32" w:rsidP="002D7D32">
      <w:pPr>
        <w:pStyle w:val="BodyText"/>
        <w:rPr>
          <w:b/>
          <w:sz w:val="20"/>
        </w:rPr>
      </w:pPr>
    </w:p>
    <w:p w14:paraId="72F3C839" w14:textId="172F8081" w:rsidR="002D7D32" w:rsidRPr="00BA0CB1" w:rsidRDefault="00965F99" w:rsidP="00BA0CB1">
      <w:pPr>
        <w:pStyle w:val="BodyText"/>
        <w:rPr>
          <w:b/>
          <w:sz w:val="21"/>
        </w:rPr>
      </w:pPr>
      <w:r>
        <w:rPr>
          <w:noProof/>
        </w:rPr>
        <mc:AlternateContent>
          <mc:Choice Requires="wps">
            <w:drawing>
              <wp:anchor distT="0" distB="0" distL="0" distR="0" simplePos="0" relativeHeight="487639552" behindDoc="1" locked="0" layoutInCell="1" allowOverlap="1" wp14:anchorId="0FA25C7D" wp14:editId="45150E4E">
                <wp:simplePos x="0" y="0"/>
                <wp:positionH relativeFrom="margin">
                  <wp:posOffset>91440</wp:posOffset>
                </wp:positionH>
                <wp:positionV relativeFrom="paragraph">
                  <wp:posOffset>161290</wp:posOffset>
                </wp:positionV>
                <wp:extent cx="6111240" cy="1270"/>
                <wp:effectExtent l="0" t="0" r="22860" b="17780"/>
                <wp:wrapTopAndBottom/>
                <wp:docPr id="4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51357" id="docshape27" o:spid="_x0000_s1026" style="position:absolute;margin-left:7.2pt;margin-top:12.7pt;width:481.2pt;height:.1pt;z-index:-156769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" path="m,l9624,e" filled="f" strokeweight=".17569mm">
                <v:path arrowok="t" o:connecttype="custom" o:connectlocs="0,0;6111240,0" o:connectangles="0,0"/>
                <w10:wrap type="topAndBottom" anchorx="margin"/>
              </v:shape>
            </w:pict>
          </mc:Fallback>
        </mc:AlternateContent>
      </w:r>
    </w:p>
    <w:p w14:paraId="6D496858" w14:textId="38F48217" w:rsidR="00577EC3" w:rsidRDefault="002D7D32" w:rsidP="00577EC3">
      <w:pPr>
        <w:pStyle w:val="BodyText"/>
        <w:numPr>
          <w:ilvl w:val="0"/>
          <w:numId w:val="20"/>
        </w:numPr>
        <w:spacing w:before="315"/>
      </w:pPr>
      <w:r w:rsidRPr="00577EC3">
        <w:t xml:space="preserve">J. O. </w:t>
      </w:r>
      <w:proofErr w:type="spellStart"/>
      <w:r w:rsidRPr="00577EC3">
        <w:t>Adeoti</w:t>
      </w:r>
      <w:proofErr w:type="spellEnd"/>
      <w:r w:rsidRPr="00577EC3">
        <w:t xml:space="preserve">. 2011. Automated Teller Machine (ATM) Frauds in Nigeria: The Way Out. J </w:t>
      </w:r>
      <w:proofErr w:type="spellStart"/>
      <w:r w:rsidRPr="00577EC3">
        <w:t>Soc</w:t>
      </w:r>
      <w:proofErr w:type="spellEnd"/>
      <w:r w:rsidRPr="00577EC3">
        <w:t xml:space="preserve"> </w:t>
      </w:r>
      <w:proofErr w:type="spellStart"/>
      <w:r w:rsidRPr="00577EC3">
        <w:t>Sci</w:t>
      </w:r>
      <w:proofErr w:type="spellEnd"/>
      <w:r w:rsidRPr="00577EC3">
        <w:t xml:space="preserve">, 27(1). 53-58. DOI: https://doi.org/ 10.1080/09718923.2011.11892905. </w:t>
      </w:r>
    </w:p>
    <w:p w14:paraId="4E6A5C1F" w14:textId="77777777" w:rsidR="00577EC3" w:rsidRDefault="002D7D32" w:rsidP="00577EC3">
      <w:pPr>
        <w:pStyle w:val="BodyText"/>
        <w:numPr>
          <w:ilvl w:val="0"/>
          <w:numId w:val="20"/>
        </w:numPr>
        <w:spacing w:before="315"/>
      </w:pPr>
      <w:r w:rsidRPr="00577EC3">
        <w:t xml:space="preserve">Wendy A. Rogers, Elizabeth Fraser Cabrera. 1994. AN IN-DEPTH ANALYSIS OF AUTOMATIC TELLER MACHINE USAGE BY OLDER ADULTS. PROCEEDINGS of the HUMAN FACTORS AND ERGONOMICS SOCIETY 38th ANNUAL MEETING. Vol. 3. 142- 147. </w:t>
      </w:r>
    </w:p>
    <w:p w14:paraId="45F4DAF0" w14:textId="4245283F" w:rsidR="00577EC3" w:rsidRDefault="002D7D32" w:rsidP="00577EC3">
      <w:pPr>
        <w:pStyle w:val="BodyText"/>
        <w:numPr>
          <w:ilvl w:val="0"/>
          <w:numId w:val="20"/>
        </w:numPr>
        <w:spacing w:before="315"/>
      </w:pPr>
      <w:proofErr w:type="spellStart"/>
      <w:r w:rsidRPr="00577EC3">
        <w:t>lexander</w:t>
      </w:r>
      <w:proofErr w:type="spellEnd"/>
      <w:r w:rsidRPr="00577EC3">
        <w:t xml:space="preserve"> De Luca, Marc </w:t>
      </w:r>
      <w:proofErr w:type="spellStart"/>
      <w:r w:rsidRPr="00577EC3">
        <w:t>Langheinrich</w:t>
      </w:r>
      <w:proofErr w:type="spellEnd"/>
      <w:r w:rsidRPr="00577EC3">
        <w:t xml:space="preserve">, Heinrich Hussmann. 2010. Towards Understanding ATM Security System. ACM Press the Sixth Symposium - Redmond, Washington, USA. 1-10. DOI: </w:t>
      </w:r>
      <w:hyperlink r:id="rId21" w:history="1">
        <w:r w:rsidR="00577EC3" w:rsidRPr="00B52639">
          <w:rPr>
            <w:rStyle w:val="Hyperlink"/>
          </w:rPr>
          <w:t>https://doi.org/10.1145/1837110.1837131</w:t>
        </w:r>
      </w:hyperlink>
      <w:r w:rsidRPr="00577EC3">
        <w:t>.</w:t>
      </w:r>
    </w:p>
    <w:p w14:paraId="462C3932" w14:textId="77777777" w:rsidR="00577EC3" w:rsidRDefault="002D7D32" w:rsidP="00577EC3">
      <w:pPr>
        <w:pStyle w:val="BodyText"/>
        <w:numPr>
          <w:ilvl w:val="0"/>
          <w:numId w:val="20"/>
        </w:numPr>
        <w:spacing w:before="315"/>
      </w:pPr>
      <w:proofErr w:type="spellStart"/>
      <w:r w:rsidRPr="00577EC3">
        <w:t>Madhukar</w:t>
      </w:r>
      <w:proofErr w:type="spellEnd"/>
      <w:r w:rsidRPr="00577EC3">
        <w:t xml:space="preserve"> Kale, Prof. P.G. </w:t>
      </w:r>
      <w:proofErr w:type="spellStart"/>
      <w:r w:rsidRPr="00577EC3">
        <w:t>Gawande</w:t>
      </w:r>
      <w:proofErr w:type="spellEnd"/>
      <w:r w:rsidRPr="00577EC3">
        <w:t xml:space="preserve">. 2015. Effective Fusion Mechanism for Multimodal Biometric System- </w:t>
      </w:r>
      <w:proofErr w:type="spellStart"/>
      <w:r w:rsidRPr="00577EC3">
        <w:t>Palmprint</w:t>
      </w:r>
      <w:proofErr w:type="spellEnd"/>
      <w:r w:rsidRPr="00577EC3">
        <w:t xml:space="preserve"> and Fingerprint. </w:t>
      </w:r>
      <w:proofErr w:type="spellStart"/>
      <w:r w:rsidRPr="00577EC3">
        <w:t>Vishwakarma</w:t>
      </w:r>
      <w:proofErr w:type="spellEnd"/>
      <w:r w:rsidRPr="00577EC3">
        <w:t xml:space="preserve"> Institute of Information Technology, Pune, India. Vol. 1. 215-218.</w:t>
      </w:r>
    </w:p>
    <w:p w14:paraId="544B36D9" w14:textId="77777777" w:rsidR="00577EC3" w:rsidRDefault="002D7D32" w:rsidP="00577EC3">
      <w:pPr>
        <w:pStyle w:val="BodyText"/>
        <w:numPr>
          <w:ilvl w:val="0"/>
          <w:numId w:val="20"/>
        </w:numPr>
        <w:spacing w:before="315"/>
      </w:pPr>
      <w:proofErr w:type="spellStart"/>
      <w:r w:rsidRPr="00577EC3">
        <w:t>M.Gayathri</w:t>
      </w:r>
      <w:proofErr w:type="spellEnd"/>
      <w:r w:rsidRPr="00577EC3">
        <w:t xml:space="preserve">, </w:t>
      </w:r>
      <w:proofErr w:type="spellStart"/>
      <w:proofErr w:type="gramStart"/>
      <w:r w:rsidRPr="00577EC3">
        <w:t>P.Selvakumari</w:t>
      </w:r>
      <w:proofErr w:type="spellEnd"/>
      <w:proofErr w:type="gramEnd"/>
      <w:r w:rsidRPr="00577EC3">
        <w:t xml:space="preserve">, </w:t>
      </w:r>
      <w:proofErr w:type="spellStart"/>
      <w:r w:rsidRPr="00577EC3">
        <w:t>R.Brindha</w:t>
      </w:r>
      <w:proofErr w:type="spellEnd"/>
      <w:r w:rsidRPr="00577EC3">
        <w:t>. 2014. Fingerprint and GSM-based Security System. IJESRT. Vol. 3. 1-6.</w:t>
      </w:r>
    </w:p>
    <w:p w14:paraId="39C7795C" w14:textId="1F774465" w:rsidR="00577EC3" w:rsidRDefault="002D7D32" w:rsidP="00577EC3">
      <w:pPr>
        <w:pStyle w:val="BodyText"/>
        <w:numPr>
          <w:ilvl w:val="0"/>
          <w:numId w:val="20"/>
        </w:numPr>
        <w:spacing w:before="315"/>
      </w:pPr>
      <w:r w:rsidRPr="00577EC3">
        <w:t xml:space="preserve">H. I. Seng Chun </w:t>
      </w:r>
      <w:proofErr w:type="spellStart"/>
      <w:r w:rsidRPr="00577EC3">
        <w:t>Hoo</w:t>
      </w:r>
      <w:proofErr w:type="spellEnd"/>
      <w:r w:rsidRPr="00577EC3">
        <w:t xml:space="preserve">. 2019. Biometric-Based Attendance Tracking System for Education. Journal of Sensors. 1-25. DOI: </w:t>
      </w:r>
      <w:hyperlink r:id="rId22" w:history="1">
        <w:r w:rsidR="00577EC3" w:rsidRPr="00B52639">
          <w:rPr>
            <w:rStyle w:val="Hyperlink"/>
          </w:rPr>
          <w:t>https://doi.org/10.1155/2019/7410478</w:t>
        </w:r>
      </w:hyperlink>
      <w:r w:rsidRPr="00577EC3">
        <w:t>.</w:t>
      </w:r>
    </w:p>
    <w:p w14:paraId="22EB9C0E" w14:textId="77777777" w:rsidR="00577EC3" w:rsidRDefault="002D7D32" w:rsidP="00577EC3">
      <w:pPr>
        <w:pStyle w:val="BodyText"/>
        <w:numPr>
          <w:ilvl w:val="0"/>
          <w:numId w:val="20"/>
        </w:numPr>
        <w:spacing w:before="315"/>
      </w:pPr>
      <w:proofErr w:type="spellStart"/>
      <w:r w:rsidRPr="00577EC3">
        <w:t>Mukesh</w:t>
      </w:r>
      <w:proofErr w:type="spellEnd"/>
      <w:r w:rsidRPr="00577EC3">
        <w:t xml:space="preserve"> Kumar Thakur, Ravi Shankar Kumar, </w:t>
      </w:r>
      <w:proofErr w:type="spellStart"/>
      <w:r w:rsidRPr="00577EC3">
        <w:t>Mohit</w:t>
      </w:r>
      <w:proofErr w:type="spellEnd"/>
      <w:r w:rsidRPr="00577EC3">
        <w:t xml:space="preserve"> Kumar, Raju Kumar. 2013. Wireless Fingerprint Based Security System Using </w:t>
      </w:r>
      <w:proofErr w:type="spellStart"/>
      <w:r w:rsidRPr="00577EC3">
        <w:t>Zigbee</w:t>
      </w:r>
      <w:proofErr w:type="spellEnd"/>
      <w:r w:rsidRPr="00577EC3">
        <w:t xml:space="preserve"> Technology. International Journal of Inventive Engineering and Sciences (IJIES). Vol. 1. 14-17.</w:t>
      </w:r>
    </w:p>
    <w:p w14:paraId="46EF47D1" w14:textId="77777777" w:rsidR="00577EC3" w:rsidRDefault="002D7D32" w:rsidP="00577EC3">
      <w:pPr>
        <w:pStyle w:val="BodyText"/>
        <w:numPr>
          <w:ilvl w:val="0"/>
          <w:numId w:val="20"/>
        </w:numPr>
        <w:spacing w:before="315"/>
      </w:pPr>
      <w:proofErr w:type="spellStart"/>
      <w:r w:rsidRPr="00577EC3">
        <w:t>Ashbourne</w:t>
      </w:r>
      <w:proofErr w:type="spellEnd"/>
      <w:r w:rsidRPr="00577EC3">
        <w:t>, Julian. 2002. Biometrics: Advanced Identity Verification. Springer London. Vol. 2. 10-34.</w:t>
      </w:r>
    </w:p>
    <w:p w14:paraId="2480DFF2" w14:textId="77777777" w:rsidR="00577EC3" w:rsidRDefault="002D7D32" w:rsidP="00577EC3">
      <w:pPr>
        <w:pStyle w:val="BodyText"/>
        <w:numPr>
          <w:ilvl w:val="0"/>
          <w:numId w:val="20"/>
        </w:numPr>
        <w:spacing w:before="315"/>
      </w:pPr>
      <w:r w:rsidRPr="00577EC3">
        <w:rPr>
          <w:lang w:val="it-IT"/>
        </w:rPr>
        <w:t xml:space="preserve">Muhammad-Bello B.L., Alhassan M.E., Ganiyu, S.O. 2015. </w:t>
      </w:r>
      <w:r w:rsidRPr="00577EC3">
        <w:t>An Enhanced ATM Security System using Second-Level Authentication. International Journal of Computer Applications. Vol. 111. 8-15.</w:t>
      </w:r>
    </w:p>
    <w:p w14:paraId="0DC00CAB" w14:textId="77777777" w:rsidR="00577EC3" w:rsidRDefault="002D7D32" w:rsidP="00577EC3">
      <w:pPr>
        <w:pStyle w:val="BodyText"/>
        <w:numPr>
          <w:ilvl w:val="0"/>
          <w:numId w:val="20"/>
        </w:numPr>
        <w:spacing w:before="315"/>
      </w:pPr>
      <w:r w:rsidRPr="00577EC3">
        <w:t xml:space="preserve">S. </w:t>
      </w:r>
      <w:proofErr w:type="spellStart"/>
      <w:proofErr w:type="gramStart"/>
      <w:r w:rsidRPr="00577EC3">
        <w:t>Prakasam,V</w:t>
      </w:r>
      <w:proofErr w:type="gramEnd"/>
      <w:r w:rsidRPr="00577EC3">
        <w:t>.Padmapriya</w:t>
      </w:r>
      <w:proofErr w:type="spellEnd"/>
      <w:r w:rsidRPr="00577EC3">
        <w:t xml:space="preserve">. 2013. Enhancing ATM Security using Fingerprint and GSM. International Journal of Computer Applications. Vol. 80. 43-46. </w:t>
      </w:r>
    </w:p>
    <w:p w14:paraId="1BAB886D" w14:textId="77777777" w:rsidR="00577EC3" w:rsidRDefault="002D7D32" w:rsidP="00577EC3">
      <w:pPr>
        <w:pStyle w:val="BodyText"/>
        <w:numPr>
          <w:ilvl w:val="0"/>
          <w:numId w:val="20"/>
        </w:numPr>
        <w:spacing w:before="315"/>
      </w:pPr>
      <w:proofErr w:type="spellStart"/>
      <w:r w:rsidRPr="00577EC3">
        <w:t>Jimoh</w:t>
      </w:r>
      <w:proofErr w:type="spellEnd"/>
      <w:r w:rsidRPr="00577EC3">
        <w:t xml:space="preserve"> R.G. and A. </w:t>
      </w:r>
      <w:proofErr w:type="spellStart"/>
      <w:r w:rsidRPr="00577EC3">
        <w:t>Babatunde</w:t>
      </w:r>
      <w:proofErr w:type="spellEnd"/>
      <w:r w:rsidRPr="00577EC3">
        <w:t>. 2014. Enhanced Automated Teller Machine Using Short Message Service Authentication Verification. World Academy of Science, Engineering and Technology International Journal of Computer and Information Engineering. Vol. 8. 14-17.</w:t>
      </w:r>
    </w:p>
    <w:p w14:paraId="08A8DD2B" w14:textId="77777777" w:rsidR="00577EC3" w:rsidRDefault="002D7D32" w:rsidP="00577EC3">
      <w:pPr>
        <w:pStyle w:val="BodyText"/>
        <w:numPr>
          <w:ilvl w:val="0"/>
          <w:numId w:val="20"/>
        </w:numPr>
        <w:spacing w:before="315"/>
      </w:pPr>
      <w:r w:rsidRPr="00577EC3">
        <w:lastRenderedPageBreak/>
        <w:t xml:space="preserve">Prof. Selina </w:t>
      </w:r>
      <w:proofErr w:type="spellStart"/>
      <w:r w:rsidRPr="00577EC3">
        <w:t>Oko</w:t>
      </w:r>
      <w:proofErr w:type="spellEnd"/>
      <w:r w:rsidRPr="00577EC3">
        <w:t xml:space="preserve">, Jane </w:t>
      </w:r>
      <w:proofErr w:type="spellStart"/>
      <w:r w:rsidRPr="00577EC3">
        <w:t>Oruh</w:t>
      </w:r>
      <w:proofErr w:type="spellEnd"/>
      <w:r w:rsidRPr="00577EC3">
        <w:t>. 2012. ENHANCED ATM SECURITY SYSTEM USING</w:t>
      </w:r>
      <w:r w:rsidR="00577EC3">
        <w:t xml:space="preserve"> </w:t>
      </w:r>
      <w:r w:rsidRPr="00577EC3">
        <w:t xml:space="preserve">BIOMETRICS. IJCSI International Journal of Computer Science Issues. Vol. 9.352-357. </w:t>
      </w:r>
    </w:p>
    <w:p w14:paraId="05D08F82" w14:textId="77777777" w:rsidR="00577EC3" w:rsidRDefault="002D7D32" w:rsidP="00577EC3">
      <w:pPr>
        <w:pStyle w:val="BodyText"/>
        <w:numPr>
          <w:ilvl w:val="0"/>
          <w:numId w:val="20"/>
        </w:numPr>
        <w:spacing w:before="315"/>
      </w:pPr>
      <w:r w:rsidRPr="00577EC3">
        <w:t xml:space="preserve">M. C. K. M. M. R. </w:t>
      </w:r>
      <w:proofErr w:type="spellStart"/>
      <w:r w:rsidRPr="00577EC3">
        <w:t>Nisha</w:t>
      </w:r>
      <w:proofErr w:type="spellEnd"/>
      <w:r w:rsidRPr="00577EC3">
        <w:t xml:space="preserve"> </w:t>
      </w:r>
      <w:proofErr w:type="spellStart"/>
      <w:r w:rsidRPr="00577EC3">
        <w:t>Bhanushali</w:t>
      </w:r>
      <w:proofErr w:type="spellEnd"/>
      <w:r w:rsidRPr="00577EC3">
        <w:t xml:space="preserve">. 2017. Fingerprint based ATM System. Journal for Research. Vol.02. 31-34 </w:t>
      </w:r>
    </w:p>
    <w:p w14:paraId="38C70402" w14:textId="77777777" w:rsidR="00577EC3" w:rsidRDefault="002D7D32" w:rsidP="00577EC3">
      <w:pPr>
        <w:pStyle w:val="BodyText"/>
        <w:numPr>
          <w:ilvl w:val="0"/>
          <w:numId w:val="20"/>
        </w:numPr>
        <w:spacing w:before="315"/>
      </w:pPr>
      <w:r w:rsidRPr="00577EC3">
        <w:t xml:space="preserve">Moses </w:t>
      </w:r>
      <w:proofErr w:type="spellStart"/>
      <w:r w:rsidRPr="00577EC3">
        <w:t>Okechukwu</w:t>
      </w:r>
      <w:proofErr w:type="spellEnd"/>
      <w:r w:rsidRPr="00577EC3">
        <w:t xml:space="preserve"> </w:t>
      </w:r>
      <w:proofErr w:type="spellStart"/>
      <w:r w:rsidRPr="00577EC3">
        <w:t>Onyesolu</w:t>
      </w:r>
      <w:proofErr w:type="spellEnd"/>
      <w:r w:rsidRPr="00577EC3">
        <w:t xml:space="preserve">, Ignatius Majesty </w:t>
      </w:r>
      <w:proofErr w:type="spellStart"/>
      <w:r w:rsidRPr="00577EC3">
        <w:t>Ezeani</w:t>
      </w:r>
      <w:proofErr w:type="spellEnd"/>
      <w:r w:rsidRPr="00577EC3">
        <w:t xml:space="preserve">. 2012. ATM Security Using Fingerprint Biometric Identifier: An Investigative Study. (IJACSA) International Journal of Advanced Computer Science and Applications. Vol. 03. 68-72. </w:t>
      </w:r>
    </w:p>
    <w:p w14:paraId="2D0ACBEA" w14:textId="77777777" w:rsidR="00577EC3" w:rsidRDefault="002D7D32" w:rsidP="00577EC3">
      <w:pPr>
        <w:pStyle w:val="BodyText"/>
        <w:numPr>
          <w:ilvl w:val="0"/>
          <w:numId w:val="20"/>
        </w:numPr>
        <w:spacing w:before="315"/>
      </w:pPr>
      <w:proofErr w:type="spellStart"/>
      <w:r w:rsidRPr="00577EC3">
        <w:t>Atar</w:t>
      </w:r>
      <w:proofErr w:type="spellEnd"/>
      <w:r w:rsidRPr="00577EC3">
        <w:t xml:space="preserve"> </w:t>
      </w:r>
      <w:proofErr w:type="spellStart"/>
      <w:r w:rsidRPr="00577EC3">
        <w:t>Nasrin</w:t>
      </w:r>
      <w:proofErr w:type="spellEnd"/>
      <w:r w:rsidRPr="00577EC3">
        <w:t xml:space="preserve"> 1, </w:t>
      </w:r>
      <w:proofErr w:type="spellStart"/>
      <w:r w:rsidRPr="00577EC3">
        <w:t>Awatade</w:t>
      </w:r>
      <w:proofErr w:type="spellEnd"/>
      <w:r w:rsidRPr="00577EC3">
        <w:t xml:space="preserve"> </w:t>
      </w:r>
      <w:proofErr w:type="spellStart"/>
      <w:r w:rsidRPr="00577EC3">
        <w:t>Vidya</w:t>
      </w:r>
      <w:proofErr w:type="spellEnd"/>
      <w:r w:rsidRPr="00577EC3">
        <w:t xml:space="preserve"> 2, </w:t>
      </w:r>
      <w:proofErr w:type="spellStart"/>
      <w:r w:rsidRPr="00577EC3">
        <w:t>Hegadkar</w:t>
      </w:r>
      <w:proofErr w:type="spellEnd"/>
      <w:r w:rsidRPr="00577EC3">
        <w:t xml:space="preserve"> Rani 3, </w:t>
      </w:r>
      <w:proofErr w:type="spellStart"/>
      <w:r w:rsidRPr="00577EC3">
        <w:t>Bansude</w:t>
      </w:r>
      <w:proofErr w:type="spellEnd"/>
      <w:r w:rsidRPr="00577EC3">
        <w:t xml:space="preserve"> </w:t>
      </w:r>
      <w:proofErr w:type="spellStart"/>
      <w:r w:rsidRPr="00577EC3">
        <w:t>Vijaysinh</w:t>
      </w:r>
      <w:proofErr w:type="spellEnd"/>
      <w:r w:rsidRPr="00577EC3">
        <w:t xml:space="preserve"> 4. 2016. Fingerprint Based Security System for Bank. International Research Journal of Engineering and Technology (IRJET). Vol. 03. </w:t>
      </w:r>
    </w:p>
    <w:p w14:paraId="0D633C3B" w14:textId="77777777" w:rsidR="002D7D32" w:rsidRDefault="002D7D32" w:rsidP="00577EC3">
      <w:pPr>
        <w:pStyle w:val="BodyText"/>
        <w:numPr>
          <w:ilvl w:val="0"/>
          <w:numId w:val="20"/>
        </w:numPr>
        <w:spacing w:before="315"/>
      </w:pPr>
      <w:r w:rsidRPr="00577EC3">
        <w:t xml:space="preserve">Sri </w:t>
      </w:r>
      <w:proofErr w:type="spellStart"/>
      <w:r w:rsidRPr="00577EC3">
        <w:t>Shimal</w:t>
      </w:r>
      <w:proofErr w:type="spellEnd"/>
      <w:r w:rsidRPr="00577EC3">
        <w:t xml:space="preserve"> Das, Smt. </w:t>
      </w:r>
      <w:proofErr w:type="spellStart"/>
      <w:r w:rsidRPr="00577EC3">
        <w:t>Jhunu</w:t>
      </w:r>
      <w:proofErr w:type="spellEnd"/>
      <w:r w:rsidRPr="00577EC3">
        <w:t xml:space="preserve"> </w:t>
      </w:r>
      <w:proofErr w:type="spellStart"/>
      <w:r w:rsidRPr="00577EC3">
        <w:t>Debbarma</w:t>
      </w:r>
      <w:proofErr w:type="spellEnd"/>
      <w:r w:rsidRPr="00577EC3">
        <w:t>. 2011. Designing a Biometric Strategy (Fingerprint) Measure for Enhancing ATM Security in Indian E-Banking System. International Journal of Information and Communication Technology Research. Vol. 01. 197-203.</w:t>
      </w:r>
    </w:p>
    <w:p w14:paraId="306706CA" w14:textId="77777777" w:rsidR="00577EC3" w:rsidRDefault="00577EC3" w:rsidP="00577EC3">
      <w:pPr>
        <w:pStyle w:val="BodyText"/>
        <w:spacing w:before="315"/>
      </w:pPr>
    </w:p>
    <w:p w14:paraId="695544C4" w14:textId="77777777" w:rsidR="00577EC3" w:rsidRDefault="00577EC3" w:rsidP="00577EC3">
      <w:pPr>
        <w:pStyle w:val="BodyText"/>
        <w:spacing w:before="315"/>
      </w:pPr>
    </w:p>
    <w:p w14:paraId="2573DD75" w14:textId="77777777" w:rsidR="00577EC3" w:rsidRDefault="00577EC3" w:rsidP="00577EC3">
      <w:pPr>
        <w:pStyle w:val="BodyText"/>
        <w:spacing w:before="315"/>
      </w:pPr>
    </w:p>
    <w:p w14:paraId="49A6851C" w14:textId="77777777" w:rsidR="00577EC3" w:rsidRDefault="00577EC3" w:rsidP="00577EC3">
      <w:pPr>
        <w:pStyle w:val="BodyText"/>
        <w:spacing w:before="315"/>
      </w:pPr>
    </w:p>
    <w:p w14:paraId="54C081EE" w14:textId="2F3A1EC3" w:rsidR="00577EC3" w:rsidRDefault="00577EC3" w:rsidP="00577EC3">
      <w:pPr>
        <w:pStyle w:val="BodyText"/>
        <w:spacing w:before="315"/>
      </w:pPr>
    </w:p>
    <w:p w14:paraId="63BAF71B" w14:textId="64F40AF5" w:rsidR="001552F2" w:rsidRDefault="001552F2" w:rsidP="00577EC3">
      <w:pPr>
        <w:pStyle w:val="BodyText"/>
        <w:spacing w:before="315"/>
      </w:pPr>
    </w:p>
    <w:p w14:paraId="01554401" w14:textId="087C2FE2" w:rsidR="001552F2" w:rsidRDefault="001552F2" w:rsidP="00577EC3">
      <w:pPr>
        <w:pStyle w:val="BodyText"/>
        <w:spacing w:before="315"/>
      </w:pPr>
    </w:p>
    <w:p w14:paraId="1F459585" w14:textId="77777777" w:rsidR="001552F2" w:rsidRDefault="001552F2" w:rsidP="00577EC3">
      <w:pPr>
        <w:pStyle w:val="BodyText"/>
        <w:spacing w:before="315"/>
      </w:pPr>
    </w:p>
    <w:p w14:paraId="1C1F5134" w14:textId="77777777" w:rsidR="00577EC3" w:rsidRDefault="00577EC3" w:rsidP="00577EC3">
      <w:pPr>
        <w:pStyle w:val="BodyText"/>
        <w:spacing w:before="315"/>
      </w:pPr>
    </w:p>
    <w:p w14:paraId="1FF1B7D2" w14:textId="77777777" w:rsidR="00577EC3" w:rsidRDefault="00577EC3" w:rsidP="00577EC3">
      <w:pPr>
        <w:pStyle w:val="BodyText"/>
        <w:spacing w:before="315"/>
      </w:pPr>
    </w:p>
    <w:p w14:paraId="1D895BB3" w14:textId="77777777" w:rsidR="00577EC3" w:rsidRDefault="00577EC3" w:rsidP="00577EC3">
      <w:pPr>
        <w:pStyle w:val="BodyText"/>
        <w:spacing w:before="315"/>
      </w:pPr>
    </w:p>
    <w:p w14:paraId="58D3D494" w14:textId="77777777" w:rsidR="00577EC3" w:rsidRDefault="00577EC3" w:rsidP="00577EC3">
      <w:pPr>
        <w:pStyle w:val="BodyText"/>
        <w:spacing w:before="315"/>
      </w:pPr>
    </w:p>
    <w:p w14:paraId="7B8E5F02" w14:textId="77777777" w:rsidR="00577EC3" w:rsidRDefault="00577EC3" w:rsidP="00577EC3">
      <w:pPr>
        <w:pStyle w:val="BodyText"/>
        <w:spacing w:before="315"/>
      </w:pPr>
    </w:p>
    <w:p w14:paraId="647E42E1" w14:textId="1E444239" w:rsidR="00577EC3" w:rsidRDefault="00577EC3" w:rsidP="00577EC3">
      <w:pPr>
        <w:pStyle w:val="BodyText"/>
        <w:spacing w:before="315"/>
      </w:pPr>
    </w:p>
    <w:p w14:paraId="39791119" w14:textId="77777777" w:rsidR="00577EC3" w:rsidRDefault="00577EC3" w:rsidP="00DD1F8A">
      <w:pPr>
        <w:pStyle w:val="Heading2"/>
        <w:spacing w:after="10" w:line="253" w:lineRule="auto"/>
      </w:pPr>
      <w:r>
        <w:rPr>
          <w:sz w:val="41"/>
        </w:rPr>
        <w:lastRenderedPageBreak/>
        <w:t xml:space="preserve">Appendix A </w:t>
      </w:r>
    </w:p>
    <w:p w14:paraId="7491BEE0" w14:textId="77777777" w:rsidR="00577EC3" w:rsidRDefault="00577EC3" w:rsidP="00577EC3">
      <w:pPr>
        <w:spacing w:line="259" w:lineRule="auto"/>
      </w:pPr>
      <w:r>
        <w:rPr>
          <w:b/>
          <w:sz w:val="20"/>
        </w:rPr>
        <w:t xml:space="preserve"> </w:t>
      </w:r>
    </w:p>
    <w:p w14:paraId="16548C91" w14:textId="77777777" w:rsidR="00577EC3" w:rsidRDefault="00577EC3" w:rsidP="00577EC3">
      <w:pPr>
        <w:spacing w:line="259" w:lineRule="auto"/>
      </w:pPr>
      <w:r>
        <w:rPr>
          <w:b/>
          <w:sz w:val="14"/>
        </w:rPr>
        <w:t xml:space="preserve"> </w:t>
      </w:r>
    </w:p>
    <w:p w14:paraId="44A14D73" w14:textId="77777777" w:rsidR="00577EC3" w:rsidRDefault="00577EC3" w:rsidP="00577EC3">
      <w:pPr>
        <w:spacing w:after="389" w:line="259" w:lineRule="auto"/>
        <w:ind w:left="282"/>
      </w:pPr>
      <w:r>
        <w:rPr>
          <w:rFonts w:ascii="Calibri" w:eastAsia="Calibri" w:hAnsi="Calibri" w:cs="Calibri"/>
          <w:noProof/>
        </w:rPr>
        <mc:AlternateContent>
          <mc:Choice Requires="wpg">
            <w:drawing>
              <wp:inline distT="0" distB="0" distL="0" distR="0" wp14:anchorId="5426D0D7" wp14:editId="7026B20D">
                <wp:extent cx="6111240" cy="6325"/>
                <wp:effectExtent l="0" t="0" r="0" b="0"/>
                <wp:docPr id="32049" name="Group 32049"/>
                <wp:cNvGraphicFramePr/>
                <a:graphic xmlns:a="http://schemas.openxmlformats.org/drawingml/2006/main">
                  <a:graphicData uri="http://schemas.microsoft.com/office/word/2010/wordprocessingGroup">
                    <wpg:wgp>
                      <wpg:cNvGrpSpPr/>
                      <wpg:grpSpPr>
                        <a:xfrm>
                          <a:off x="0" y="0"/>
                          <a:ext cx="6111240" cy="6325"/>
                          <a:chOff x="0" y="0"/>
                          <a:chExt cx="6111240" cy="6325"/>
                        </a:xfrm>
                      </wpg:grpSpPr>
                      <wps:wsp>
                        <wps:cNvPr id="3245" name="Shape 3245"/>
                        <wps:cNvSpPr/>
                        <wps:spPr>
                          <a:xfrm>
                            <a:off x="0" y="0"/>
                            <a:ext cx="6111240" cy="0"/>
                          </a:xfrm>
                          <a:custGeom>
                            <a:avLst/>
                            <a:gdLst/>
                            <a:ahLst/>
                            <a:cxnLst/>
                            <a:rect l="0" t="0" r="0" b="0"/>
                            <a:pathLst>
                              <a:path w="6111240">
                                <a:moveTo>
                                  <a:pt x="0" y="0"/>
                                </a:moveTo>
                                <a:lnTo>
                                  <a:pt x="611124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05671A22" id="Group 32049" o:spid="_x0000_s1026" style="width:481.2pt;height:.5pt;mso-position-horizontal-relative:char;mso-position-vertical-relative:line" coordsize="611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">
                <v:shape id="Shape 3245" o:spid="_x0000_s1027" style="position:absolute;width:61112;height:0;visibility:visible;mso-wrap-style:square;v-text-anchor:top" coordsize="6111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" path="m,l6111240,e" filled="f" strokeweight=".17569mm">
                  <v:path arrowok="t" textboxrect="0,0,6111240,0"/>
                </v:shape>
                <w10:anchorlock/>
              </v:group>
            </w:pict>
          </mc:Fallback>
        </mc:AlternateContent>
      </w:r>
    </w:p>
    <w:p w14:paraId="7B250625" w14:textId="77777777" w:rsidR="00577EC3" w:rsidRDefault="00577EC3" w:rsidP="00577EC3">
      <w:pPr>
        <w:pStyle w:val="Heading1"/>
        <w:ind w:left="276"/>
      </w:pPr>
      <w:r>
        <w:t xml:space="preserve">Appendix </w:t>
      </w:r>
    </w:p>
    <w:p w14:paraId="5669C3AF" w14:textId="77777777" w:rsidR="00577EC3" w:rsidRDefault="00577EC3" w:rsidP="00577EC3">
      <w:pPr>
        <w:spacing w:line="244" w:lineRule="auto"/>
        <w:ind w:right="10541"/>
      </w:pPr>
      <w:r>
        <w:rPr>
          <w:b/>
          <w:sz w:val="20"/>
        </w:rPr>
        <w:t xml:space="preserve"> </w:t>
      </w:r>
      <w:r>
        <w:rPr>
          <w:b/>
          <w:sz w:val="19"/>
        </w:rPr>
        <w:t xml:space="preserve"> </w:t>
      </w:r>
    </w:p>
    <w:p w14:paraId="3284EF5C" w14:textId="77777777" w:rsidR="00577EC3" w:rsidRDefault="00577EC3" w:rsidP="00577EC3">
      <w:pPr>
        <w:spacing w:after="21" w:line="259" w:lineRule="auto"/>
        <w:ind w:left="282"/>
      </w:pPr>
      <w:r>
        <w:rPr>
          <w:rFonts w:ascii="Calibri" w:eastAsia="Calibri" w:hAnsi="Calibri" w:cs="Calibri"/>
          <w:noProof/>
        </w:rPr>
        <mc:AlternateContent>
          <mc:Choice Requires="wpg">
            <w:drawing>
              <wp:inline distT="0" distB="0" distL="0" distR="0" wp14:anchorId="178996C9" wp14:editId="146A4C74">
                <wp:extent cx="6111240" cy="6325"/>
                <wp:effectExtent l="0" t="0" r="0" b="0"/>
                <wp:docPr id="32050" name="Group 32050"/>
                <wp:cNvGraphicFramePr/>
                <a:graphic xmlns:a="http://schemas.openxmlformats.org/drawingml/2006/main">
                  <a:graphicData uri="http://schemas.microsoft.com/office/word/2010/wordprocessingGroup">
                    <wpg:wgp>
                      <wpg:cNvGrpSpPr/>
                      <wpg:grpSpPr>
                        <a:xfrm>
                          <a:off x="0" y="0"/>
                          <a:ext cx="6111240" cy="6325"/>
                          <a:chOff x="0" y="0"/>
                          <a:chExt cx="6111240" cy="6325"/>
                        </a:xfrm>
                      </wpg:grpSpPr>
                      <wps:wsp>
                        <wps:cNvPr id="3246" name="Shape 3246"/>
                        <wps:cNvSpPr/>
                        <wps:spPr>
                          <a:xfrm>
                            <a:off x="0" y="0"/>
                            <a:ext cx="6111240" cy="0"/>
                          </a:xfrm>
                          <a:custGeom>
                            <a:avLst/>
                            <a:gdLst/>
                            <a:ahLst/>
                            <a:cxnLst/>
                            <a:rect l="0" t="0" r="0" b="0"/>
                            <a:pathLst>
                              <a:path w="6111240">
                                <a:moveTo>
                                  <a:pt x="0" y="0"/>
                                </a:moveTo>
                                <a:lnTo>
                                  <a:pt x="6111240" y="0"/>
                                </a:lnTo>
                              </a:path>
                            </a:pathLst>
                          </a:custGeom>
                          <a:ln w="63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539309E" id="Group 32050" o:spid="_x0000_s1026" style="width:481.2pt;height:.5pt;mso-position-horizontal-relative:char;mso-position-vertical-relative:line" coordsize="611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">
                <v:shape id="Shape 3246" o:spid="_x0000_s1027" style="position:absolute;width:61112;height:0;visibility:visible;mso-wrap-style:square;v-text-anchor:top" coordsize="6111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" path="m,l6111240,e" filled="f" strokeweight=".17569mm">
                  <v:path arrowok="t" textboxrect="0,0,6111240,0"/>
                </v:shape>
                <w10:anchorlock/>
              </v:group>
            </w:pict>
          </mc:Fallback>
        </mc:AlternateContent>
      </w:r>
    </w:p>
    <w:p w14:paraId="30DF6DA5" w14:textId="77777777" w:rsidR="00577EC3" w:rsidRDefault="00577EC3" w:rsidP="00577EC3">
      <w:pPr>
        <w:spacing w:line="259" w:lineRule="auto"/>
      </w:pPr>
      <w:r>
        <w:rPr>
          <w:b/>
        </w:rPr>
        <w:t xml:space="preserve"> </w:t>
      </w:r>
    </w:p>
    <w:tbl>
      <w:tblPr>
        <w:tblStyle w:val="TableGrid0"/>
        <w:tblW w:w="9220" w:type="dxa"/>
        <w:tblInd w:w="0" w:type="dxa"/>
        <w:tblCellMar>
          <w:top w:w="6" w:type="dxa"/>
          <w:left w:w="115" w:type="dxa"/>
          <w:right w:w="108" w:type="dxa"/>
        </w:tblCellMar>
        <w:tblLook w:val="04A0" w:firstRow="1" w:lastRow="0" w:firstColumn="1" w:lastColumn="0" w:noHBand="0" w:noVBand="1"/>
      </w:tblPr>
      <w:tblGrid>
        <w:gridCol w:w="4609"/>
        <w:gridCol w:w="4611"/>
      </w:tblGrid>
      <w:tr w:rsidR="00577EC3" w:rsidRPr="00577EC3" w14:paraId="00DFDB98" w14:textId="77777777" w:rsidTr="00577EC3">
        <w:trPr>
          <w:trHeight w:val="509"/>
        </w:trPr>
        <w:tc>
          <w:tcPr>
            <w:tcW w:w="4609" w:type="dxa"/>
            <w:tcBorders>
              <w:top w:val="single" w:sz="4" w:space="0" w:color="000000"/>
              <w:left w:val="single" w:sz="4" w:space="0" w:color="000000"/>
              <w:bottom w:val="single" w:sz="4" w:space="0" w:color="000000"/>
              <w:right w:val="single" w:sz="4" w:space="0" w:color="000000"/>
            </w:tcBorders>
          </w:tcPr>
          <w:p w14:paraId="067E28E3" w14:textId="77777777" w:rsidR="00577EC3" w:rsidRPr="00577EC3" w:rsidRDefault="00577EC3" w:rsidP="00577EC3">
            <w:pPr>
              <w:ind w:left="4"/>
              <w:jc w:val="center"/>
              <w:rPr>
                <w:szCs w:val="24"/>
              </w:rPr>
            </w:pPr>
            <w:r w:rsidRPr="00577EC3">
              <w:rPr>
                <w:b/>
                <w:szCs w:val="24"/>
              </w:rPr>
              <w:t xml:space="preserve">Appendices words </w:t>
            </w:r>
          </w:p>
        </w:tc>
        <w:tc>
          <w:tcPr>
            <w:tcW w:w="4611" w:type="dxa"/>
            <w:tcBorders>
              <w:top w:val="single" w:sz="4" w:space="0" w:color="000000"/>
              <w:left w:val="single" w:sz="4" w:space="0" w:color="000000"/>
              <w:bottom w:val="single" w:sz="4" w:space="0" w:color="000000"/>
              <w:right w:val="single" w:sz="4" w:space="0" w:color="000000"/>
            </w:tcBorders>
          </w:tcPr>
          <w:p w14:paraId="30F34D0E" w14:textId="77777777" w:rsidR="00577EC3" w:rsidRPr="00577EC3" w:rsidRDefault="00577EC3" w:rsidP="00577EC3">
            <w:pPr>
              <w:ind w:right="1"/>
              <w:jc w:val="center"/>
              <w:rPr>
                <w:szCs w:val="24"/>
              </w:rPr>
            </w:pPr>
            <w:r w:rsidRPr="00577EC3">
              <w:rPr>
                <w:b/>
                <w:szCs w:val="24"/>
              </w:rPr>
              <w:t xml:space="preserve">Description </w:t>
            </w:r>
          </w:p>
        </w:tc>
      </w:tr>
      <w:tr w:rsidR="00577EC3" w:rsidRPr="00577EC3" w14:paraId="1E24F008" w14:textId="77777777" w:rsidTr="00577EC3">
        <w:trPr>
          <w:trHeight w:val="1371"/>
        </w:trPr>
        <w:tc>
          <w:tcPr>
            <w:tcW w:w="4609" w:type="dxa"/>
            <w:tcBorders>
              <w:top w:val="single" w:sz="4" w:space="0" w:color="000000"/>
              <w:left w:val="single" w:sz="4" w:space="0" w:color="000000"/>
              <w:bottom w:val="single" w:sz="4" w:space="0" w:color="000000"/>
              <w:right w:val="single" w:sz="4" w:space="0" w:color="000000"/>
            </w:tcBorders>
          </w:tcPr>
          <w:p w14:paraId="26F810F7" w14:textId="77777777" w:rsidR="00577EC3" w:rsidRPr="00577EC3" w:rsidRDefault="00577EC3" w:rsidP="00577EC3">
            <w:pPr>
              <w:ind w:left="2"/>
              <w:jc w:val="center"/>
              <w:rPr>
                <w:szCs w:val="24"/>
              </w:rPr>
            </w:pPr>
            <w:r w:rsidRPr="00577EC3">
              <w:rPr>
                <w:szCs w:val="24"/>
              </w:rPr>
              <w:t xml:space="preserve">ATM </w:t>
            </w:r>
          </w:p>
        </w:tc>
        <w:tc>
          <w:tcPr>
            <w:tcW w:w="4611" w:type="dxa"/>
            <w:tcBorders>
              <w:top w:val="single" w:sz="4" w:space="0" w:color="000000"/>
              <w:left w:val="single" w:sz="4" w:space="0" w:color="000000"/>
              <w:bottom w:val="single" w:sz="4" w:space="0" w:color="000000"/>
              <w:right w:val="single" w:sz="4" w:space="0" w:color="000000"/>
            </w:tcBorders>
          </w:tcPr>
          <w:p w14:paraId="15AF96CC" w14:textId="77777777" w:rsidR="00577EC3" w:rsidRPr="00577EC3" w:rsidRDefault="00577EC3" w:rsidP="00577EC3">
            <w:pPr>
              <w:spacing w:after="112"/>
              <w:ind w:right="2"/>
              <w:jc w:val="center"/>
              <w:rPr>
                <w:szCs w:val="24"/>
              </w:rPr>
            </w:pPr>
            <w:r w:rsidRPr="00577EC3">
              <w:rPr>
                <w:szCs w:val="24"/>
              </w:rPr>
              <w:t xml:space="preserve">automated teller machine (ATM) or cash </w:t>
            </w:r>
          </w:p>
          <w:p w14:paraId="0C38BE88" w14:textId="77777777" w:rsidR="00577EC3" w:rsidRPr="00577EC3" w:rsidRDefault="00577EC3" w:rsidP="00577EC3">
            <w:pPr>
              <w:spacing w:after="115"/>
              <w:jc w:val="center"/>
              <w:rPr>
                <w:szCs w:val="24"/>
              </w:rPr>
            </w:pPr>
            <w:r w:rsidRPr="00577EC3">
              <w:rPr>
                <w:szCs w:val="24"/>
              </w:rPr>
              <w:t xml:space="preserve">machine (in British English) is an electronic </w:t>
            </w:r>
          </w:p>
          <w:p w14:paraId="77F21BE4" w14:textId="77777777" w:rsidR="00577EC3" w:rsidRPr="00577EC3" w:rsidRDefault="00577EC3" w:rsidP="00577EC3">
            <w:pPr>
              <w:ind w:right="2"/>
              <w:jc w:val="center"/>
              <w:rPr>
                <w:szCs w:val="24"/>
              </w:rPr>
            </w:pPr>
            <w:r w:rsidRPr="00577EC3">
              <w:rPr>
                <w:szCs w:val="24"/>
              </w:rPr>
              <w:t xml:space="preserve">telecommunications device </w:t>
            </w:r>
          </w:p>
        </w:tc>
      </w:tr>
      <w:tr w:rsidR="00577EC3" w:rsidRPr="00577EC3" w14:paraId="28A4B5F5" w14:textId="77777777" w:rsidTr="00577EC3">
        <w:trPr>
          <w:trHeight w:val="1217"/>
        </w:trPr>
        <w:tc>
          <w:tcPr>
            <w:tcW w:w="4609" w:type="dxa"/>
            <w:tcBorders>
              <w:top w:val="single" w:sz="4" w:space="0" w:color="000000"/>
              <w:left w:val="single" w:sz="4" w:space="0" w:color="000000"/>
              <w:bottom w:val="single" w:sz="4" w:space="0" w:color="000000"/>
              <w:right w:val="single" w:sz="4" w:space="0" w:color="000000"/>
            </w:tcBorders>
          </w:tcPr>
          <w:p w14:paraId="0A1917E2" w14:textId="77777777" w:rsidR="00577EC3" w:rsidRPr="00577EC3" w:rsidRDefault="00577EC3" w:rsidP="00577EC3">
            <w:pPr>
              <w:ind w:left="4"/>
              <w:jc w:val="center"/>
              <w:rPr>
                <w:szCs w:val="24"/>
              </w:rPr>
            </w:pPr>
            <w:r w:rsidRPr="00577EC3">
              <w:rPr>
                <w:szCs w:val="24"/>
              </w:rPr>
              <w:t xml:space="preserve">Passcode </w:t>
            </w:r>
          </w:p>
        </w:tc>
        <w:tc>
          <w:tcPr>
            <w:tcW w:w="4611" w:type="dxa"/>
            <w:tcBorders>
              <w:top w:val="single" w:sz="4" w:space="0" w:color="000000"/>
              <w:left w:val="single" w:sz="4" w:space="0" w:color="000000"/>
              <w:bottom w:val="single" w:sz="4" w:space="0" w:color="000000"/>
              <w:right w:val="single" w:sz="4" w:space="0" w:color="000000"/>
            </w:tcBorders>
          </w:tcPr>
          <w:p w14:paraId="7FB5FCAF" w14:textId="77777777" w:rsidR="00577EC3" w:rsidRPr="00577EC3" w:rsidRDefault="00577EC3" w:rsidP="00577EC3">
            <w:pPr>
              <w:spacing w:after="100"/>
              <w:ind w:left="6"/>
              <w:jc w:val="center"/>
              <w:rPr>
                <w:szCs w:val="24"/>
              </w:rPr>
            </w:pPr>
            <w:r w:rsidRPr="00577EC3">
              <w:rPr>
                <w:rFonts w:eastAsia="Arial"/>
                <w:color w:val="1F2023"/>
                <w:szCs w:val="24"/>
              </w:rPr>
              <w:t xml:space="preserve">a string of characters used as a password, </w:t>
            </w:r>
          </w:p>
          <w:p w14:paraId="03ABBFA3" w14:textId="3E9BA60B" w:rsidR="00577EC3" w:rsidRPr="00577EC3" w:rsidRDefault="00577EC3" w:rsidP="00577EC3">
            <w:pPr>
              <w:spacing w:after="100"/>
              <w:ind w:left="2"/>
              <w:jc w:val="center"/>
              <w:rPr>
                <w:szCs w:val="24"/>
              </w:rPr>
            </w:pPr>
            <w:r w:rsidRPr="00577EC3">
              <w:rPr>
                <w:rFonts w:eastAsia="Arial"/>
                <w:color w:val="1F2023"/>
                <w:szCs w:val="24"/>
              </w:rPr>
              <w:t xml:space="preserve">specially to gain access to a computer or </w:t>
            </w:r>
          </w:p>
          <w:p w14:paraId="6EE37FA4" w14:textId="77777777" w:rsidR="00577EC3" w:rsidRPr="00577EC3" w:rsidRDefault="00577EC3" w:rsidP="00577EC3">
            <w:pPr>
              <w:ind w:left="7"/>
              <w:jc w:val="center"/>
              <w:rPr>
                <w:szCs w:val="24"/>
              </w:rPr>
            </w:pPr>
            <w:r w:rsidRPr="00577EC3">
              <w:rPr>
                <w:rFonts w:eastAsia="Arial"/>
                <w:color w:val="1F2023"/>
                <w:szCs w:val="24"/>
              </w:rPr>
              <w:t>smartphone</w:t>
            </w:r>
            <w:r w:rsidRPr="00577EC3">
              <w:rPr>
                <w:rFonts w:eastAsia="Arial"/>
                <w:szCs w:val="24"/>
              </w:rPr>
              <w:t xml:space="preserve"> </w:t>
            </w:r>
          </w:p>
        </w:tc>
      </w:tr>
      <w:tr w:rsidR="00577EC3" w:rsidRPr="00577EC3" w14:paraId="32C19B47" w14:textId="77777777" w:rsidTr="00577EC3">
        <w:trPr>
          <w:trHeight w:val="854"/>
        </w:trPr>
        <w:tc>
          <w:tcPr>
            <w:tcW w:w="4609" w:type="dxa"/>
            <w:tcBorders>
              <w:top w:val="single" w:sz="4" w:space="0" w:color="000000"/>
              <w:left w:val="single" w:sz="4" w:space="0" w:color="000000"/>
              <w:bottom w:val="single" w:sz="4" w:space="0" w:color="000000"/>
              <w:right w:val="single" w:sz="4" w:space="0" w:color="000000"/>
            </w:tcBorders>
          </w:tcPr>
          <w:p w14:paraId="51E549C0" w14:textId="77777777" w:rsidR="00577EC3" w:rsidRPr="00577EC3" w:rsidRDefault="00577EC3" w:rsidP="00577EC3">
            <w:pPr>
              <w:ind w:left="1"/>
              <w:jc w:val="center"/>
              <w:rPr>
                <w:szCs w:val="24"/>
              </w:rPr>
            </w:pPr>
            <w:r w:rsidRPr="00577EC3">
              <w:rPr>
                <w:szCs w:val="24"/>
              </w:rPr>
              <w:t xml:space="preserve">Biometric </w:t>
            </w:r>
          </w:p>
        </w:tc>
        <w:tc>
          <w:tcPr>
            <w:tcW w:w="4611" w:type="dxa"/>
            <w:tcBorders>
              <w:top w:val="single" w:sz="4" w:space="0" w:color="000000"/>
              <w:left w:val="single" w:sz="4" w:space="0" w:color="000000"/>
              <w:bottom w:val="single" w:sz="4" w:space="0" w:color="000000"/>
              <w:right w:val="single" w:sz="4" w:space="0" w:color="000000"/>
            </w:tcBorders>
          </w:tcPr>
          <w:p w14:paraId="644B2B1B" w14:textId="77777777" w:rsidR="00577EC3" w:rsidRPr="00577EC3" w:rsidRDefault="00577EC3" w:rsidP="00577EC3">
            <w:pPr>
              <w:jc w:val="center"/>
              <w:rPr>
                <w:szCs w:val="24"/>
              </w:rPr>
            </w:pPr>
            <w:r w:rsidRPr="00577EC3">
              <w:rPr>
                <w:rFonts w:eastAsia="Arial"/>
                <w:color w:val="1F2023"/>
                <w:szCs w:val="24"/>
              </w:rPr>
              <w:t>relating to or involving the application of statistical analysis to biological data</w:t>
            </w:r>
            <w:r w:rsidRPr="00577EC3">
              <w:rPr>
                <w:rFonts w:eastAsia="Arial"/>
                <w:szCs w:val="24"/>
              </w:rPr>
              <w:t xml:space="preserve"> </w:t>
            </w:r>
          </w:p>
        </w:tc>
      </w:tr>
      <w:tr w:rsidR="00577EC3" w:rsidRPr="00577EC3" w14:paraId="046F2015" w14:textId="77777777" w:rsidTr="00577EC3">
        <w:trPr>
          <w:trHeight w:val="855"/>
        </w:trPr>
        <w:tc>
          <w:tcPr>
            <w:tcW w:w="4609" w:type="dxa"/>
            <w:tcBorders>
              <w:top w:val="single" w:sz="4" w:space="0" w:color="000000"/>
              <w:left w:val="single" w:sz="4" w:space="0" w:color="000000"/>
              <w:bottom w:val="single" w:sz="4" w:space="0" w:color="000000"/>
              <w:right w:val="single" w:sz="4" w:space="0" w:color="000000"/>
            </w:tcBorders>
          </w:tcPr>
          <w:p w14:paraId="486EBEEC" w14:textId="77777777" w:rsidR="00577EC3" w:rsidRPr="00577EC3" w:rsidRDefault="00577EC3" w:rsidP="00577EC3">
            <w:pPr>
              <w:ind w:left="3"/>
              <w:jc w:val="center"/>
              <w:rPr>
                <w:szCs w:val="24"/>
              </w:rPr>
            </w:pPr>
            <w:r w:rsidRPr="00577EC3">
              <w:rPr>
                <w:szCs w:val="24"/>
              </w:rPr>
              <w:t xml:space="preserve">Nominee </w:t>
            </w:r>
          </w:p>
        </w:tc>
        <w:tc>
          <w:tcPr>
            <w:tcW w:w="4611" w:type="dxa"/>
            <w:tcBorders>
              <w:top w:val="single" w:sz="4" w:space="0" w:color="000000"/>
              <w:left w:val="single" w:sz="4" w:space="0" w:color="000000"/>
              <w:bottom w:val="single" w:sz="4" w:space="0" w:color="000000"/>
              <w:right w:val="single" w:sz="4" w:space="0" w:color="000000"/>
            </w:tcBorders>
          </w:tcPr>
          <w:p w14:paraId="5B9F2C30" w14:textId="77777777" w:rsidR="00577EC3" w:rsidRPr="00577EC3" w:rsidRDefault="00577EC3" w:rsidP="00577EC3">
            <w:pPr>
              <w:jc w:val="center"/>
              <w:rPr>
                <w:szCs w:val="24"/>
              </w:rPr>
            </w:pPr>
            <w:r w:rsidRPr="00577EC3">
              <w:rPr>
                <w:rFonts w:eastAsia="Arial"/>
                <w:color w:val="1F2023"/>
                <w:szCs w:val="24"/>
              </w:rPr>
              <w:t>a person who is nominated as a candidate for election or for an honor or award</w:t>
            </w:r>
            <w:r w:rsidRPr="00577EC3">
              <w:rPr>
                <w:rFonts w:eastAsia="Arial"/>
                <w:szCs w:val="24"/>
              </w:rPr>
              <w:t xml:space="preserve"> </w:t>
            </w:r>
          </w:p>
        </w:tc>
      </w:tr>
      <w:tr w:rsidR="00577EC3" w:rsidRPr="00577EC3" w14:paraId="41388B1A" w14:textId="77777777" w:rsidTr="00577EC3">
        <w:trPr>
          <w:trHeight w:val="506"/>
        </w:trPr>
        <w:tc>
          <w:tcPr>
            <w:tcW w:w="4609" w:type="dxa"/>
            <w:tcBorders>
              <w:top w:val="single" w:sz="4" w:space="0" w:color="000000"/>
              <w:left w:val="single" w:sz="4" w:space="0" w:color="000000"/>
              <w:bottom w:val="single" w:sz="4" w:space="0" w:color="000000"/>
              <w:right w:val="single" w:sz="4" w:space="0" w:color="000000"/>
            </w:tcBorders>
          </w:tcPr>
          <w:p w14:paraId="362E75A9" w14:textId="77777777" w:rsidR="00577EC3" w:rsidRPr="00577EC3" w:rsidRDefault="00577EC3" w:rsidP="00577EC3">
            <w:pPr>
              <w:jc w:val="center"/>
              <w:rPr>
                <w:szCs w:val="24"/>
              </w:rPr>
            </w:pPr>
            <w:r w:rsidRPr="00577EC3">
              <w:rPr>
                <w:szCs w:val="24"/>
              </w:rPr>
              <w:t xml:space="preserve">B.Sc. </w:t>
            </w:r>
          </w:p>
        </w:tc>
        <w:tc>
          <w:tcPr>
            <w:tcW w:w="4611" w:type="dxa"/>
            <w:tcBorders>
              <w:top w:val="single" w:sz="4" w:space="0" w:color="000000"/>
              <w:left w:val="single" w:sz="4" w:space="0" w:color="000000"/>
              <w:bottom w:val="single" w:sz="4" w:space="0" w:color="000000"/>
              <w:right w:val="single" w:sz="4" w:space="0" w:color="000000"/>
            </w:tcBorders>
          </w:tcPr>
          <w:p w14:paraId="2F64986E" w14:textId="77777777" w:rsidR="00577EC3" w:rsidRPr="00577EC3" w:rsidRDefault="00577EC3" w:rsidP="00577EC3">
            <w:pPr>
              <w:ind w:right="1"/>
              <w:jc w:val="center"/>
              <w:rPr>
                <w:szCs w:val="24"/>
              </w:rPr>
            </w:pPr>
            <w:r w:rsidRPr="00577EC3">
              <w:rPr>
                <w:szCs w:val="24"/>
              </w:rPr>
              <w:t xml:space="preserve">Bachelor of Science. </w:t>
            </w:r>
          </w:p>
        </w:tc>
      </w:tr>
      <w:tr w:rsidR="00577EC3" w:rsidRPr="00577EC3" w14:paraId="504BE14E" w14:textId="77777777" w:rsidTr="00577EC3">
        <w:trPr>
          <w:trHeight w:val="509"/>
        </w:trPr>
        <w:tc>
          <w:tcPr>
            <w:tcW w:w="4609" w:type="dxa"/>
            <w:tcBorders>
              <w:top w:val="single" w:sz="4" w:space="0" w:color="000000"/>
              <w:left w:val="single" w:sz="4" w:space="0" w:color="000000"/>
              <w:bottom w:val="single" w:sz="4" w:space="0" w:color="000000"/>
              <w:right w:val="single" w:sz="4" w:space="0" w:color="000000"/>
            </w:tcBorders>
          </w:tcPr>
          <w:p w14:paraId="313D47CD" w14:textId="77777777" w:rsidR="00577EC3" w:rsidRPr="00577EC3" w:rsidRDefault="00577EC3" w:rsidP="00577EC3">
            <w:pPr>
              <w:ind w:left="3"/>
              <w:jc w:val="center"/>
              <w:rPr>
                <w:szCs w:val="24"/>
              </w:rPr>
            </w:pPr>
            <w:r w:rsidRPr="00577EC3">
              <w:rPr>
                <w:szCs w:val="24"/>
              </w:rPr>
              <w:t xml:space="preserve">CSE </w:t>
            </w:r>
          </w:p>
        </w:tc>
        <w:tc>
          <w:tcPr>
            <w:tcW w:w="4611" w:type="dxa"/>
            <w:tcBorders>
              <w:top w:val="single" w:sz="4" w:space="0" w:color="000000"/>
              <w:left w:val="single" w:sz="4" w:space="0" w:color="000000"/>
              <w:bottom w:val="single" w:sz="4" w:space="0" w:color="000000"/>
              <w:right w:val="single" w:sz="4" w:space="0" w:color="000000"/>
            </w:tcBorders>
          </w:tcPr>
          <w:p w14:paraId="16F857C5" w14:textId="77777777" w:rsidR="00577EC3" w:rsidRPr="00577EC3" w:rsidRDefault="00577EC3" w:rsidP="00577EC3">
            <w:pPr>
              <w:ind w:right="2"/>
              <w:jc w:val="center"/>
              <w:rPr>
                <w:szCs w:val="24"/>
              </w:rPr>
            </w:pPr>
            <w:r w:rsidRPr="00577EC3">
              <w:rPr>
                <w:szCs w:val="24"/>
              </w:rPr>
              <w:t xml:space="preserve">Computer Science and Engineering. </w:t>
            </w:r>
          </w:p>
        </w:tc>
      </w:tr>
      <w:tr w:rsidR="00577EC3" w:rsidRPr="00577EC3" w14:paraId="36256BB5" w14:textId="77777777" w:rsidTr="00577EC3">
        <w:trPr>
          <w:trHeight w:val="511"/>
        </w:trPr>
        <w:tc>
          <w:tcPr>
            <w:tcW w:w="4609" w:type="dxa"/>
            <w:tcBorders>
              <w:top w:val="single" w:sz="4" w:space="0" w:color="000000"/>
              <w:left w:val="single" w:sz="4" w:space="0" w:color="000000"/>
              <w:bottom w:val="single" w:sz="4" w:space="0" w:color="000000"/>
              <w:right w:val="single" w:sz="4" w:space="0" w:color="000000"/>
            </w:tcBorders>
          </w:tcPr>
          <w:p w14:paraId="0A0F44C8" w14:textId="77777777" w:rsidR="00577EC3" w:rsidRPr="00577EC3" w:rsidRDefault="00577EC3" w:rsidP="00577EC3">
            <w:pPr>
              <w:ind w:left="4"/>
              <w:jc w:val="center"/>
              <w:rPr>
                <w:szCs w:val="24"/>
              </w:rPr>
            </w:pPr>
            <w:r w:rsidRPr="00577EC3">
              <w:rPr>
                <w:szCs w:val="24"/>
              </w:rPr>
              <w:t xml:space="preserve">Access </w:t>
            </w:r>
          </w:p>
        </w:tc>
        <w:tc>
          <w:tcPr>
            <w:tcW w:w="4611" w:type="dxa"/>
            <w:tcBorders>
              <w:top w:val="single" w:sz="4" w:space="0" w:color="000000"/>
              <w:left w:val="single" w:sz="4" w:space="0" w:color="000000"/>
              <w:bottom w:val="single" w:sz="4" w:space="0" w:color="000000"/>
              <w:right w:val="single" w:sz="4" w:space="0" w:color="000000"/>
            </w:tcBorders>
          </w:tcPr>
          <w:p w14:paraId="06CE5F29" w14:textId="77777777" w:rsidR="00577EC3" w:rsidRPr="00577EC3" w:rsidRDefault="00577EC3" w:rsidP="00577EC3">
            <w:pPr>
              <w:ind w:right="2"/>
              <w:jc w:val="center"/>
              <w:rPr>
                <w:szCs w:val="24"/>
              </w:rPr>
            </w:pPr>
            <w:r w:rsidRPr="00577EC3">
              <w:rPr>
                <w:rFonts w:eastAsia="Arial"/>
                <w:color w:val="1F2023"/>
                <w:szCs w:val="24"/>
              </w:rPr>
              <w:t>opportunity to approach or enter a place.</w:t>
            </w:r>
            <w:r w:rsidRPr="00577EC3">
              <w:rPr>
                <w:rFonts w:eastAsia="Arial"/>
                <w:szCs w:val="24"/>
              </w:rPr>
              <w:t xml:space="preserve"> </w:t>
            </w:r>
          </w:p>
        </w:tc>
      </w:tr>
      <w:tr w:rsidR="00577EC3" w:rsidRPr="00577EC3" w14:paraId="04EE86B4" w14:textId="77777777" w:rsidTr="00577EC3">
        <w:trPr>
          <w:trHeight w:val="1214"/>
        </w:trPr>
        <w:tc>
          <w:tcPr>
            <w:tcW w:w="4609" w:type="dxa"/>
            <w:tcBorders>
              <w:top w:val="single" w:sz="4" w:space="0" w:color="000000"/>
              <w:left w:val="single" w:sz="4" w:space="0" w:color="000000"/>
              <w:bottom w:val="single" w:sz="4" w:space="0" w:color="000000"/>
              <w:right w:val="single" w:sz="4" w:space="0" w:color="000000"/>
            </w:tcBorders>
          </w:tcPr>
          <w:p w14:paraId="54A1C0FD" w14:textId="77777777" w:rsidR="00577EC3" w:rsidRPr="00577EC3" w:rsidRDefault="00577EC3" w:rsidP="00577EC3">
            <w:pPr>
              <w:ind w:left="4"/>
              <w:jc w:val="center"/>
              <w:rPr>
                <w:szCs w:val="24"/>
              </w:rPr>
            </w:pPr>
            <w:r w:rsidRPr="00577EC3">
              <w:rPr>
                <w:szCs w:val="24"/>
              </w:rPr>
              <w:t xml:space="preserve">Research </w:t>
            </w:r>
          </w:p>
        </w:tc>
        <w:tc>
          <w:tcPr>
            <w:tcW w:w="4611" w:type="dxa"/>
            <w:tcBorders>
              <w:top w:val="single" w:sz="4" w:space="0" w:color="000000"/>
              <w:left w:val="single" w:sz="4" w:space="0" w:color="000000"/>
              <w:bottom w:val="single" w:sz="4" w:space="0" w:color="000000"/>
              <w:right w:val="single" w:sz="4" w:space="0" w:color="000000"/>
            </w:tcBorders>
          </w:tcPr>
          <w:p w14:paraId="5C7599A0" w14:textId="77777777" w:rsidR="00577EC3" w:rsidRPr="00577EC3" w:rsidRDefault="00577EC3" w:rsidP="00577EC3">
            <w:pPr>
              <w:spacing w:after="100"/>
              <w:ind w:right="2"/>
              <w:jc w:val="center"/>
              <w:rPr>
                <w:szCs w:val="24"/>
              </w:rPr>
            </w:pPr>
            <w:r w:rsidRPr="00577EC3">
              <w:rPr>
                <w:rFonts w:eastAsia="Arial"/>
                <w:color w:val="1F2023"/>
                <w:szCs w:val="24"/>
              </w:rPr>
              <w:t xml:space="preserve">the systematic investigation into and study of </w:t>
            </w:r>
          </w:p>
          <w:p w14:paraId="269388A9" w14:textId="77777777" w:rsidR="00577EC3" w:rsidRPr="00577EC3" w:rsidRDefault="00577EC3" w:rsidP="00577EC3">
            <w:pPr>
              <w:jc w:val="center"/>
              <w:rPr>
                <w:szCs w:val="24"/>
              </w:rPr>
            </w:pPr>
            <w:r w:rsidRPr="00577EC3">
              <w:rPr>
                <w:rFonts w:eastAsia="Arial"/>
                <w:color w:val="1F2023"/>
                <w:szCs w:val="24"/>
              </w:rPr>
              <w:t>materials and sources in order to establish facts and reach new conclusions</w:t>
            </w:r>
            <w:r w:rsidRPr="00577EC3">
              <w:rPr>
                <w:rFonts w:eastAsia="Arial"/>
                <w:szCs w:val="24"/>
              </w:rPr>
              <w:t xml:space="preserve"> </w:t>
            </w:r>
          </w:p>
        </w:tc>
      </w:tr>
      <w:tr w:rsidR="00577EC3" w:rsidRPr="00577EC3" w14:paraId="240C3E70" w14:textId="77777777" w:rsidTr="00577EC3">
        <w:trPr>
          <w:trHeight w:val="889"/>
        </w:trPr>
        <w:tc>
          <w:tcPr>
            <w:tcW w:w="4609" w:type="dxa"/>
            <w:tcBorders>
              <w:top w:val="single" w:sz="4" w:space="0" w:color="000000"/>
              <w:left w:val="single" w:sz="4" w:space="0" w:color="000000"/>
              <w:bottom w:val="single" w:sz="4" w:space="0" w:color="000000"/>
              <w:right w:val="single" w:sz="4" w:space="0" w:color="000000"/>
            </w:tcBorders>
          </w:tcPr>
          <w:p w14:paraId="4DB2498F" w14:textId="77777777" w:rsidR="00577EC3" w:rsidRPr="00577EC3" w:rsidRDefault="00577EC3" w:rsidP="00577EC3">
            <w:pPr>
              <w:ind w:left="1"/>
              <w:jc w:val="center"/>
              <w:rPr>
                <w:szCs w:val="24"/>
              </w:rPr>
            </w:pPr>
            <w:r w:rsidRPr="00577EC3">
              <w:rPr>
                <w:szCs w:val="24"/>
              </w:rPr>
              <w:t xml:space="preserve">Supervisor </w:t>
            </w:r>
          </w:p>
        </w:tc>
        <w:tc>
          <w:tcPr>
            <w:tcW w:w="4611" w:type="dxa"/>
            <w:tcBorders>
              <w:top w:val="single" w:sz="4" w:space="0" w:color="000000"/>
              <w:left w:val="single" w:sz="4" w:space="0" w:color="000000"/>
              <w:bottom w:val="single" w:sz="4" w:space="0" w:color="000000"/>
              <w:right w:val="single" w:sz="4" w:space="0" w:color="000000"/>
            </w:tcBorders>
          </w:tcPr>
          <w:p w14:paraId="4BBCC632" w14:textId="77777777" w:rsidR="00577EC3" w:rsidRPr="00577EC3" w:rsidRDefault="00577EC3" w:rsidP="00577EC3">
            <w:pPr>
              <w:jc w:val="center"/>
              <w:rPr>
                <w:szCs w:val="24"/>
              </w:rPr>
            </w:pPr>
            <w:r w:rsidRPr="00577EC3">
              <w:rPr>
                <w:szCs w:val="24"/>
              </w:rPr>
              <w:t xml:space="preserve">a person who is in charge of overseeing a person or an activity. </w:t>
            </w:r>
          </w:p>
        </w:tc>
      </w:tr>
      <w:tr w:rsidR="00577EC3" w:rsidRPr="00577EC3" w14:paraId="12D2BD25" w14:textId="77777777" w:rsidTr="00577EC3">
        <w:trPr>
          <w:trHeight w:val="854"/>
        </w:trPr>
        <w:tc>
          <w:tcPr>
            <w:tcW w:w="4609" w:type="dxa"/>
            <w:tcBorders>
              <w:top w:val="single" w:sz="4" w:space="0" w:color="000000"/>
              <w:left w:val="single" w:sz="4" w:space="0" w:color="000000"/>
              <w:bottom w:val="single" w:sz="4" w:space="0" w:color="000000"/>
              <w:right w:val="single" w:sz="4" w:space="0" w:color="000000"/>
            </w:tcBorders>
          </w:tcPr>
          <w:p w14:paraId="04C4131A" w14:textId="77777777" w:rsidR="00577EC3" w:rsidRPr="00577EC3" w:rsidRDefault="00577EC3" w:rsidP="00577EC3">
            <w:pPr>
              <w:ind w:left="4"/>
              <w:jc w:val="center"/>
              <w:rPr>
                <w:szCs w:val="24"/>
              </w:rPr>
            </w:pPr>
            <w:r w:rsidRPr="00577EC3">
              <w:rPr>
                <w:szCs w:val="24"/>
              </w:rPr>
              <w:t xml:space="preserve">Technology </w:t>
            </w:r>
          </w:p>
        </w:tc>
        <w:tc>
          <w:tcPr>
            <w:tcW w:w="4611" w:type="dxa"/>
            <w:tcBorders>
              <w:top w:val="single" w:sz="4" w:space="0" w:color="000000"/>
              <w:left w:val="single" w:sz="4" w:space="0" w:color="000000"/>
              <w:bottom w:val="single" w:sz="4" w:space="0" w:color="000000"/>
              <w:right w:val="single" w:sz="4" w:space="0" w:color="000000"/>
            </w:tcBorders>
          </w:tcPr>
          <w:p w14:paraId="711D79B3" w14:textId="77777777" w:rsidR="00577EC3" w:rsidRPr="00577EC3" w:rsidRDefault="00577EC3" w:rsidP="00577EC3">
            <w:pPr>
              <w:jc w:val="center"/>
              <w:rPr>
                <w:szCs w:val="24"/>
              </w:rPr>
            </w:pPr>
            <w:r w:rsidRPr="00577EC3">
              <w:rPr>
                <w:rFonts w:eastAsia="Arial"/>
                <w:color w:val="1F2023"/>
                <w:szCs w:val="24"/>
              </w:rPr>
              <w:t>the application of scientific knowledge for practical purposes, especially in an industry</w:t>
            </w:r>
            <w:r w:rsidRPr="00577EC3">
              <w:rPr>
                <w:rFonts w:eastAsia="Arial"/>
                <w:szCs w:val="24"/>
              </w:rPr>
              <w:t xml:space="preserve"> </w:t>
            </w:r>
          </w:p>
        </w:tc>
      </w:tr>
      <w:tr w:rsidR="00577EC3" w:rsidRPr="00577EC3" w14:paraId="338248A3" w14:textId="77777777" w:rsidTr="00577EC3">
        <w:trPr>
          <w:trHeight w:val="1219"/>
        </w:trPr>
        <w:tc>
          <w:tcPr>
            <w:tcW w:w="4609" w:type="dxa"/>
            <w:tcBorders>
              <w:top w:val="single" w:sz="4" w:space="0" w:color="000000"/>
              <w:left w:val="single" w:sz="4" w:space="0" w:color="000000"/>
              <w:bottom w:val="single" w:sz="4" w:space="0" w:color="000000"/>
              <w:right w:val="single" w:sz="4" w:space="0" w:color="000000"/>
            </w:tcBorders>
          </w:tcPr>
          <w:p w14:paraId="39AEE452" w14:textId="77777777" w:rsidR="00577EC3" w:rsidRPr="00577EC3" w:rsidRDefault="00577EC3" w:rsidP="00577EC3">
            <w:pPr>
              <w:ind w:left="2"/>
              <w:jc w:val="center"/>
              <w:rPr>
                <w:szCs w:val="24"/>
              </w:rPr>
            </w:pPr>
            <w:r w:rsidRPr="00577EC3">
              <w:rPr>
                <w:szCs w:val="24"/>
              </w:rPr>
              <w:t xml:space="preserve">Method </w:t>
            </w:r>
          </w:p>
        </w:tc>
        <w:tc>
          <w:tcPr>
            <w:tcW w:w="4611" w:type="dxa"/>
            <w:tcBorders>
              <w:top w:val="single" w:sz="4" w:space="0" w:color="000000"/>
              <w:left w:val="single" w:sz="4" w:space="0" w:color="000000"/>
              <w:bottom w:val="single" w:sz="4" w:space="0" w:color="000000"/>
              <w:right w:val="single" w:sz="4" w:space="0" w:color="000000"/>
            </w:tcBorders>
          </w:tcPr>
          <w:p w14:paraId="0579FA41" w14:textId="77777777" w:rsidR="00577EC3" w:rsidRPr="00577EC3" w:rsidRDefault="00577EC3" w:rsidP="00577EC3">
            <w:pPr>
              <w:jc w:val="center"/>
              <w:rPr>
                <w:szCs w:val="24"/>
              </w:rPr>
            </w:pPr>
            <w:r w:rsidRPr="00577EC3">
              <w:rPr>
                <w:rFonts w:eastAsia="Arial"/>
                <w:color w:val="1F2023"/>
                <w:szCs w:val="24"/>
              </w:rPr>
              <w:t>a particular procedure for accomplishing or approaching something, especially a systematic or established one.</w:t>
            </w:r>
            <w:r w:rsidRPr="00577EC3">
              <w:rPr>
                <w:rFonts w:eastAsia="Arial"/>
                <w:szCs w:val="24"/>
              </w:rPr>
              <w:t xml:space="preserve"> </w:t>
            </w:r>
          </w:p>
        </w:tc>
      </w:tr>
    </w:tbl>
    <w:p w14:paraId="26D2A7E1" w14:textId="32913C32" w:rsidR="00577EC3" w:rsidRPr="00577EC3" w:rsidRDefault="00577EC3" w:rsidP="00DD1F8A">
      <w:pPr>
        <w:spacing w:after="64" w:line="259" w:lineRule="auto"/>
        <w:sectPr w:rsidR="00577EC3" w:rsidRPr="00577EC3" w:rsidSect="00C97E88">
          <w:pgSz w:w="11906" w:h="16838" w:code="9"/>
          <w:pgMar w:top="1440" w:right="1440" w:bottom="1440" w:left="1440" w:header="720" w:footer="720" w:gutter="0"/>
          <w:cols w:space="720"/>
          <w:docGrid w:linePitch="299"/>
        </w:sectPr>
      </w:pPr>
    </w:p>
    <w:p w14:paraId="386CBE4D" w14:textId="297F81B9" w:rsidR="00577EC3" w:rsidRDefault="00577EC3">
      <w:pPr>
        <w:pStyle w:val="BodyText"/>
        <w:rPr>
          <w:sz w:val="28"/>
        </w:rPr>
      </w:pPr>
      <w:bookmarkStart w:id="32" w:name="Abbreviated_title"/>
      <w:bookmarkStart w:id="33" w:name="_bookmark7"/>
      <w:bookmarkEnd w:id="32"/>
      <w:bookmarkEnd w:id="33"/>
    </w:p>
    <w:p w14:paraId="69AEBEBE" w14:textId="6FD85C3B" w:rsidR="00577EC3" w:rsidRDefault="00577EC3">
      <w:pPr>
        <w:pStyle w:val="BodyText"/>
        <w:rPr>
          <w:sz w:val="28"/>
        </w:rPr>
      </w:pPr>
    </w:p>
    <w:p w14:paraId="5A574223" w14:textId="6091188C" w:rsidR="00577EC3" w:rsidRDefault="00577EC3">
      <w:pPr>
        <w:pStyle w:val="BodyText"/>
        <w:rPr>
          <w:sz w:val="28"/>
        </w:rPr>
      </w:pPr>
    </w:p>
    <w:p w14:paraId="396798EA" w14:textId="56620B9E" w:rsidR="00577EC3" w:rsidRDefault="00577EC3">
      <w:pPr>
        <w:pStyle w:val="BodyText"/>
        <w:rPr>
          <w:sz w:val="28"/>
        </w:rPr>
      </w:pPr>
    </w:p>
    <w:p w14:paraId="0A649899" w14:textId="046F8290" w:rsidR="00577EC3" w:rsidRDefault="00577EC3">
      <w:pPr>
        <w:pStyle w:val="BodyText"/>
        <w:rPr>
          <w:sz w:val="28"/>
        </w:rPr>
      </w:pPr>
    </w:p>
    <w:p w14:paraId="44F07FEB" w14:textId="2E59DC93" w:rsidR="00EF64D9" w:rsidRDefault="00EF64D9">
      <w:pPr>
        <w:pStyle w:val="BodyText"/>
        <w:rPr>
          <w:sz w:val="28"/>
        </w:rPr>
      </w:pPr>
    </w:p>
    <w:p w14:paraId="486FD170" w14:textId="009F1816" w:rsidR="00EF64D9" w:rsidRDefault="00EF64D9">
      <w:pPr>
        <w:pStyle w:val="BodyText"/>
        <w:rPr>
          <w:sz w:val="28"/>
        </w:rPr>
      </w:pPr>
    </w:p>
    <w:p w14:paraId="726BB392" w14:textId="62DA3C68" w:rsidR="00EF64D9" w:rsidRDefault="00EF64D9">
      <w:pPr>
        <w:pStyle w:val="BodyText"/>
        <w:rPr>
          <w:sz w:val="28"/>
        </w:rPr>
      </w:pPr>
    </w:p>
    <w:p w14:paraId="694C5D7C" w14:textId="61FAA17A" w:rsidR="00EF64D9" w:rsidRDefault="00EF64D9">
      <w:pPr>
        <w:pStyle w:val="BodyText"/>
        <w:rPr>
          <w:sz w:val="28"/>
        </w:rPr>
      </w:pPr>
    </w:p>
    <w:p w14:paraId="6711AB4C" w14:textId="5E9C44BF" w:rsidR="00EF64D9" w:rsidRDefault="00EF64D9">
      <w:pPr>
        <w:pStyle w:val="BodyText"/>
        <w:rPr>
          <w:sz w:val="28"/>
        </w:rPr>
      </w:pPr>
    </w:p>
    <w:p w14:paraId="2C064880" w14:textId="768C141B" w:rsidR="00EF64D9" w:rsidRDefault="00EF64D9">
      <w:pPr>
        <w:pStyle w:val="BodyText"/>
        <w:rPr>
          <w:sz w:val="28"/>
        </w:rPr>
      </w:pPr>
    </w:p>
    <w:p w14:paraId="76EC5494" w14:textId="0D4FD99E" w:rsidR="00EF64D9" w:rsidRDefault="00EF64D9">
      <w:pPr>
        <w:pStyle w:val="BodyText"/>
        <w:rPr>
          <w:sz w:val="28"/>
        </w:rPr>
      </w:pPr>
    </w:p>
    <w:p w14:paraId="4B5C4A9F" w14:textId="55707D48" w:rsidR="00EF64D9" w:rsidRDefault="00EF64D9">
      <w:pPr>
        <w:pStyle w:val="BodyText"/>
        <w:rPr>
          <w:sz w:val="28"/>
        </w:rPr>
      </w:pPr>
    </w:p>
    <w:p w14:paraId="57830B6C" w14:textId="1C8E34E7" w:rsidR="00EF64D9" w:rsidRDefault="00EF64D9">
      <w:pPr>
        <w:pStyle w:val="BodyText"/>
        <w:rPr>
          <w:sz w:val="28"/>
        </w:rPr>
      </w:pPr>
    </w:p>
    <w:p w14:paraId="16903E76" w14:textId="1173C598" w:rsidR="00EF64D9" w:rsidRDefault="00EF64D9">
      <w:pPr>
        <w:pStyle w:val="BodyText"/>
        <w:rPr>
          <w:sz w:val="28"/>
        </w:rPr>
      </w:pPr>
    </w:p>
    <w:p w14:paraId="217005DA" w14:textId="29B10D17" w:rsidR="00EF64D9" w:rsidRDefault="00EF64D9">
      <w:pPr>
        <w:pStyle w:val="BodyText"/>
        <w:rPr>
          <w:sz w:val="28"/>
        </w:rPr>
      </w:pPr>
    </w:p>
    <w:p w14:paraId="084FFE4E" w14:textId="6219BB19" w:rsidR="00EF64D9" w:rsidRDefault="00EF64D9">
      <w:pPr>
        <w:pStyle w:val="BodyText"/>
        <w:rPr>
          <w:sz w:val="28"/>
        </w:rPr>
      </w:pPr>
    </w:p>
    <w:p w14:paraId="102BA61F" w14:textId="64AE338E" w:rsidR="00EF64D9" w:rsidRDefault="00EF64D9">
      <w:pPr>
        <w:pStyle w:val="BodyText"/>
        <w:rPr>
          <w:sz w:val="28"/>
        </w:rPr>
      </w:pPr>
    </w:p>
    <w:p w14:paraId="09FCC0C8" w14:textId="1D567990" w:rsidR="00EF64D9" w:rsidRDefault="00EF64D9">
      <w:pPr>
        <w:pStyle w:val="BodyText"/>
        <w:rPr>
          <w:sz w:val="28"/>
        </w:rPr>
      </w:pPr>
    </w:p>
    <w:p w14:paraId="19823CCA" w14:textId="61617FF9" w:rsidR="00EF64D9" w:rsidRDefault="00EF64D9">
      <w:pPr>
        <w:pStyle w:val="BodyText"/>
        <w:rPr>
          <w:sz w:val="28"/>
        </w:rPr>
      </w:pPr>
    </w:p>
    <w:p w14:paraId="74776F76" w14:textId="442B8DAF" w:rsidR="00EF64D9" w:rsidRDefault="00EF64D9">
      <w:pPr>
        <w:pStyle w:val="BodyText"/>
        <w:rPr>
          <w:sz w:val="28"/>
        </w:rPr>
      </w:pPr>
    </w:p>
    <w:p w14:paraId="55E75448" w14:textId="710978DA" w:rsidR="00EF64D9" w:rsidRDefault="00EF64D9">
      <w:pPr>
        <w:pStyle w:val="BodyText"/>
        <w:rPr>
          <w:sz w:val="28"/>
        </w:rPr>
      </w:pPr>
    </w:p>
    <w:p w14:paraId="136E256E" w14:textId="5EB5905E" w:rsidR="00DD1F8A" w:rsidRDefault="00DD1F8A">
      <w:pPr>
        <w:pStyle w:val="BodyText"/>
        <w:rPr>
          <w:sz w:val="28"/>
        </w:rPr>
      </w:pPr>
    </w:p>
    <w:p w14:paraId="767057F6" w14:textId="114D242C" w:rsidR="00DD1F8A" w:rsidRDefault="00DD1F8A">
      <w:pPr>
        <w:pStyle w:val="BodyText"/>
        <w:rPr>
          <w:sz w:val="28"/>
        </w:rPr>
      </w:pPr>
    </w:p>
    <w:p w14:paraId="5771611C" w14:textId="037E50F2" w:rsidR="00DD1F8A" w:rsidRDefault="00DD1F8A">
      <w:pPr>
        <w:pStyle w:val="BodyText"/>
        <w:rPr>
          <w:sz w:val="28"/>
        </w:rPr>
      </w:pPr>
    </w:p>
    <w:p w14:paraId="1FF3FC3A" w14:textId="57D8B00F" w:rsidR="00DD1F8A" w:rsidRDefault="00DD1F8A">
      <w:pPr>
        <w:pStyle w:val="BodyText"/>
        <w:rPr>
          <w:sz w:val="28"/>
        </w:rPr>
      </w:pPr>
    </w:p>
    <w:p w14:paraId="2EE70133" w14:textId="51071E66" w:rsidR="00DD1F8A" w:rsidRDefault="00DD1F8A">
      <w:pPr>
        <w:pStyle w:val="BodyText"/>
        <w:rPr>
          <w:sz w:val="28"/>
        </w:rPr>
      </w:pPr>
    </w:p>
    <w:p w14:paraId="192618DB" w14:textId="073727A7" w:rsidR="00DD1F8A" w:rsidRDefault="00DD1F8A">
      <w:pPr>
        <w:pStyle w:val="BodyText"/>
        <w:rPr>
          <w:sz w:val="28"/>
        </w:rPr>
      </w:pPr>
    </w:p>
    <w:p w14:paraId="69F8EA16" w14:textId="64B5FE1F" w:rsidR="00DD1F8A" w:rsidRDefault="00DD1F8A">
      <w:pPr>
        <w:pStyle w:val="BodyText"/>
        <w:rPr>
          <w:sz w:val="28"/>
        </w:rPr>
      </w:pPr>
    </w:p>
    <w:p w14:paraId="34E2D0B8" w14:textId="3150D2E3" w:rsidR="00DD1F8A" w:rsidRDefault="00DD1F8A">
      <w:pPr>
        <w:pStyle w:val="BodyText"/>
        <w:rPr>
          <w:sz w:val="28"/>
        </w:rPr>
      </w:pPr>
    </w:p>
    <w:p w14:paraId="04B71D25" w14:textId="3DA8FEAA" w:rsidR="00DD1F8A" w:rsidRDefault="00DD1F8A">
      <w:pPr>
        <w:pStyle w:val="BodyText"/>
        <w:rPr>
          <w:sz w:val="28"/>
        </w:rPr>
      </w:pPr>
    </w:p>
    <w:p w14:paraId="173E94BB" w14:textId="36B00CB6" w:rsidR="00DD1F8A" w:rsidRDefault="00DD1F8A">
      <w:pPr>
        <w:pStyle w:val="BodyText"/>
        <w:rPr>
          <w:sz w:val="28"/>
        </w:rPr>
      </w:pPr>
    </w:p>
    <w:p w14:paraId="1AE46315" w14:textId="1F4DDEE8" w:rsidR="00DD1F8A" w:rsidRDefault="00DD1F8A">
      <w:pPr>
        <w:pStyle w:val="BodyText"/>
        <w:rPr>
          <w:sz w:val="28"/>
        </w:rPr>
      </w:pPr>
    </w:p>
    <w:p w14:paraId="79986B13" w14:textId="692E2BBA" w:rsidR="00DD1F8A" w:rsidRDefault="00DD1F8A">
      <w:pPr>
        <w:pStyle w:val="BodyText"/>
        <w:rPr>
          <w:sz w:val="28"/>
        </w:rPr>
      </w:pPr>
    </w:p>
    <w:p w14:paraId="01EF83DD" w14:textId="77777777" w:rsidR="00EF64D9" w:rsidRDefault="00EF64D9">
      <w:pPr>
        <w:pStyle w:val="BodyText"/>
        <w:rPr>
          <w:sz w:val="28"/>
        </w:rPr>
      </w:pPr>
    </w:p>
    <w:p w14:paraId="088FA4D7" w14:textId="6C2537DB" w:rsidR="00EF64D9" w:rsidRDefault="00EF64D9">
      <w:pPr>
        <w:pStyle w:val="BodyText"/>
        <w:rPr>
          <w:sz w:val="28"/>
        </w:rPr>
      </w:pPr>
    </w:p>
    <w:p w14:paraId="6ADCC890" w14:textId="1038D089" w:rsidR="00EF64D9" w:rsidRDefault="00EF64D9">
      <w:pPr>
        <w:pStyle w:val="BodyText"/>
        <w:rPr>
          <w:sz w:val="28"/>
        </w:rPr>
      </w:pPr>
    </w:p>
    <w:p w14:paraId="6EA4DF53" w14:textId="77777777" w:rsidR="00EF64D9" w:rsidRDefault="00EF64D9">
      <w:pPr>
        <w:pStyle w:val="BodyText"/>
        <w:rPr>
          <w:sz w:val="28"/>
        </w:rPr>
      </w:pPr>
    </w:p>
    <w:p w14:paraId="01429A0C" w14:textId="0483EEF5" w:rsidR="00577EC3" w:rsidRDefault="00577EC3">
      <w:pPr>
        <w:pStyle w:val="BodyText"/>
        <w:rPr>
          <w:sz w:val="28"/>
        </w:rPr>
      </w:pPr>
    </w:p>
    <w:p w14:paraId="27A39542" w14:textId="49A1D47A" w:rsidR="00577EC3" w:rsidRDefault="00577EC3">
      <w:pPr>
        <w:pStyle w:val="BodyText"/>
        <w:rPr>
          <w:sz w:val="28"/>
        </w:rPr>
      </w:pPr>
    </w:p>
    <w:p w14:paraId="0866B710" w14:textId="77777777" w:rsidR="00577EC3" w:rsidRPr="00577EC3" w:rsidRDefault="00577EC3" w:rsidP="00577EC3">
      <w:pPr>
        <w:ind w:left="1577" w:right="1276" w:firstLine="14"/>
        <w:rPr>
          <w:sz w:val="24"/>
          <w:szCs w:val="24"/>
        </w:rPr>
      </w:pPr>
      <w:r w:rsidRPr="00577EC3">
        <w:rPr>
          <w:i/>
          <w:sz w:val="24"/>
          <w:szCs w:val="24"/>
        </w:rPr>
        <w:t xml:space="preserve">“Be secure like a fingerprint-based ATM Baking system. Just withdrawal money and makes it empty. Or deposit cash and ensure today’s security.” </w:t>
      </w:r>
    </w:p>
    <w:p w14:paraId="60611B71" w14:textId="77777777" w:rsidR="00577EC3" w:rsidRDefault="00577EC3" w:rsidP="00577EC3">
      <w:pPr>
        <w:pStyle w:val="BodyText"/>
        <w:jc w:val="center"/>
        <w:rPr>
          <w:sz w:val="28"/>
        </w:rPr>
      </w:pPr>
    </w:p>
    <w:p w14:paraId="06D994A2" w14:textId="77777777" w:rsidR="000A6B58" w:rsidRDefault="000A6B58">
      <w:pPr>
        <w:pStyle w:val="BodyText"/>
        <w:rPr>
          <w:sz w:val="28"/>
        </w:rPr>
      </w:pPr>
    </w:p>
    <w:p w14:paraId="6427C525" w14:textId="77777777" w:rsidR="000A6B58" w:rsidRDefault="000A6B58">
      <w:pPr>
        <w:pStyle w:val="BodyText"/>
        <w:rPr>
          <w:sz w:val="28"/>
        </w:rPr>
      </w:pPr>
    </w:p>
    <w:p w14:paraId="64C3026B" w14:textId="77777777" w:rsidR="000A6B58" w:rsidRDefault="000A6B58">
      <w:pPr>
        <w:pStyle w:val="BodyText"/>
        <w:rPr>
          <w:sz w:val="28"/>
        </w:rPr>
      </w:pPr>
    </w:p>
    <w:p w14:paraId="2840A4E1" w14:textId="44B6D454" w:rsidR="000A6B58" w:rsidRDefault="000A6B58">
      <w:pPr>
        <w:pStyle w:val="BodyText"/>
        <w:rPr>
          <w:sz w:val="28"/>
        </w:rPr>
      </w:pPr>
    </w:p>
    <w:p w14:paraId="7917A30B" w14:textId="77777777" w:rsidR="000A6B58" w:rsidRDefault="000A6B58">
      <w:pPr>
        <w:pStyle w:val="BodyText"/>
        <w:rPr>
          <w:sz w:val="20"/>
        </w:rPr>
      </w:pPr>
    </w:p>
    <w:p w14:paraId="1AD6CB71" w14:textId="77777777" w:rsidR="000A6B58" w:rsidRDefault="000A6B58">
      <w:pPr>
        <w:pStyle w:val="BodyText"/>
        <w:rPr>
          <w:sz w:val="20"/>
        </w:rPr>
      </w:pPr>
    </w:p>
    <w:p w14:paraId="3D477E00" w14:textId="77777777" w:rsidR="000A6B58" w:rsidRDefault="000A6B58">
      <w:pPr>
        <w:pStyle w:val="BodyText"/>
        <w:rPr>
          <w:sz w:val="20"/>
        </w:rPr>
      </w:pPr>
    </w:p>
    <w:p w14:paraId="7AB99891" w14:textId="77777777" w:rsidR="000A6B58" w:rsidRDefault="000A6B58">
      <w:pPr>
        <w:pStyle w:val="BodyText"/>
        <w:spacing w:before="2"/>
        <w:rPr>
          <w:sz w:val="20"/>
        </w:rPr>
      </w:pPr>
    </w:p>
    <w:p w14:paraId="34BFB6C2" w14:textId="77777777" w:rsidR="000A6B58" w:rsidRDefault="000A6B58">
      <w:pPr>
        <w:pStyle w:val="BodyText"/>
        <w:rPr>
          <w:sz w:val="28"/>
        </w:rPr>
      </w:pPr>
      <w:bookmarkStart w:id="34" w:name="Example_of_Tables"/>
      <w:bookmarkEnd w:id="34"/>
    </w:p>
    <w:p w14:paraId="39D30BD1" w14:textId="77777777" w:rsidR="000A6B58" w:rsidRDefault="000A6B58">
      <w:pPr>
        <w:pStyle w:val="BodyText"/>
        <w:rPr>
          <w:sz w:val="28"/>
        </w:rPr>
      </w:pPr>
    </w:p>
    <w:sectPr w:rsidR="000A6B58" w:rsidSect="00C97E88">
      <w:type w:val="continuous"/>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60EB5" w14:textId="77777777" w:rsidR="00996528" w:rsidRDefault="00996528" w:rsidP="00D46E5F">
      <w:r>
        <w:separator/>
      </w:r>
    </w:p>
  </w:endnote>
  <w:endnote w:type="continuationSeparator" w:id="0">
    <w:p w14:paraId="62C33852" w14:textId="77777777" w:rsidR="00996528" w:rsidRDefault="00996528"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1120203"/>
      <w:docPartObj>
        <w:docPartGallery w:val="Page Numbers (Bottom of Page)"/>
        <w:docPartUnique/>
      </w:docPartObj>
    </w:sdtPr>
    <w:sdtContent>
      <w:p w14:paraId="3DE7EED9" w14:textId="59116238" w:rsidR="006976D6" w:rsidRDefault="006976D6"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32502C5" w14:textId="77777777" w:rsidR="006976D6" w:rsidRDefault="006976D6" w:rsidP="00D46E5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72021058"/>
      <w:docPartObj>
        <w:docPartGallery w:val="Page Numbers (Bottom of Page)"/>
        <w:docPartUnique/>
      </w:docPartObj>
    </w:sdtPr>
    <w:sdtContent>
      <w:p w14:paraId="49E895AB" w14:textId="23040791" w:rsidR="006976D6" w:rsidRDefault="006976D6"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22CFA">
          <w:rPr>
            <w:rStyle w:val="PageNumber"/>
            <w:noProof/>
          </w:rPr>
          <w:t>11</w:t>
        </w:r>
        <w:r>
          <w:rPr>
            <w:rStyle w:val="PageNumber"/>
          </w:rPr>
          <w:fldChar w:fldCharType="end"/>
        </w:r>
      </w:p>
    </w:sdtContent>
  </w:sdt>
  <w:p w14:paraId="2B5F1115" w14:textId="77777777" w:rsidR="006976D6" w:rsidRDefault="006976D6" w:rsidP="00D46E5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EC0FF" w14:textId="77777777" w:rsidR="00996528" w:rsidRDefault="00996528" w:rsidP="00D46E5F">
      <w:r>
        <w:separator/>
      </w:r>
    </w:p>
  </w:footnote>
  <w:footnote w:type="continuationSeparator" w:id="0">
    <w:p w14:paraId="11DBCC4F" w14:textId="77777777" w:rsidR="00996528" w:rsidRDefault="00996528" w:rsidP="00D46E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1"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2" w15:restartNumberingAfterBreak="0">
    <w:nsid w:val="10831DE1"/>
    <w:multiLevelType w:val="multilevel"/>
    <w:tmpl w:val="F1E0A98E"/>
    <w:lvl w:ilvl="0">
      <w:start w:val="1"/>
      <w:numFmt w:val="decimal"/>
      <w:lvlText w:val="%1."/>
      <w:lvlJc w:val="left"/>
      <w:pPr>
        <w:ind w:left="630" w:hanging="360"/>
      </w:pPr>
    </w:lvl>
    <w:lvl w:ilvl="1">
      <w:start w:val="2"/>
      <w:numFmt w:val="decimal"/>
      <w:isLgl/>
      <w:lvlText w:val="%1.%2"/>
      <w:lvlJc w:val="left"/>
      <w:pPr>
        <w:ind w:left="1195" w:hanging="780"/>
      </w:pPr>
      <w:rPr>
        <w:rFonts w:hint="default"/>
      </w:rPr>
    </w:lvl>
    <w:lvl w:ilvl="2">
      <w:start w:val="1"/>
      <w:numFmt w:val="decimal"/>
      <w:isLgl/>
      <w:lvlText w:val="%1.%2.%3"/>
      <w:lvlJc w:val="left"/>
      <w:pPr>
        <w:ind w:left="1195" w:hanging="780"/>
      </w:pPr>
      <w:rPr>
        <w:rFonts w:hint="default"/>
      </w:rPr>
    </w:lvl>
    <w:lvl w:ilvl="3">
      <w:start w:val="1"/>
      <w:numFmt w:val="decimal"/>
      <w:isLgl/>
      <w:lvlText w:val="%1.%2.%3.%4"/>
      <w:lvlJc w:val="left"/>
      <w:pPr>
        <w:ind w:left="1495" w:hanging="1080"/>
      </w:pPr>
      <w:rPr>
        <w:rFonts w:hint="default"/>
      </w:rPr>
    </w:lvl>
    <w:lvl w:ilvl="4">
      <w:start w:val="1"/>
      <w:numFmt w:val="decimal"/>
      <w:isLgl/>
      <w:lvlText w:val="%1.%2.%3.%4.%5"/>
      <w:lvlJc w:val="left"/>
      <w:pPr>
        <w:ind w:left="1855" w:hanging="1440"/>
      </w:pPr>
      <w:rPr>
        <w:rFonts w:hint="default"/>
      </w:rPr>
    </w:lvl>
    <w:lvl w:ilvl="5">
      <w:start w:val="1"/>
      <w:numFmt w:val="decimal"/>
      <w:isLgl/>
      <w:lvlText w:val="%1.%2.%3.%4.%5.%6"/>
      <w:lvlJc w:val="left"/>
      <w:pPr>
        <w:ind w:left="2215" w:hanging="1800"/>
      </w:pPr>
      <w:rPr>
        <w:rFonts w:hint="default"/>
      </w:rPr>
    </w:lvl>
    <w:lvl w:ilvl="6">
      <w:start w:val="1"/>
      <w:numFmt w:val="decimal"/>
      <w:isLgl/>
      <w:lvlText w:val="%1.%2.%3.%4.%5.%6.%7"/>
      <w:lvlJc w:val="left"/>
      <w:pPr>
        <w:ind w:left="2215" w:hanging="1800"/>
      </w:pPr>
      <w:rPr>
        <w:rFonts w:hint="default"/>
      </w:rPr>
    </w:lvl>
    <w:lvl w:ilvl="7">
      <w:start w:val="1"/>
      <w:numFmt w:val="decimal"/>
      <w:isLgl/>
      <w:lvlText w:val="%1.%2.%3.%4.%5.%6.%7.%8"/>
      <w:lvlJc w:val="left"/>
      <w:pPr>
        <w:ind w:left="2575" w:hanging="2160"/>
      </w:pPr>
      <w:rPr>
        <w:rFonts w:hint="default"/>
      </w:rPr>
    </w:lvl>
    <w:lvl w:ilvl="8">
      <w:start w:val="1"/>
      <w:numFmt w:val="decimal"/>
      <w:isLgl/>
      <w:lvlText w:val="%1.%2.%3.%4.%5.%6.%7.%8.%9"/>
      <w:lvlJc w:val="left"/>
      <w:pPr>
        <w:ind w:left="2935" w:hanging="2520"/>
      </w:pPr>
      <w:rPr>
        <w:rFonts w:hint="default"/>
      </w:rPr>
    </w:lvl>
  </w:abstractNum>
  <w:abstractNum w:abstractNumId="3" w15:restartNumberingAfterBreak="0">
    <w:nsid w:val="112C7762"/>
    <w:multiLevelType w:val="hybridMultilevel"/>
    <w:tmpl w:val="938839E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44E81"/>
    <w:multiLevelType w:val="hybridMultilevel"/>
    <w:tmpl w:val="5BE8683A"/>
    <w:lvl w:ilvl="0" w:tplc="08090013">
      <w:start w:val="1"/>
      <w:numFmt w:val="upperRoman"/>
      <w:lvlText w:val="%1."/>
      <w:lvlJc w:val="right"/>
      <w:pPr>
        <w:ind w:left="881" w:hanging="360"/>
      </w:pPr>
    </w:lvl>
    <w:lvl w:ilvl="1" w:tplc="08090019" w:tentative="1">
      <w:start w:val="1"/>
      <w:numFmt w:val="lowerLetter"/>
      <w:lvlText w:val="%2."/>
      <w:lvlJc w:val="left"/>
      <w:pPr>
        <w:ind w:left="1601" w:hanging="360"/>
      </w:pPr>
    </w:lvl>
    <w:lvl w:ilvl="2" w:tplc="0809001B" w:tentative="1">
      <w:start w:val="1"/>
      <w:numFmt w:val="lowerRoman"/>
      <w:lvlText w:val="%3."/>
      <w:lvlJc w:val="right"/>
      <w:pPr>
        <w:ind w:left="2321" w:hanging="180"/>
      </w:pPr>
    </w:lvl>
    <w:lvl w:ilvl="3" w:tplc="0809000F" w:tentative="1">
      <w:start w:val="1"/>
      <w:numFmt w:val="decimal"/>
      <w:lvlText w:val="%4."/>
      <w:lvlJc w:val="left"/>
      <w:pPr>
        <w:ind w:left="3041" w:hanging="360"/>
      </w:pPr>
    </w:lvl>
    <w:lvl w:ilvl="4" w:tplc="08090019" w:tentative="1">
      <w:start w:val="1"/>
      <w:numFmt w:val="lowerLetter"/>
      <w:lvlText w:val="%5."/>
      <w:lvlJc w:val="left"/>
      <w:pPr>
        <w:ind w:left="3761" w:hanging="360"/>
      </w:pPr>
    </w:lvl>
    <w:lvl w:ilvl="5" w:tplc="0809001B" w:tentative="1">
      <w:start w:val="1"/>
      <w:numFmt w:val="lowerRoman"/>
      <w:lvlText w:val="%6."/>
      <w:lvlJc w:val="right"/>
      <w:pPr>
        <w:ind w:left="4481" w:hanging="180"/>
      </w:pPr>
    </w:lvl>
    <w:lvl w:ilvl="6" w:tplc="0809000F" w:tentative="1">
      <w:start w:val="1"/>
      <w:numFmt w:val="decimal"/>
      <w:lvlText w:val="%7."/>
      <w:lvlJc w:val="left"/>
      <w:pPr>
        <w:ind w:left="5201" w:hanging="360"/>
      </w:pPr>
    </w:lvl>
    <w:lvl w:ilvl="7" w:tplc="08090019" w:tentative="1">
      <w:start w:val="1"/>
      <w:numFmt w:val="lowerLetter"/>
      <w:lvlText w:val="%8."/>
      <w:lvlJc w:val="left"/>
      <w:pPr>
        <w:ind w:left="5921" w:hanging="360"/>
      </w:pPr>
    </w:lvl>
    <w:lvl w:ilvl="8" w:tplc="0809001B" w:tentative="1">
      <w:start w:val="1"/>
      <w:numFmt w:val="lowerRoman"/>
      <w:lvlText w:val="%9."/>
      <w:lvlJc w:val="right"/>
      <w:pPr>
        <w:ind w:left="6641" w:hanging="180"/>
      </w:pPr>
    </w:lvl>
  </w:abstractNum>
  <w:abstractNum w:abstractNumId="5" w15:restartNumberingAfterBreak="0">
    <w:nsid w:val="152D0C18"/>
    <w:multiLevelType w:val="multilevel"/>
    <w:tmpl w:val="FBB869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6E56E0"/>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7" w15:restartNumberingAfterBreak="0">
    <w:nsid w:val="16E929F3"/>
    <w:multiLevelType w:val="hybridMultilevel"/>
    <w:tmpl w:val="1756A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177FB7"/>
    <w:multiLevelType w:val="hybridMultilevel"/>
    <w:tmpl w:val="DE3A082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9" w15:restartNumberingAfterBreak="0">
    <w:nsid w:val="239F392A"/>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10"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11" w15:restartNumberingAfterBreak="0">
    <w:nsid w:val="28CC47BE"/>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12" w15:restartNumberingAfterBreak="0">
    <w:nsid w:val="2A967077"/>
    <w:multiLevelType w:val="hybridMultilevel"/>
    <w:tmpl w:val="CAA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B1323"/>
    <w:multiLevelType w:val="hybridMultilevel"/>
    <w:tmpl w:val="D0249BDC"/>
    <w:lvl w:ilvl="0" w:tplc="6BE0F024">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0A05B3"/>
    <w:multiLevelType w:val="hybridMultilevel"/>
    <w:tmpl w:val="6C1CCE26"/>
    <w:lvl w:ilvl="0" w:tplc="20C0CB08">
      <w:start w:val="2"/>
      <w:numFmt w:val="decimal"/>
      <w:lvlText w:val="%1."/>
      <w:lvlJc w:val="left"/>
      <w:pPr>
        <w:tabs>
          <w:tab w:val="num" w:pos="522"/>
        </w:tabs>
        <w:ind w:left="522" w:hanging="363"/>
      </w:pPr>
      <w:rPr>
        <w:rFonts w:ascii="Times New Roman" w:hAnsi="Times New Roman" w:hint="default"/>
        <w:b w:val="0"/>
        <w:i w:val="0"/>
        <w:strike w:val="0"/>
        <w:dstrike w:val="0"/>
        <w:color w:val="000000" w:themeColor="text1"/>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16"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7" w15:restartNumberingAfterBreak="0">
    <w:nsid w:val="51735D55"/>
    <w:multiLevelType w:val="hybridMultilevel"/>
    <w:tmpl w:val="14F44858"/>
    <w:lvl w:ilvl="0" w:tplc="849A7EE4">
      <w:start w:val="1"/>
      <w:numFmt w:val="decimal"/>
      <w:lvlText w:val="%1."/>
      <w:lvlJc w:val="left"/>
      <w:pPr>
        <w:tabs>
          <w:tab w:val="num" w:pos="389"/>
        </w:tabs>
        <w:ind w:left="389" w:firstLine="0"/>
      </w:pPr>
      <w:rPr>
        <w:rFonts w:ascii="Times New Roman" w:hAnsi="Times New Roman" w:hint="default"/>
        <w:b w:val="0"/>
        <w:i w:val="0"/>
        <w:strike w:val="0"/>
        <w:dstrike w:val="0"/>
        <w:color w:val="000000" w:themeColor="text1"/>
        <w:sz w:val="24"/>
        <w:vertAlign w:val="baseline"/>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8"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19" w15:restartNumberingAfterBreak="0">
    <w:nsid w:val="606C4F5A"/>
    <w:multiLevelType w:val="multilevel"/>
    <w:tmpl w:val="0C30E8E6"/>
    <w:lvl w:ilvl="0">
      <w:start w:val="1"/>
      <w:numFmt w:val="upperRoman"/>
      <w:lvlText w:val="%1."/>
      <w:lvlJc w:val="right"/>
      <w:pPr>
        <w:ind w:left="630" w:hanging="360"/>
      </w:pPr>
    </w:lvl>
    <w:lvl w:ilvl="1">
      <w:start w:val="2"/>
      <w:numFmt w:val="decimal"/>
      <w:isLgl/>
      <w:lvlText w:val="%1.%2"/>
      <w:lvlJc w:val="left"/>
      <w:pPr>
        <w:ind w:left="1195" w:hanging="780"/>
      </w:pPr>
      <w:rPr>
        <w:rFonts w:hint="default"/>
      </w:rPr>
    </w:lvl>
    <w:lvl w:ilvl="2">
      <w:start w:val="1"/>
      <w:numFmt w:val="decimal"/>
      <w:isLgl/>
      <w:lvlText w:val="%1.%2.%3"/>
      <w:lvlJc w:val="left"/>
      <w:pPr>
        <w:ind w:left="1195" w:hanging="780"/>
      </w:pPr>
      <w:rPr>
        <w:rFonts w:hint="default"/>
      </w:rPr>
    </w:lvl>
    <w:lvl w:ilvl="3">
      <w:start w:val="1"/>
      <w:numFmt w:val="decimal"/>
      <w:isLgl/>
      <w:lvlText w:val="%1.%2.%3.%4"/>
      <w:lvlJc w:val="left"/>
      <w:pPr>
        <w:ind w:left="1495" w:hanging="1080"/>
      </w:pPr>
      <w:rPr>
        <w:rFonts w:hint="default"/>
      </w:rPr>
    </w:lvl>
    <w:lvl w:ilvl="4">
      <w:start w:val="1"/>
      <w:numFmt w:val="decimal"/>
      <w:isLgl/>
      <w:lvlText w:val="%1.%2.%3.%4.%5"/>
      <w:lvlJc w:val="left"/>
      <w:pPr>
        <w:ind w:left="1855" w:hanging="1440"/>
      </w:pPr>
      <w:rPr>
        <w:rFonts w:hint="default"/>
      </w:rPr>
    </w:lvl>
    <w:lvl w:ilvl="5">
      <w:start w:val="1"/>
      <w:numFmt w:val="decimal"/>
      <w:isLgl/>
      <w:lvlText w:val="%1.%2.%3.%4.%5.%6"/>
      <w:lvlJc w:val="left"/>
      <w:pPr>
        <w:ind w:left="2215" w:hanging="1800"/>
      </w:pPr>
      <w:rPr>
        <w:rFonts w:hint="default"/>
      </w:rPr>
    </w:lvl>
    <w:lvl w:ilvl="6">
      <w:start w:val="1"/>
      <w:numFmt w:val="decimal"/>
      <w:isLgl/>
      <w:lvlText w:val="%1.%2.%3.%4.%5.%6.%7"/>
      <w:lvlJc w:val="left"/>
      <w:pPr>
        <w:ind w:left="2215" w:hanging="1800"/>
      </w:pPr>
      <w:rPr>
        <w:rFonts w:hint="default"/>
      </w:rPr>
    </w:lvl>
    <w:lvl w:ilvl="7">
      <w:start w:val="1"/>
      <w:numFmt w:val="decimal"/>
      <w:isLgl/>
      <w:lvlText w:val="%1.%2.%3.%4.%5.%6.%7.%8"/>
      <w:lvlJc w:val="left"/>
      <w:pPr>
        <w:ind w:left="2575" w:hanging="2160"/>
      </w:pPr>
      <w:rPr>
        <w:rFonts w:hint="default"/>
      </w:rPr>
    </w:lvl>
    <w:lvl w:ilvl="8">
      <w:start w:val="1"/>
      <w:numFmt w:val="decimal"/>
      <w:isLgl/>
      <w:lvlText w:val="%1.%2.%3.%4.%5.%6.%7.%8.%9"/>
      <w:lvlJc w:val="left"/>
      <w:pPr>
        <w:ind w:left="2935" w:hanging="2520"/>
      </w:pPr>
      <w:rPr>
        <w:rFonts w:hint="default"/>
      </w:rPr>
    </w:lvl>
  </w:abstractNum>
  <w:abstractNum w:abstractNumId="20"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21" w15:restartNumberingAfterBreak="0">
    <w:nsid w:val="61293096"/>
    <w:multiLevelType w:val="hybridMultilevel"/>
    <w:tmpl w:val="5D3A0518"/>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2"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3"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24"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abstractNum w:abstractNumId="25" w15:restartNumberingAfterBreak="0">
    <w:nsid w:val="71EE038C"/>
    <w:multiLevelType w:val="hybridMultilevel"/>
    <w:tmpl w:val="A2620788"/>
    <w:lvl w:ilvl="0" w:tplc="08090013">
      <w:start w:val="1"/>
      <w:numFmt w:val="upperRoman"/>
      <w:lvlText w:val="%1."/>
      <w:lvlJc w:val="right"/>
      <w:pPr>
        <w:ind w:left="872" w:hanging="360"/>
      </w:pPr>
    </w:lvl>
    <w:lvl w:ilvl="1" w:tplc="08090019" w:tentative="1">
      <w:start w:val="1"/>
      <w:numFmt w:val="lowerLetter"/>
      <w:lvlText w:val="%2."/>
      <w:lvlJc w:val="left"/>
      <w:pPr>
        <w:ind w:left="1592" w:hanging="360"/>
      </w:pPr>
    </w:lvl>
    <w:lvl w:ilvl="2" w:tplc="0809001B" w:tentative="1">
      <w:start w:val="1"/>
      <w:numFmt w:val="lowerRoman"/>
      <w:lvlText w:val="%3."/>
      <w:lvlJc w:val="right"/>
      <w:pPr>
        <w:ind w:left="2312" w:hanging="180"/>
      </w:pPr>
    </w:lvl>
    <w:lvl w:ilvl="3" w:tplc="0809000F" w:tentative="1">
      <w:start w:val="1"/>
      <w:numFmt w:val="decimal"/>
      <w:lvlText w:val="%4."/>
      <w:lvlJc w:val="left"/>
      <w:pPr>
        <w:ind w:left="3032" w:hanging="360"/>
      </w:pPr>
    </w:lvl>
    <w:lvl w:ilvl="4" w:tplc="08090019" w:tentative="1">
      <w:start w:val="1"/>
      <w:numFmt w:val="lowerLetter"/>
      <w:lvlText w:val="%5."/>
      <w:lvlJc w:val="left"/>
      <w:pPr>
        <w:ind w:left="3752" w:hanging="360"/>
      </w:pPr>
    </w:lvl>
    <w:lvl w:ilvl="5" w:tplc="0809001B" w:tentative="1">
      <w:start w:val="1"/>
      <w:numFmt w:val="lowerRoman"/>
      <w:lvlText w:val="%6."/>
      <w:lvlJc w:val="right"/>
      <w:pPr>
        <w:ind w:left="4472" w:hanging="180"/>
      </w:pPr>
    </w:lvl>
    <w:lvl w:ilvl="6" w:tplc="0809000F" w:tentative="1">
      <w:start w:val="1"/>
      <w:numFmt w:val="decimal"/>
      <w:lvlText w:val="%7."/>
      <w:lvlJc w:val="left"/>
      <w:pPr>
        <w:ind w:left="5192" w:hanging="360"/>
      </w:pPr>
    </w:lvl>
    <w:lvl w:ilvl="7" w:tplc="08090019" w:tentative="1">
      <w:start w:val="1"/>
      <w:numFmt w:val="lowerLetter"/>
      <w:lvlText w:val="%8."/>
      <w:lvlJc w:val="left"/>
      <w:pPr>
        <w:ind w:left="5912" w:hanging="360"/>
      </w:pPr>
    </w:lvl>
    <w:lvl w:ilvl="8" w:tplc="0809001B" w:tentative="1">
      <w:start w:val="1"/>
      <w:numFmt w:val="lowerRoman"/>
      <w:lvlText w:val="%9."/>
      <w:lvlJc w:val="right"/>
      <w:pPr>
        <w:ind w:left="6632" w:hanging="180"/>
      </w:pPr>
    </w:lvl>
  </w:abstractNum>
  <w:abstractNum w:abstractNumId="26" w15:restartNumberingAfterBreak="0">
    <w:nsid w:val="73D33A5A"/>
    <w:multiLevelType w:val="hybridMultilevel"/>
    <w:tmpl w:val="B3762C76"/>
    <w:lvl w:ilvl="0" w:tplc="596AC938">
      <w:start w:val="1"/>
      <w:numFmt w:val="decimal"/>
      <w:lvlText w:val="%1."/>
      <w:lvlJc w:val="left"/>
      <w:pPr>
        <w:ind w:left="720" w:hanging="360"/>
      </w:pPr>
      <w:rPr>
        <w:rFonts w:ascii="Times New Roman" w:hAnsi="Times New Roman" w:hint="default"/>
        <w:b w:val="0"/>
        <w:i w:val="0"/>
        <w:strike w:val="0"/>
        <w:dstrike w:val="0"/>
        <w:color w:val="000000" w:themeColor="text1"/>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F93BAF"/>
    <w:multiLevelType w:val="multilevel"/>
    <w:tmpl w:val="E38CFEAE"/>
    <w:lvl w:ilvl="0">
      <w:start w:val="1"/>
      <w:numFmt w:val="decimal"/>
      <w:lvlText w:val="%1"/>
      <w:lvlJc w:val="left"/>
      <w:pPr>
        <w:ind w:left="420" w:hanging="420"/>
      </w:pPr>
      <w:rPr>
        <w:rFonts w:hint="default"/>
        <w:b/>
        <w:sz w:val="34"/>
      </w:rPr>
    </w:lvl>
    <w:lvl w:ilvl="1">
      <w:start w:val="2"/>
      <w:numFmt w:val="decimal"/>
      <w:lvlText w:val="%1.%2"/>
      <w:lvlJc w:val="left"/>
      <w:pPr>
        <w:ind w:left="581" w:hanging="420"/>
      </w:pPr>
      <w:rPr>
        <w:rFonts w:hint="default"/>
        <w:b/>
        <w:sz w:val="34"/>
      </w:rPr>
    </w:lvl>
    <w:lvl w:ilvl="2">
      <w:start w:val="1"/>
      <w:numFmt w:val="decimal"/>
      <w:lvlText w:val="%1.%2.%3"/>
      <w:lvlJc w:val="left"/>
      <w:pPr>
        <w:ind w:left="1042" w:hanging="720"/>
      </w:pPr>
      <w:rPr>
        <w:rFonts w:hint="default"/>
        <w:b/>
        <w:sz w:val="34"/>
      </w:rPr>
    </w:lvl>
    <w:lvl w:ilvl="3">
      <w:start w:val="1"/>
      <w:numFmt w:val="decimal"/>
      <w:lvlText w:val="%1.%2.%3.%4"/>
      <w:lvlJc w:val="left"/>
      <w:pPr>
        <w:ind w:left="1203" w:hanging="720"/>
      </w:pPr>
      <w:rPr>
        <w:rFonts w:hint="default"/>
        <w:b/>
        <w:sz w:val="34"/>
      </w:rPr>
    </w:lvl>
    <w:lvl w:ilvl="4">
      <w:start w:val="1"/>
      <w:numFmt w:val="decimal"/>
      <w:lvlText w:val="%1.%2.%3.%4.%5"/>
      <w:lvlJc w:val="left"/>
      <w:pPr>
        <w:ind w:left="1724" w:hanging="1080"/>
      </w:pPr>
      <w:rPr>
        <w:rFonts w:hint="default"/>
        <w:b/>
        <w:sz w:val="34"/>
      </w:rPr>
    </w:lvl>
    <w:lvl w:ilvl="5">
      <w:start w:val="1"/>
      <w:numFmt w:val="decimal"/>
      <w:lvlText w:val="%1.%2.%3.%4.%5.%6"/>
      <w:lvlJc w:val="left"/>
      <w:pPr>
        <w:ind w:left="1885" w:hanging="1080"/>
      </w:pPr>
      <w:rPr>
        <w:rFonts w:hint="default"/>
        <w:b/>
        <w:sz w:val="34"/>
      </w:rPr>
    </w:lvl>
    <w:lvl w:ilvl="6">
      <w:start w:val="1"/>
      <w:numFmt w:val="decimal"/>
      <w:lvlText w:val="%1.%2.%3.%4.%5.%6.%7"/>
      <w:lvlJc w:val="left"/>
      <w:pPr>
        <w:ind w:left="2406" w:hanging="1440"/>
      </w:pPr>
      <w:rPr>
        <w:rFonts w:hint="default"/>
        <w:b/>
        <w:sz w:val="34"/>
      </w:rPr>
    </w:lvl>
    <w:lvl w:ilvl="7">
      <w:start w:val="1"/>
      <w:numFmt w:val="decimal"/>
      <w:lvlText w:val="%1.%2.%3.%4.%5.%6.%7.%8"/>
      <w:lvlJc w:val="left"/>
      <w:pPr>
        <w:ind w:left="2567" w:hanging="1440"/>
      </w:pPr>
      <w:rPr>
        <w:rFonts w:hint="default"/>
        <w:b/>
        <w:sz w:val="34"/>
      </w:rPr>
    </w:lvl>
    <w:lvl w:ilvl="8">
      <w:start w:val="1"/>
      <w:numFmt w:val="decimal"/>
      <w:lvlText w:val="%1.%2.%3.%4.%5.%6.%7.%8.%9"/>
      <w:lvlJc w:val="left"/>
      <w:pPr>
        <w:ind w:left="3088" w:hanging="1800"/>
      </w:pPr>
      <w:rPr>
        <w:rFonts w:hint="default"/>
        <w:b/>
        <w:sz w:val="34"/>
      </w:rPr>
    </w:lvl>
  </w:abstractNum>
  <w:abstractNum w:abstractNumId="28" w15:restartNumberingAfterBreak="0">
    <w:nsid w:val="796C68DE"/>
    <w:multiLevelType w:val="hybridMultilevel"/>
    <w:tmpl w:val="F956E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312237"/>
    <w:multiLevelType w:val="hybridMultilevel"/>
    <w:tmpl w:val="ABB843D2"/>
    <w:lvl w:ilvl="0" w:tplc="596AC938">
      <w:start w:val="1"/>
      <w:numFmt w:val="decimal"/>
      <w:lvlText w:val="%1."/>
      <w:lvlJc w:val="left"/>
      <w:pPr>
        <w:ind w:left="749" w:hanging="360"/>
      </w:pPr>
      <w:rPr>
        <w:rFonts w:ascii="Times New Roman" w:hAnsi="Times New Roman" w:hint="default"/>
        <w:b w:val="0"/>
        <w:i w:val="0"/>
        <w:strike w:val="0"/>
        <w:dstrike w:val="0"/>
        <w:color w:val="000000" w:themeColor="text1"/>
        <w:sz w:val="24"/>
        <w:vertAlign w:val="baseline"/>
      </w:rPr>
    </w:lvl>
    <w:lvl w:ilvl="1" w:tplc="08090019" w:tentative="1">
      <w:start w:val="1"/>
      <w:numFmt w:val="lowerLetter"/>
      <w:lvlText w:val="%2."/>
      <w:lvlJc w:val="left"/>
      <w:pPr>
        <w:ind w:left="1469" w:hanging="360"/>
      </w:pPr>
    </w:lvl>
    <w:lvl w:ilvl="2" w:tplc="0809001B" w:tentative="1">
      <w:start w:val="1"/>
      <w:numFmt w:val="lowerRoman"/>
      <w:lvlText w:val="%3."/>
      <w:lvlJc w:val="right"/>
      <w:pPr>
        <w:ind w:left="2189" w:hanging="180"/>
      </w:pPr>
    </w:lvl>
    <w:lvl w:ilvl="3" w:tplc="0809000F" w:tentative="1">
      <w:start w:val="1"/>
      <w:numFmt w:val="decimal"/>
      <w:lvlText w:val="%4."/>
      <w:lvlJc w:val="left"/>
      <w:pPr>
        <w:ind w:left="2909" w:hanging="360"/>
      </w:pPr>
    </w:lvl>
    <w:lvl w:ilvl="4" w:tplc="08090019" w:tentative="1">
      <w:start w:val="1"/>
      <w:numFmt w:val="lowerLetter"/>
      <w:lvlText w:val="%5."/>
      <w:lvlJc w:val="left"/>
      <w:pPr>
        <w:ind w:left="3629" w:hanging="360"/>
      </w:pPr>
    </w:lvl>
    <w:lvl w:ilvl="5" w:tplc="0809001B" w:tentative="1">
      <w:start w:val="1"/>
      <w:numFmt w:val="lowerRoman"/>
      <w:lvlText w:val="%6."/>
      <w:lvlJc w:val="right"/>
      <w:pPr>
        <w:ind w:left="4349" w:hanging="180"/>
      </w:pPr>
    </w:lvl>
    <w:lvl w:ilvl="6" w:tplc="0809000F" w:tentative="1">
      <w:start w:val="1"/>
      <w:numFmt w:val="decimal"/>
      <w:lvlText w:val="%7."/>
      <w:lvlJc w:val="left"/>
      <w:pPr>
        <w:ind w:left="5069" w:hanging="360"/>
      </w:pPr>
    </w:lvl>
    <w:lvl w:ilvl="7" w:tplc="08090019" w:tentative="1">
      <w:start w:val="1"/>
      <w:numFmt w:val="lowerLetter"/>
      <w:lvlText w:val="%8."/>
      <w:lvlJc w:val="left"/>
      <w:pPr>
        <w:ind w:left="5789" w:hanging="360"/>
      </w:pPr>
    </w:lvl>
    <w:lvl w:ilvl="8" w:tplc="0809001B" w:tentative="1">
      <w:start w:val="1"/>
      <w:numFmt w:val="lowerRoman"/>
      <w:lvlText w:val="%9."/>
      <w:lvlJc w:val="right"/>
      <w:pPr>
        <w:ind w:left="6509" w:hanging="180"/>
      </w:pPr>
    </w:lvl>
  </w:abstractNum>
  <w:abstractNum w:abstractNumId="30" w15:restartNumberingAfterBreak="0">
    <w:nsid w:val="7DBA2F05"/>
    <w:multiLevelType w:val="multilevel"/>
    <w:tmpl w:val="FBB869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DFB4A3E"/>
    <w:multiLevelType w:val="multilevel"/>
    <w:tmpl w:val="CB8E855C"/>
    <w:lvl w:ilvl="0">
      <w:start w:val="1"/>
      <w:numFmt w:val="decimal"/>
      <w:lvlText w:val="%1."/>
      <w:lvlJc w:val="left"/>
      <w:pPr>
        <w:ind w:left="360" w:hanging="360"/>
      </w:pPr>
      <w:rPr>
        <w:rFonts w:ascii="Times New Roman" w:hAnsi="Times New Roman" w:hint="default"/>
        <w:b w:val="0"/>
        <w:i w:val="0"/>
        <w:strike w:val="0"/>
        <w:dstrike w:val="0"/>
        <w:color w:val="000000" w:themeColor="text1"/>
        <w:sz w:val="24"/>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0"/>
  </w:num>
  <w:num w:numId="2">
    <w:abstractNumId w:val="15"/>
  </w:num>
  <w:num w:numId="3">
    <w:abstractNumId w:val="16"/>
  </w:num>
  <w:num w:numId="4">
    <w:abstractNumId w:val="6"/>
  </w:num>
  <w:num w:numId="5">
    <w:abstractNumId w:val="18"/>
  </w:num>
  <w:num w:numId="6">
    <w:abstractNumId w:val="22"/>
  </w:num>
  <w:num w:numId="7">
    <w:abstractNumId w:val="10"/>
  </w:num>
  <w:num w:numId="8">
    <w:abstractNumId w:val="1"/>
  </w:num>
  <w:num w:numId="9">
    <w:abstractNumId w:val="0"/>
  </w:num>
  <w:num w:numId="10">
    <w:abstractNumId w:val="24"/>
  </w:num>
  <w:num w:numId="11">
    <w:abstractNumId w:val="23"/>
  </w:num>
  <w:num w:numId="12">
    <w:abstractNumId w:val="17"/>
  </w:num>
  <w:num w:numId="13">
    <w:abstractNumId w:val="29"/>
  </w:num>
  <w:num w:numId="14">
    <w:abstractNumId w:val="13"/>
  </w:num>
  <w:num w:numId="15">
    <w:abstractNumId w:val="14"/>
  </w:num>
  <w:num w:numId="16">
    <w:abstractNumId w:val="3"/>
  </w:num>
  <w:num w:numId="17">
    <w:abstractNumId w:val="19"/>
  </w:num>
  <w:num w:numId="18">
    <w:abstractNumId w:val="25"/>
  </w:num>
  <w:num w:numId="19">
    <w:abstractNumId w:val="26"/>
  </w:num>
  <w:num w:numId="20">
    <w:abstractNumId w:val="28"/>
  </w:num>
  <w:num w:numId="21">
    <w:abstractNumId w:val="7"/>
  </w:num>
  <w:num w:numId="22">
    <w:abstractNumId w:val="30"/>
  </w:num>
  <w:num w:numId="23">
    <w:abstractNumId w:val="5"/>
  </w:num>
  <w:num w:numId="24">
    <w:abstractNumId w:val="31"/>
  </w:num>
  <w:num w:numId="25">
    <w:abstractNumId w:val="27"/>
  </w:num>
  <w:num w:numId="26">
    <w:abstractNumId w:val="4"/>
  </w:num>
  <w:num w:numId="27">
    <w:abstractNumId w:val="2"/>
  </w:num>
  <w:num w:numId="28">
    <w:abstractNumId w:val="21"/>
  </w:num>
  <w:num w:numId="29">
    <w:abstractNumId w:val="12"/>
  </w:num>
  <w:num w:numId="30">
    <w:abstractNumId w:val="9"/>
  </w:num>
  <w:num w:numId="31">
    <w:abstractNumId w:val="1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D0"/>
    <w:rsid w:val="00026935"/>
    <w:rsid w:val="00037F8F"/>
    <w:rsid w:val="00043B64"/>
    <w:rsid w:val="0005480E"/>
    <w:rsid w:val="000610D0"/>
    <w:rsid w:val="0006520E"/>
    <w:rsid w:val="0006611B"/>
    <w:rsid w:val="00082287"/>
    <w:rsid w:val="0009402B"/>
    <w:rsid w:val="000A391B"/>
    <w:rsid w:val="000A3B8D"/>
    <w:rsid w:val="000A6B58"/>
    <w:rsid w:val="000C24C0"/>
    <w:rsid w:val="000D568F"/>
    <w:rsid w:val="000F141C"/>
    <w:rsid w:val="000F669E"/>
    <w:rsid w:val="00122CFA"/>
    <w:rsid w:val="001525DF"/>
    <w:rsid w:val="001552F2"/>
    <w:rsid w:val="00164622"/>
    <w:rsid w:val="0016778F"/>
    <w:rsid w:val="00171B68"/>
    <w:rsid w:val="00175E15"/>
    <w:rsid w:val="001874D8"/>
    <w:rsid w:val="001A2B4B"/>
    <w:rsid w:val="001E01F2"/>
    <w:rsid w:val="001F0598"/>
    <w:rsid w:val="001F2AA6"/>
    <w:rsid w:val="001F5E9B"/>
    <w:rsid w:val="001F7C4E"/>
    <w:rsid w:val="00200B05"/>
    <w:rsid w:val="00200C4E"/>
    <w:rsid w:val="00223C25"/>
    <w:rsid w:val="00265316"/>
    <w:rsid w:val="002743D6"/>
    <w:rsid w:val="00296933"/>
    <w:rsid w:val="002A1DC4"/>
    <w:rsid w:val="002B439C"/>
    <w:rsid w:val="002B4EF0"/>
    <w:rsid w:val="002D2C44"/>
    <w:rsid w:val="002D7D32"/>
    <w:rsid w:val="0030651E"/>
    <w:rsid w:val="003340DA"/>
    <w:rsid w:val="00334D0F"/>
    <w:rsid w:val="00373365"/>
    <w:rsid w:val="003841FB"/>
    <w:rsid w:val="00391D89"/>
    <w:rsid w:val="003929E3"/>
    <w:rsid w:val="003D3544"/>
    <w:rsid w:val="003E7B69"/>
    <w:rsid w:val="003F2926"/>
    <w:rsid w:val="003F3BBC"/>
    <w:rsid w:val="003F4F11"/>
    <w:rsid w:val="00427901"/>
    <w:rsid w:val="00441961"/>
    <w:rsid w:val="00450E9A"/>
    <w:rsid w:val="0046566A"/>
    <w:rsid w:val="00466991"/>
    <w:rsid w:val="00473535"/>
    <w:rsid w:val="00480886"/>
    <w:rsid w:val="004957FA"/>
    <w:rsid w:val="004A2301"/>
    <w:rsid w:val="004A2E8C"/>
    <w:rsid w:val="004A60C8"/>
    <w:rsid w:val="004B4096"/>
    <w:rsid w:val="004C2EE0"/>
    <w:rsid w:val="004C40BE"/>
    <w:rsid w:val="004D2AC8"/>
    <w:rsid w:val="004E70BF"/>
    <w:rsid w:val="004F60DD"/>
    <w:rsid w:val="004F71E8"/>
    <w:rsid w:val="00504992"/>
    <w:rsid w:val="00504A8B"/>
    <w:rsid w:val="0051338A"/>
    <w:rsid w:val="005219C2"/>
    <w:rsid w:val="0054358C"/>
    <w:rsid w:val="00546E3C"/>
    <w:rsid w:val="005549F9"/>
    <w:rsid w:val="00565777"/>
    <w:rsid w:val="00577EC3"/>
    <w:rsid w:val="005D7897"/>
    <w:rsid w:val="005E4B52"/>
    <w:rsid w:val="006128C7"/>
    <w:rsid w:val="00637F8B"/>
    <w:rsid w:val="0067445F"/>
    <w:rsid w:val="006976D6"/>
    <w:rsid w:val="006A38B9"/>
    <w:rsid w:val="006B2B63"/>
    <w:rsid w:val="006E74B3"/>
    <w:rsid w:val="006E7970"/>
    <w:rsid w:val="0071153E"/>
    <w:rsid w:val="0071261E"/>
    <w:rsid w:val="007134DA"/>
    <w:rsid w:val="00727437"/>
    <w:rsid w:val="00745DED"/>
    <w:rsid w:val="00764872"/>
    <w:rsid w:val="00774406"/>
    <w:rsid w:val="0078541F"/>
    <w:rsid w:val="00790C69"/>
    <w:rsid w:val="007A135E"/>
    <w:rsid w:val="007C6D27"/>
    <w:rsid w:val="007D28BC"/>
    <w:rsid w:val="00806395"/>
    <w:rsid w:val="00825517"/>
    <w:rsid w:val="008958A3"/>
    <w:rsid w:val="008B776F"/>
    <w:rsid w:val="008C07F7"/>
    <w:rsid w:val="008E3D96"/>
    <w:rsid w:val="008F20CD"/>
    <w:rsid w:val="009032B9"/>
    <w:rsid w:val="00914702"/>
    <w:rsid w:val="00915601"/>
    <w:rsid w:val="00915F1C"/>
    <w:rsid w:val="009205F7"/>
    <w:rsid w:val="009216CD"/>
    <w:rsid w:val="00925414"/>
    <w:rsid w:val="0094125B"/>
    <w:rsid w:val="00943F3D"/>
    <w:rsid w:val="00961853"/>
    <w:rsid w:val="00965F99"/>
    <w:rsid w:val="00986270"/>
    <w:rsid w:val="00996528"/>
    <w:rsid w:val="009C12D0"/>
    <w:rsid w:val="009D42D6"/>
    <w:rsid w:val="009E6533"/>
    <w:rsid w:val="009F441E"/>
    <w:rsid w:val="00A17DF1"/>
    <w:rsid w:val="00A27BA7"/>
    <w:rsid w:val="00A45D43"/>
    <w:rsid w:val="00A5092A"/>
    <w:rsid w:val="00A80F46"/>
    <w:rsid w:val="00A83CC8"/>
    <w:rsid w:val="00AB76D8"/>
    <w:rsid w:val="00AC62FC"/>
    <w:rsid w:val="00AD304E"/>
    <w:rsid w:val="00AD732B"/>
    <w:rsid w:val="00AE0E53"/>
    <w:rsid w:val="00AE396F"/>
    <w:rsid w:val="00AE5C3D"/>
    <w:rsid w:val="00AF7C48"/>
    <w:rsid w:val="00B0519B"/>
    <w:rsid w:val="00B32D22"/>
    <w:rsid w:val="00B347E5"/>
    <w:rsid w:val="00B72436"/>
    <w:rsid w:val="00B736D5"/>
    <w:rsid w:val="00B83D31"/>
    <w:rsid w:val="00B87FE7"/>
    <w:rsid w:val="00BA0CB1"/>
    <w:rsid w:val="00BA7CAE"/>
    <w:rsid w:val="00BD0F1A"/>
    <w:rsid w:val="00BD7EB3"/>
    <w:rsid w:val="00BF208D"/>
    <w:rsid w:val="00C26B81"/>
    <w:rsid w:val="00C457A5"/>
    <w:rsid w:val="00C470F6"/>
    <w:rsid w:val="00C60609"/>
    <w:rsid w:val="00C726E0"/>
    <w:rsid w:val="00C96FA2"/>
    <w:rsid w:val="00C97E88"/>
    <w:rsid w:val="00CC0E12"/>
    <w:rsid w:val="00CC6CB2"/>
    <w:rsid w:val="00CD69DB"/>
    <w:rsid w:val="00CE1A12"/>
    <w:rsid w:val="00CF60D4"/>
    <w:rsid w:val="00CF73D4"/>
    <w:rsid w:val="00D001D7"/>
    <w:rsid w:val="00D03374"/>
    <w:rsid w:val="00D23E88"/>
    <w:rsid w:val="00D46E5F"/>
    <w:rsid w:val="00D60C0E"/>
    <w:rsid w:val="00D6706F"/>
    <w:rsid w:val="00D7607B"/>
    <w:rsid w:val="00DA2AC5"/>
    <w:rsid w:val="00DA5BA3"/>
    <w:rsid w:val="00DC1C93"/>
    <w:rsid w:val="00DC39FC"/>
    <w:rsid w:val="00DD1B09"/>
    <w:rsid w:val="00DD1F8A"/>
    <w:rsid w:val="00DE460D"/>
    <w:rsid w:val="00DF12FF"/>
    <w:rsid w:val="00DF7E79"/>
    <w:rsid w:val="00E21F71"/>
    <w:rsid w:val="00E27524"/>
    <w:rsid w:val="00E36CB2"/>
    <w:rsid w:val="00E52212"/>
    <w:rsid w:val="00E522E1"/>
    <w:rsid w:val="00E619F9"/>
    <w:rsid w:val="00E7266A"/>
    <w:rsid w:val="00E76875"/>
    <w:rsid w:val="00EA3C20"/>
    <w:rsid w:val="00EE45BA"/>
    <w:rsid w:val="00EF64D9"/>
    <w:rsid w:val="00F015D9"/>
    <w:rsid w:val="00F222BB"/>
    <w:rsid w:val="00F25737"/>
    <w:rsid w:val="00F52E4E"/>
    <w:rsid w:val="00F840AD"/>
    <w:rsid w:val="00F84A8A"/>
    <w:rsid w:val="00F93B5D"/>
    <w:rsid w:val="00F957F5"/>
    <w:rsid w:val="00F97C07"/>
    <w:rsid w:val="00FA2DEE"/>
    <w:rsid w:val="00FB5F10"/>
    <w:rsid w:val="00FC0A08"/>
    <w:rsid w:val="00FC2045"/>
    <w:rsid w:val="00FC7712"/>
    <w:rsid w:val="00FE0917"/>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9"/>
      <w:ind w:left="161"/>
      <w:outlineLvl w:val="0"/>
    </w:pPr>
    <w:rPr>
      <w:b/>
      <w:bCs/>
      <w:sz w:val="49"/>
      <w:szCs w:val="49"/>
    </w:rPr>
  </w:style>
  <w:style w:type="paragraph" w:styleId="Heading2">
    <w:name w:val="heading 2"/>
    <w:basedOn w:val="Normal"/>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3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paragraph" w:styleId="Header">
    <w:name w:val="header"/>
    <w:basedOn w:val="Normal"/>
    <w:link w:val="HeaderChar"/>
    <w:uiPriority w:val="99"/>
    <w:unhideWhenUsed/>
    <w:rsid w:val="002743D6"/>
    <w:pPr>
      <w:tabs>
        <w:tab w:val="center" w:pos="4513"/>
        <w:tab w:val="right" w:pos="9026"/>
      </w:tabs>
    </w:pPr>
  </w:style>
  <w:style w:type="character" w:customStyle="1" w:styleId="HeaderChar">
    <w:name w:val="Header Char"/>
    <w:basedOn w:val="DefaultParagraphFont"/>
    <w:link w:val="Header"/>
    <w:uiPriority w:val="99"/>
    <w:rsid w:val="002743D6"/>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77EC3"/>
    <w:rPr>
      <w:color w:val="605E5C"/>
      <w:shd w:val="clear" w:color="auto" w:fill="E1DFDD"/>
    </w:rPr>
  </w:style>
  <w:style w:type="table" w:customStyle="1" w:styleId="TableGrid0">
    <w:name w:val="TableGrid"/>
    <w:rsid w:val="00577EC3"/>
    <w:pPr>
      <w:widowControl/>
      <w:autoSpaceDE/>
      <w:autoSpaceDN/>
    </w:pPr>
    <w:rPr>
      <w:rFonts w:eastAsiaTheme="minorEastAsia"/>
      <w:sz w:val="24"/>
      <w:szCs w:val="30"/>
      <w:lang w:eastAsia="en-GB" w:bidi="bn-IN"/>
    </w:rPr>
    <w:tblPr>
      <w:tblCellMar>
        <w:top w:w="0" w:type="dxa"/>
        <w:left w:w="0" w:type="dxa"/>
        <w:bottom w:w="0" w:type="dxa"/>
        <w:right w:w="0" w:type="dxa"/>
      </w:tblCellMar>
    </w:tblPr>
  </w:style>
  <w:style w:type="paragraph" w:styleId="Revision">
    <w:name w:val="Revision"/>
    <w:hidden/>
    <w:uiPriority w:val="99"/>
    <w:semiHidden/>
    <w:rsid w:val="00A27BA7"/>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75098">
      <w:bodyDiv w:val="1"/>
      <w:marLeft w:val="0"/>
      <w:marRight w:val="0"/>
      <w:marTop w:val="0"/>
      <w:marBottom w:val="0"/>
      <w:divBdr>
        <w:top w:val="none" w:sz="0" w:space="0" w:color="auto"/>
        <w:left w:val="none" w:sz="0" w:space="0" w:color="auto"/>
        <w:bottom w:val="none" w:sz="0" w:space="0" w:color="auto"/>
        <w:right w:val="none" w:sz="0" w:space="0" w:color="auto"/>
      </w:divBdr>
      <w:divsChild>
        <w:div w:id="1309093253">
          <w:marLeft w:val="0"/>
          <w:marRight w:val="0"/>
          <w:marTop w:val="0"/>
          <w:marBottom w:val="0"/>
          <w:divBdr>
            <w:top w:val="none" w:sz="0" w:space="0" w:color="auto"/>
            <w:left w:val="none" w:sz="0" w:space="0" w:color="auto"/>
            <w:bottom w:val="none" w:sz="0" w:space="0" w:color="auto"/>
            <w:right w:val="none" w:sz="0" w:space="0" w:color="auto"/>
          </w:divBdr>
        </w:div>
        <w:div w:id="1328099561">
          <w:marLeft w:val="0"/>
          <w:marRight w:val="0"/>
          <w:marTop w:val="0"/>
          <w:marBottom w:val="0"/>
          <w:divBdr>
            <w:top w:val="none" w:sz="0" w:space="0" w:color="auto"/>
            <w:left w:val="none" w:sz="0" w:space="0" w:color="auto"/>
            <w:bottom w:val="none" w:sz="0" w:space="0" w:color="auto"/>
            <w:right w:val="none" w:sz="0" w:space="0" w:color="auto"/>
          </w:divBdr>
        </w:div>
        <w:div w:id="2002849090">
          <w:marLeft w:val="0"/>
          <w:marRight w:val="0"/>
          <w:marTop w:val="0"/>
          <w:marBottom w:val="0"/>
          <w:divBdr>
            <w:top w:val="none" w:sz="0" w:space="0" w:color="auto"/>
            <w:left w:val="none" w:sz="0" w:space="0" w:color="auto"/>
            <w:bottom w:val="none" w:sz="0" w:space="0" w:color="auto"/>
            <w:right w:val="none" w:sz="0" w:space="0" w:color="auto"/>
          </w:divBdr>
        </w:div>
        <w:div w:id="869612049">
          <w:marLeft w:val="0"/>
          <w:marRight w:val="0"/>
          <w:marTop w:val="0"/>
          <w:marBottom w:val="0"/>
          <w:divBdr>
            <w:top w:val="none" w:sz="0" w:space="0" w:color="auto"/>
            <w:left w:val="none" w:sz="0" w:space="0" w:color="auto"/>
            <w:bottom w:val="none" w:sz="0" w:space="0" w:color="auto"/>
            <w:right w:val="none" w:sz="0" w:space="0" w:color="auto"/>
          </w:divBdr>
        </w:div>
        <w:div w:id="1168323919">
          <w:marLeft w:val="0"/>
          <w:marRight w:val="0"/>
          <w:marTop w:val="0"/>
          <w:marBottom w:val="0"/>
          <w:divBdr>
            <w:top w:val="none" w:sz="0" w:space="0" w:color="auto"/>
            <w:left w:val="none" w:sz="0" w:space="0" w:color="auto"/>
            <w:bottom w:val="none" w:sz="0" w:space="0" w:color="auto"/>
            <w:right w:val="none" w:sz="0" w:space="0" w:color="auto"/>
          </w:divBdr>
        </w:div>
      </w:divsChild>
    </w:div>
    <w:div w:id="1507134738">
      <w:bodyDiv w:val="1"/>
      <w:marLeft w:val="0"/>
      <w:marRight w:val="0"/>
      <w:marTop w:val="0"/>
      <w:marBottom w:val="0"/>
      <w:divBdr>
        <w:top w:val="none" w:sz="0" w:space="0" w:color="auto"/>
        <w:left w:val="none" w:sz="0" w:space="0" w:color="auto"/>
        <w:bottom w:val="none" w:sz="0" w:space="0" w:color="auto"/>
        <w:right w:val="none" w:sz="0" w:space="0" w:color="auto"/>
      </w:divBdr>
      <w:divsChild>
        <w:div w:id="810246193">
          <w:marLeft w:val="0"/>
          <w:marRight w:val="0"/>
          <w:marTop w:val="0"/>
          <w:marBottom w:val="0"/>
          <w:divBdr>
            <w:top w:val="none" w:sz="0" w:space="0" w:color="auto"/>
            <w:left w:val="none" w:sz="0" w:space="0" w:color="auto"/>
            <w:bottom w:val="none" w:sz="0" w:space="0" w:color="auto"/>
            <w:right w:val="none" w:sz="0" w:space="0" w:color="auto"/>
          </w:divBdr>
        </w:div>
        <w:div w:id="1472136344">
          <w:marLeft w:val="0"/>
          <w:marRight w:val="0"/>
          <w:marTop w:val="0"/>
          <w:marBottom w:val="0"/>
          <w:divBdr>
            <w:top w:val="none" w:sz="0" w:space="0" w:color="auto"/>
            <w:left w:val="none" w:sz="0" w:space="0" w:color="auto"/>
            <w:bottom w:val="none" w:sz="0" w:space="0" w:color="auto"/>
            <w:right w:val="none" w:sz="0" w:space="0" w:color="auto"/>
          </w:divBdr>
        </w:div>
        <w:div w:id="928737926">
          <w:marLeft w:val="0"/>
          <w:marRight w:val="0"/>
          <w:marTop w:val="0"/>
          <w:marBottom w:val="0"/>
          <w:divBdr>
            <w:top w:val="none" w:sz="0" w:space="0" w:color="auto"/>
            <w:left w:val="none" w:sz="0" w:space="0" w:color="auto"/>
            <w:bottom w:val="none" w:sz="0" w:space="0" w:color="auto"/>
            <w:right w:val="none" w:sz="0" w:space="0" w:color="auto"/>
          </w:divBdr>
        </w:div>
        <w:div w:id="861091497">
          <w:marLeft w:val="0"/>
          <w:marRight w:val="0"/>
          <w:marTop w:val="0"/>
          <w:marBottom w:val="0"/>
          <w:divBdr>
            <w:top w:val="none" w:sz="0" w:space="0" w:color="auto"/>
            <w:left w:val="none" w:sz="0" w:space="0" w:color="auto"/>
            <w:bottom w:val="none" w:sz="0" w:space="0" w:color="auto"/>
            <w:right w:val="none" w:sz="0" w:space="0" w:color="auto"/>
          </w:divBdr>
        </w:div>
        <w:div w:id="2125537678">
          <w:marLeft w:val="0"/>
          <w:marRight w:val="0"/>
          <w:marTop w:val="0"/>
          <w:marBottom w:val="0"/>
          <w:divBdr>
            <w:top w:val="none" w:sz="0" w:space="0" w:color="auto"/>
            <w:left w:val="none" w:sz="0" w:space="0" w:color="auto"/>
            <w:bottom w:val="none" w:sz="0" w:space="0" w:color="auto"/>
            <w:right w:val="none" w:sz="0" w:space="0" w:color="auto"/>
          </w:divBdr>
        </w:div>
      </w:divsChild>
    </w:div>
    <w:div w:id="199394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doi.org/10.1145/1837110.1837131"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155/2019/74104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ED60-4A6C-417B-A895-9E9D3F30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Template>
  <TotalTime>202</TotalTime>
  <Pages>40</Pages>
  <Words>9808</Words>
  <Characters>55906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asus</cp:lastModifiedBy>
  <cp:revision>70</cp:revision>
  <dcterms:created xsi:type="dcterms:W3CDTF">2023-01-06T13:34:00Z</dcterms:created>
  <dcterms:modified xsi:type="dcterms:W3CDTF">2023-01-08T15:27:00Z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